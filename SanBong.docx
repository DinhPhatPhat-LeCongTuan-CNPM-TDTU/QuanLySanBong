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F6B10D"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0DF32268"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437BABB9"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7A77BE08" w14:textId="77777777" w:rsidR="003218FF" w:rsidRPr="00B10E7E" w:rsidRDefault="003218FF" w:rsidP="003218FF">
      <w:pPr>
        <w:suppressAutoHyphens/>
        <w:autoSpaceDE w:val="0"/>
        <w:autoSpaceDN w:val="0"/>
        <w:adjustRightInd w:val="0"/>
        <w:ind w:firstLine="720"/>
        <w:jc w:val="center"/>
        <w:rPr>
          <w:lang w:val="en"/>
        </w:rPr>
      </w:pPr>
    </w:p>
    <w:p w14:paraId="5EC23356" w14:textId="2DC721AB" w:rsidR="003218FF" w:rsidRDefault="00A9405D" w:rsidP="00A9405D">
      <w:pPr>
        <w:suppressAutoHyphens/>
        <w:autoSpaceDE w:val="0"/>
        <w:autoSpaceDN w:val="0"/>
        <w:adjustRightInd w:val="0"/>
        <w:jc w:val="center"/>
        <w:rPr>
          <w:b/>
          <w:bCs/>
          <w:sz w:val="28"/>
          <w:szCs w:val="28"/>
          <w:lang w:val="en"/>
        </w:rPr>
      </w:pPr>
      <w:r>
        <w:rPr>
          <w:noProof/>
          <w:sz w:val="22"/>
          <w:szCs w:val="22"/>
        </w:rPr>
        <w:drawing>
          <wp:inline distT="0" distB="0" distL="0" distR="0" wp14:anchorId="3346A5F1" wp14:editId="6922216E">
            <wp:extent cx="1177769" cy="6502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3436" cy="653369"/>
                    </a:xfrm>
                    <a:prstGeom prst="rect">
                      <a:avLst/>
                    </a:prstGeom>
                    <a:noFill/>
                    <a:ln>
                      <a:noFill/>
                    </a:ln>
                  </pic:spPr>
                </pic:pic>
              </a:graphicData>
            </a:graphic>
          </wp:inline>
        </w:drawing>
      </w:r>
    </w:p>
    <w:p w14:paraId="4B63588A" w14:textId="77777777" w:rsidR="00A9405D" w:rsidRPr="00B10E7E" w:rsidRDefault="00A9405D" w:rsidP="00A9405D">
      <w:pPr>
        <w:suppressAutoHyphens/>
        <w:autoSpaceDE w:val="0"/>
        <w:autoSpaceDN w:val="0"/>
        <w:adjustRightInd w:val="0"/>
        <w:jc w:val="center"/>
        <w:rPr>
          <w:b/>
          <w:bCs/>
          <w:sz w:val="28"/>
          <w:szCs w:val="28"/>
          <w:lang w:val="en"/>
        </w:rPr>
      </w:pPr>
    </w:p>
    <w:p w14:paraId="5B3862F3" w14:textId="77777777" w:rsidR="003218FF" w:rsidRPr="00B10E7E" w:rsidRDefault="003218FF" w:rsidP="003218FF">
      <w:pPr>
        <w:suppressAutoHyphens/>
        <w:autoSpaceDE w:val="0"/>
        <w:autoSpaceDN w:val="0"/>
        <w:adjustRightInd w:val="0"/>
        <w:ind w:firstLine="720"/>
        <w:rPr>
          <w:b/>
          <w:bCs/>
          <w:sz w:val="28"/>
          <w:szCs w:val="28"/>
          <w:lang w:val="en"/>
        </w:rPr>
      </w:pPr>
    </w:p>
    <w:p w14:paraId="1D38F605" w14:textId="1ACD5CF8" w:rsidR="003218FF" w:rsidRPr="00B10E7E" w:rsidRDefault="00D34D21" w:rsidP="00D34D21">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0370DB">
        <w:rPr>
          <w:b/>
          <w:bCs/>
          <w:sz w:val="32"/>
          <w:szCs w:val="32"/>
          <w:lang w:val="en"/>
        </w:rPr>
        <w:t>BÁO CÁO CUỐI KỲ MÔN CÔNG NGHỆ PHẦN MỀM</w:t>
      </w:r>
      <w:r>
        <w:rPr>
          <w:b/>
          <w:bCs/>
          <w:sz w:val="32"/>
          <w:szCs w:val="32"/>
          <w:lang w:val="en"/>
        </w:rPr>
        <w:tab/>
      </w:r>
    </w:p>
    <w:p w14:paraId="2D42ED51" w14:textId="77777777"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7B970B8C" w14:textId="77777777" w:rsidR="003218FF" w:rsidRPr="00B10E7E" w:rsidRDefault="003218FF" w:rsidP="003218FF">
      <w:pPr>
        <w:suppressAutoHyphens/>
        <w:autoSpaceDE w:val="0"/>
        <w:autoSpaceDN w:val="0"/>
        <w:adjustRightInd w:val="0"/>
        <w:spacing w:line="360" w:lineRule="auto"/>
        <w:rPr>
          <w:b/>
          <w:bCs/>
          <w:lang w:val="en"/>
        </w:rPr>
      </w:pPr>
    </w:p>
    <w:p w14:paraId="6CA2F2DE" w14:textId="78657C77" w:rsidR="003218FF" w:rsidRPr="00B10E7E" w:rsidRDefault="000370DB" w:rsidP="003218FF">
      <w:pPr>
        <w:suppressAutoHyphens/>
        <w:autoSpaceDE w:val="0"/>
        <w:autoSpaceDN w:val="0"/>
        <w:adjustRightInd w:val="0"/>
        <w:spacing w:line="360" w:lineRule="auto"/>
        <w:jc w:val="center"/>
        <w:rPr>
          <w:b/>
          <w:bCs/>
          <w:sz w:val="48"/>
          <w:szCs w:val="48"/>
          <w:lang w:val="en"/>
        </w:rPr>
      </w:pPr>
      <w:r>
        <w:rPr>
          <w:b/>
          <w:bCs/>
          <w:sz w:val="48"/>
          <w:szCs w:val="48"/>
          <w:lang w:val="en"/>
        </w:rPr>
        <w:t xml:space="preserve">HỆ THỐNG QUẢN LÝ SÂN BÓNG ĐÁ </w:t>
      </w:r>
      <w:r w:rsidR="002649DB">
        <w:rPr>
          <w:b/>
          <w:bCs/>
          <w:sz w:val="48"/>
          <w:szCs w:val="48"/>
          <w:lang w:val="en"/>
        </w:rPr>
        <w:t>TRÍ HẢI</w:t>
      </w:r>
      <w:r w:rsidR="0014612A">
        <w:rPr>
          <w:b/>
          <w:bCs/>
          <w:sz w:val="48"/>
          <w:szCs w:val="48"/>
          <w:lang w:val="en"/>
        </w:rPr>
        <w:t>- TPHCM</w:t>
      </w:r>
    </w:p>
    <w:p w14:paraId="424C15FA" w14:textId="77777777" w:rsidR="003218FF" w:rsidRPr="00B10E7E" w:rsidRDefault="00291721" w:rsidP="003218FF">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1C6BB80B" w14:textId="62004963" w:rsidR="0068593C" w:rsidRDefault="0068593C" w:rsidP="003218FF">
      <w:pPr>
        <w:suppressAutoHyphens/>
        <w:autoSpaceDE w:val="0"/>
        <w:autoSpaceDN w:val="0"/>
        <w:adjustRightInd w:val="0"/>
        <w:spacing w:line="360" w:lineRule="auto"/>
        <w:jc w:val="both"/>
        <w:rPr>
          <w:b/>
          <w:bCs/>
          <w:lang w:val="en"/>
        </w:rPr>
      </w:pPr>
    </w:p>
    <w:p w14:paraId="400C5446" w14:textId="6AFB9ED4" w:rsidR="0068593C" w:rsidRDefault="0068593C" w:rsidP="003218FF">
      <w:pPr>
        <w:suppressAutoHyphens/>
        <w:autoSpaceDE w:val="0"/>
        <w:autoSpaceDN w:val="0"/>
        <w:adjustRightInd w:val="0"/>
        <w:spacing w:line="360" w:lineRule="auto"/>
        <w:jc w:val="both"/>
        <w:rPr>
          <w:b/>
          <w:bCs/>
          <w:lang w:val="en"/>
        </w:rPr>
      </w:pPr>
    </w:p>
    <w:p w14:paraId="41875AA6" w14:textId="77777777" w:rsidR="002649DB" w:rsidRDefault="002649DB" w:rsidP="003218FF">
      <w:pPr>
        <w:suppressAutoHyphens/>
        <w:autoSpaceDE w:val="0"/>
        <w:autoSpaceDN w:val="0"/>
        <w:adjustRightInd w:val="0"/>
        <w:spacing w:line="360" w:lineRule="auto"/>
        <w:jc w:val="both"/>
        <w:rPr>
          <w:b/>
          <w:bCs/>
          <w:lang w:val="en"/>
        </w:rPr>
      </w:pPr>
    </w:p>
    <w:p w14:paraId="1F4C9123" w14:textId="77777777" w:rsidR="0068593C" w:rsidRPr="00B10E7E" w:rsidRDefault="0068593C" w:rsidP="003218FF">
      <w:pPr>
        <w:suppressAutoHyphens/>
        <w:autoSpaceDE w:val="0"/>
        <w:autoSpaceDN w:val="0"/>
        <w:adjustRightInd w:val="0"/>
        <w:spacing w:line="360" w:lineRule="auto"/>
        <w:jc w:val="both"/>
        <w:rPr>
          <w:b/>
          <w:bCs/>
          <w:lang w:val="en"/>
        </w:rPr>
      </w:pPr>
    </w:p>
    <w:p w14:paraId="53A777B6" w14:textId="61E9BAC1" w:rsidR="003218FF" w:rsidRPr="002649DB"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w:t>
      </w:r>
      <w:r w:rsidR="00FF6879">
        <w:rPr>
          <w:sz w:val="28"/>
          <w:szCs w:val="28"/>
          <w:lang w:val="en-GB"/>
        </w:rPr>
        <w:t xml:space="preserve"> </w:t>
      </w:r>
      <w:r w:rsidR="00FB0174">
        <w:rPr>
          <w:sz w:val="28"/>
          <w:szCs w:val="28"/>
          <w:lang w:val="en-GB"/>
        </w:rPr>
        <w:t xml:space="preserve"> </w:t>
      </w:r>
      <w:r w:rsidR="00770640" w:rsidRPr="00770640">
        <w:rPr>
          <w:b/>
          <w:sz w:val="28"/>
          <w:szCs w:val="28"/>
          <w:lang w:val="vi-VN"/>
        </w:rPr>
        <w:t>T</w:t>
      </w:r>
      <w:r w:rsidR="00770640" w:rsidRPr="00770640">
        <w:rPr>
          <w:b/>
          <w:sz w:val="28"/>
          <w:szCs w:val="28"/>
        </w:rPr>
        <w:t>.S</w:t>
      </w:r>
      <w:r w:rsidR="002649DB">
        <w:rPr>
          <w:b/>
          <w:sz w:val="28"/>
          <w:szCs w:val="28"/>
        </w:rPr>
        <w:t xml:space="preserve"> TRẦN THANH PHƯỚC</w:t>
      </w:r>
    </w:p>
    <w:p w14:paraId="5AA85962" w14:textId="70D707B2" w:rsidR="003218FF" w:rsidRPr="002649DB" w:rsidRDefault="003218FF" w:rsidP="0034738A">
      <w:pPr>
        <w:suppressAutoHyphens/>
        <w:autoSpaceDE w:val="0"/>
        <w:autoSpaceDN w:val="0"/>
        <w:adjustRightInd w:val="0"/>
        <w:spacing w:line="360" w:lineRule="auto"/>
        <w:jc w:val="right"/>
        <w:rPr>
          <w:b/>
          <w:sz w:val="28"/>
          <w:szCs w:val="28"/>
        </w:rPr>
      </w:pPr>
      <w:r w:rsidRPr="003218FF">
        <w:rPr>
          <w:i/>
          <w:sz w:val="28"/>
          <w:szCs w:val="28"/>
          <w:lang w:val="vi-VN"/>
        </w:rPr>
        <w:t>Người thực hiện</w:t>
      </w:r>
      <w:r w:rsidRPr="003218FF">
        <w:rPr>
          <w:sz w:val="28"/>
          <w:szCs w:val="28"/>
          <w:lang w:val="vi-VN"/>
        </w:rPr>
        <w:t>:</w:t>
      </w:r>
      <w:r w:rsidR="00FB0174">
        <w:rPr>
          <w:sz w:val="28"/>
          <w:szCs w:val="28"/>
          <w:lang w:val="en-GB"/>
        </w:rPr>
        <w:t xml:space="preserve">   </w:t>
      </w:r>
      <w:r w:rsidR="002649DB">
        <w:rPr>
          <w:b/>
          <w:bCs/>
          <w:sz w:val="28"/>
          <w:szCs w:val="28"/>
        </w:rPr>
        <w:t>ĐINH PHÁT PHÁT</w:t>
      </w:r>
      <w:r w:rsidR="002649DB">
        <w:rPr>
          <w:b/>
          <w:bCs/>
          <w:sz w:val="28"/>
          <w:szCs w:val="28"/>
          <w:lang w:val="vi-VN"/>
        </w:rPr>
        <w:t xml:space="preserve"> </w:t>
      </w:r>
      <w:r w:rsidR="00821F9A" w:rsidRPr="00821F9A">
        <w:rPr>
          <w:b/>
          <w:sz w:val="28"/>
          <w:szCs w:val="28"/>
          <w:lang w:val="vi-VN"/>
        </w:rPr>
        <w:t xml:space="preserve">– </w:t>
      </w:r>
      <w:r w:rsidR="002649DB">
        <w:rPr>
          <w:b/>
          <w:sz w:val="28"/>
          <w:szCs w:val="28"/>
        </w:rPr>
        <w:t>52200010</w:t>
      </w:r>
    </w:p>
    <w:p w14:paraId="527EE89C" w14:textId="130C01CF" w:rsidR="00821F9A" w:rsidRPr="002649DB" w:rsidRDefault="002649DB" w:rsidP="00821F9A">
      <w:pPr>
        <w:suppressAutoHyphens/>
        <w:autoSpaceDE w:val="0"/>
        <w:autoSpaceDN w:val="0"/>
        <w:adjustRightInd w:val="0"/>
        <w:spacing w:line="360" w:lineRule="auto"/>
        <w:jc w:val="right"/>
        <w:rPr>
          <w:b/>
          <w:bCs/>
          <w:sz w:val="28"/>
          <w:szCs w:val="28"/>
        </w:rPr>
      </w:pPr>
      <w:r>
        <w:rPr>
          <w:b/>
          <w:bCs/>
          <w:sz w:val="28"/>
          <w:szCs w:val="28"/>
        </w:rPr>
        <w:t xml:space="preserve">LÊ CÔNG TUẤN </w:t>
      </w:r>
      <w:r w:rsidR="00821F9A">
        <w:rPr>
          <w:b/>
          <w:bCs/>
          <w:sz w:val="28"/>
          <w:szCs w:val="28"/>
          <w:lang w:val="vi-VN"/>
        </w:rPr>
        <w:t xml:space="preserve">– </w:t>
      </w:r>
      <w:r>
        <w:rPr>
          <w:b/>
          <w:bCs/>
          <w:sz w:val="28"/>
          <w:szCs w:val="28"/>
        </w:rPr>
        <w:t>522</w:t>
      </w:r>
    </w:p>
    <w:p w14:paraId="264D78F8" w14:textId="77777777" w:rsidR="003218FF" w:rsidRDefault="003218FF" w:rsidP="003218FF">
      <w:pPr>
        <w:suppressAutoHyphens/>
        <w:autoSpaceDE w:val="0"/>
        <w:autoSpaceDN w:val="0"/>
        <w:adjustRightInd w:val="0"/>
        <w:jc w:val="center"/>
        <w:rPr>
          <w:b/>
          <w:bCs/>
          <w:lang w:val="vi-VN"/>
        </w:rPr>
      </w:pPr>
    </w:p>
    <w:p w14:paraId="4D080F1E" w14:textId="3EA74FB0" w:rsidR="002D4629" w:rsidRDefault="002D4629" w:rsidP="003218FF">
      <w:pPr>
        <w:suppressAutoHyphens/>
        <w:autoSpaceDE w:val="0"/>
        <w:autoSpaceDN w:val="0"/>
        <w:adjustRightInd w:val="0"/>
        <w:jc w:val="center"/>
        <w:rPr>
          <w:b/>
          <w:bCs/>
          <w:lang w:val="vi-VN"/>
        </w:rPr>
      </w:pPr>
    </w:p>
    <w:p w14:paraId="33A8DF24" w14:textId="77777777" w:rsidR="0068593C" w:rsidRDefault="0068593C" w:rsidP="003218FF">
      <w:pPr>
        <w:suppressAutoHyphens/>
        <w:autoSpaceDE w:val="0"/>
        <w:autoSpaceDN w:val="0"/>
        <w:adjustRightInd w:val="0"/>
        <w:jc w:val="center"/>
        <w:rPr>
          <w:b/>
          <w:bCs/>
          <w:lang w:val="vi-VN"/>
        </w:rPr>
      </w:pPr>
    </w:p>
    <w:p w14:paraId="400CFE8D" w14:textId="77777777" w:rsidR="000D5C60" w:rsidRDefault="000D5C60" w:rsidP="003218FF">
      <w:pPr>
        <w:suppressAutoHyphens/>
        <w:autoSpaceDE w:val="0"/>
        <w:autoSpaceDN w:val="0"/>
        <w:adjustRightInd w:val="0"/>
        <w:jc w:val="center"/>
        <w:rPr>
          <w:b/>
          <w:bCs/>
          <w:lang w:val="vi-VN"/>
        </w:rPr>
      </w:pPr>
    </w:p>
    <w:p w14:paraId="1BE7B5F5" w14:textId="1965A2AB" w:rsidR="000D5C60" w:rsidRPr="002649DB" w:rsidRDefault="001A1DD0" w:rsidP="0068593C">
      <w:pPr>
        <w:suppressAutoHyphens/>
        <w:autoSpaceDE w:val="0"/>
        <w:autoSpaceDN w:val="0"/>
        <w:adjustRightInd w:val="0"/>
        <w:jc w:val="center"/>
        <w:rPr>
          <w:b/>
          <w:bCs/>
          <w:iCs/>
          <w:sz w:val="28"/>
          <w:szCs w:val="28"/>
        </w:rPr>
      </w:pPr>
      <w:r>
        <w:rPr>
          <w:b/>
          <w:bCs/>
          <w:iCs/>
          <w:sz w:val="28"/>
          <w:szCs w:val="28"/>
          <w:lang w:val="vi-VN"/>
        </w:rPr>
        <w:t>THÀNH PHỐ HỒ CHÍ MINH, NĂM 202</w:t>
      </w:r>
      <w:r w:rsidR="002649DB">
        <w:rPr>
          <w:b/>
          <w:bCs/>
          <w:iCs/>
          <w:sz w:val="28"/>
          <w:szCs w:val="28"/>
        </w:rPr>
        <w:t>4</w:t>
      </w:r>
    </w:p>
    <w:p w14:paraId="7FF8F60D" w14:textId="77777777" w:rsidR="002649DB" w:rsidRDefault="002649DB">
      <w:pPr>
        <w:spacing w:after="200" w:line="276" w:lineRule="auto"/>
        <w:rPr>
          <w:bCs/>
          <w:sz w:val="28"/>
          <w:szCs w:val="28"/>
          <w:lang w:val="vi-VN"/>
        </w:rPr>
      </w:pPr>
      <w:r>
        <w:rPr>
          <w:bCs/>
          <w:sz w:val="28"/>
          <w:szCs w:val="28"/>
          <w:lang w:val="vi-VN"/>
        </w:rPr>
        <w:br w:type="page"/>
      </w:r>
    </w:p>
    <w:p w14:paraId="3C408575" w14:textId="77777777" w:rsidR="002649DB" w:rsidRPr="00B10E7E" w:rsidRDefault="002649DB" w:rsidP="002649DB">
      <w:pPr>
        <w:suppressAutoHyphens/>
        <w:autoSpaceDE w:val="0"/>
        <w:autoSpaceDN w:val="0"/>
        <w:adjustRightInd w:val="0"/>
        <w:jc w:val="center"/>
        <w:rPr>
          <w:sz w:val="28"/>
          <w:szCs w:val="28"/>
          <w:lang w:val="en"/>
        </w:rPr>
      </w:pPr>
      <w:r w:rsidRPr="00B10E7E">
        <w:rPr>
          <w:bCs/>
          <w:sz w:val="28"/>
          <w:szCs w:val="28"/>
          <w:lang w:val="en"/>
        </w:rPr>
        <w:lastRenderedPageBreak/>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124CC04F" w14:textId="77777777" w:rsidR="002649DB" w:rsidRPr="007E7FF7" w:rsidRDefault="002649DB" w:rsidP="002649DB">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257A5245" w14:textId="77777777" w:rsidR="002649DB" w:rsidRPr="00B10E7E" w:rsidRDefault="002649DB" w:rsidP="002649DB">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60B2E40D" w14:textId="77777777" w:rsidR="002649DB" w:rsidRPr="00B10E7E" w:rsidRDefault="002649DB" w:rsidP="002649DB">
      <w:pPr>
        <w:suppressAutoHyphens/>
        <w:autoSpaceDE w:val="0"/>
        <w:autoSpaceDN w:val="0"/>
        <w:adjustRightInd w:val="0"/>
        <w:ind w:firstLine="720"/>
        <w:jc w:val="center"/>
        <w:rPr>
          <w:lang w:val="en"/>
        </w:rPr>
      </w:pPr>
    </w:p>
    <w:p w14:paraId="49E3AF66" w14:textId="77777777" w:rsidR="002649DB" w:rsidRDefault="002649DB" w:rsidP="002649DB">
      <w:pPr>
        <w:suppressAutoHyphens/>
        <w:autoSpaceDE w:val="0"/>
        <w:autoSpaceDN w:val="0"/>
        <w:adjustRightInd w:val="0"/>
        <w:jc w:val="center"/>
        <w:rPr>
          <w:b/>
          <w:bCs/>
          <w:sz w:val="28"/>
          <w:szCs w:val="28"/>
          <w:lang w:val="en"/>
        </w:rPr>
      </w:pPr>
      <w:r>
        <w:rPr>
          <w:noProof/>
          <w:sz w:val="22"/>
          <w:szCs w:val="22"/>
        </w:rPr>
        <w:drawing>
          <wp:inline distT="0" distB="0" distL="0" distR="0" wp14:anchorId="5F188B4B" wp14:editId="4BA4B5C8">
            <wp:extent cx="1177769" cy="650240"/>
            <wp:effectExtent l="0" t="0" r="3810" b="0"/>
            <wp:docPr id="1914090207" name="Picture 1914090207" descr="A red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90207" name="Picture 1914090207" descr="A red and blu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3436" cy="653369"/>
                    </a:xfrm>
                    <a:prstGeom prst="rect">
                      <a:avLst/>
                    </a:prstGeom>
                    <a:noFill/>
                    <a:ln>
                      <a:noFill/>
                    </a:ln>
                  </pic:spPr>
                </pic:pic>
              </a:graphicData>
            </a:graphic>
          </wp:inline>
        </w:drawing>
      </w:r>
    </w:p>
    <w:p w14:paraId="3ECCAC61" w14:textId="77777777" w:rsidR="002649DB" w:rsidRPr="00B10E7E" w:rsidRDefault="002649DB" w:rsidP="002649DB">
      <w:pPr>
        <w:suppressAutoHyphens/>
        <w:autoSpaceDE w:val="0"/>
        <w:autoSpaceDN w:val="0"/>
        <w:adjustRightInd w:val="0"/>
        <w:jc w:val="center"/>
        <w:rPr>
          <w:b/>
          <w:bCs/>
          <w:sz w:val="28"/>
          <w:szCs w:val="28"/>
          <w:lang w:val="en"/>
        </w:rPr>
      </w:pPr>
    </w:p>
    <w:p w14:paraId="4CFDD44A" w14:textId="77777777" w:rsidR="002649DB" w:rsidRPr="00B10E7E" w:rsidRDefault="002649DB" w:rsidP="002649DB">
      <w:pPr>
        <w:suppressAutoHyphens/>
        <w:autoSpaceDE w:val="0"/>
        <w:autoSpaceDN w:val="0"/>
        <w:adjustRightInd w:val="0"/>
        <w:ind w:firstLine="720"/>
        <w:rPr>
          <w:b/>
          <w:bCs/>
          <w:sz w:val="28"/>
          <w:szCs w:val="28"/>
          <w:lang w:val="en"/>
        </w:rPr>
      </w:pPr>
    </w:p>
    <w:p w14:paraId="40C5E690" w14:textId="77777777" w:rsidR="002649DB" w:rsidRPr="00B10E7E" w:rsidRDefault="002649DB" w:rsidP="002649DB">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t>BÁO CÁO CUỐI KỲ MÔN CÔNG NGHỆ PHẦN MỀM</w:t>
      </w:r>
      <w:r>
        <w:rPr>
          <w:b/>
          <w:bCs/>
          <w:sz w:val="32"/>
          <w:szCs w:val="32"/>
          <w:lang w:val="en"/>
        </w:rPr>
        <w:tab/>
      </w:r>
    </w:p>
    <w:p w14:paraId="032AE753" w14:textId="77777777" w:rsidR="002649DB" w:rsidRPr="00B10E7E" w:rsidRDefault="002649DB" w:rsidP="002649DB">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1FF919CB" w14:textId="77777777" w:rsidR="002649DB" w:rsidRPr="00B10E7E" w:rsidRDefault="002649DB" w:rsidP="002649DB">
      <w:pPr>
        <w:suppressAutoHyphens/>
        <w:autoSpaceDE w:val="0"/>
        <w:autoSpaceDN w:val="0"/>
        <w:adjustRightInd w:val="0"/>
        <w:spacing w:line="360" w:lineRule="auto"/>
        <w:rPr>
          <w:b/>
          <w:bCs/>
          <w:lang w:val="en"/>
        </w:rPr>
      </w:pPr>
    </w:p>
    <w:p w14:paraId="325F54E5" w14:textId="165BB1E7" w:rsidR="002649DB" w:rsidRPr="00B10E7E" w:rsidRDefault="002649DB" w:rsidP="002649DB">
      <w:pPr>
        <w:suppressAutoHyphens/>
        <w:autoSpaceDE w:val="0"/>
        <w:autoSpaceDN w:val="0"/>
        <w:adjustRightInd w:val="0"/>
        <w:spacing w:line="360" w:lineRule="auto"/>
        <w:jc w:val="center"/>
        <w:rPr>
          <w:b/>
          <w:bCs/>
          <w:sz w:val="48"/>
          <w:szCs w:val="48"/>
          <w:lang w:val="en"/>
        </w:rPr>
      </w:pPr>
      <w:r>
        <w:rPr>
          <w:b/>
          <w:bCs/>
          <w:sz w:val="48"/>
          <w:szCs w:val="48"/>
          <w:lang w:val="en"/>
        </w:rPr>
        <w:t>HỆ THỐNG QUẢN LÝ SÂN BÓNG ĐÁ TRÍ HẢI</w:t>
      </w:r>
      <w:r w:rsidR="0014612A">
        <w:rPr>
          <w:b/>
          <w:bCs/>
          <w:sz w:val="48"/>
          <w:szCs w:val="48"/>
          <w:lang w:val="en"/>
        </w:rPr>
        <w:t>-TPHCM</w:t>
      </w:r>
    </w:p>
    <w:p w14:paraId="0E489F00" w14:textId="77777777" w:rsidR="002649DB" w:rsidRPr="00B10E7E" w:rsidRDefault="002649DB" w:rsidP="002649DB">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13087342" w14:textId="77777777" w:rsidR="002649DB" w:rsidRDefault="002649DB" w:rsidP="002649DB">
      <w:pPr>
        <w:suppressAutoHyphens/>
        <w:autoSpaceDE w:val="0"/>
        <w:autoSpaceDN w:val="0"/>
        <w:adjustRightInd w:val="0"/>
        <w:spacing w:line="360" w:lineRule="auto"/>
        <w:jc w:val="both"/>
        <w:rPr>
          <w:b/>
          <w:bCs/>
          <w:lang w:val="en"/>
        </w:rPr>
      </w:pPr>
    </w:p>
    <w:p w14:paraId="463A5D8E" w14:textId="77777777" w:rsidR="002649DB" w:rsidRDefault="002649DB" w:rsidP="002649DB">
      <w:pPr>
        <w:suppressAutoHyphens/>
        <w:autoSpaceDE w:val="0"/>
        <w:autoSpaceDN w:val="0"/>
        <w:adjustRightInd w:val="0"/>
        <w:spacing w:line="360" w:lineRule="auto"/>
        <w:jc w:val="both"/>
        <w:rPr>
          <w:b/>
          <w:bCs/>
          <w:lang w:val="en"/>
        </w:rPr>
      </w:pPr>
    </w:p>
    <w:p w14:paraId="4823DB5D" w14:textId="77777777" w:rsidR="002649DB" w:rsidRDefault="002649DB" w:rsidP="002649DB">
      <w:pPr>
        <w:suppressAutoHyphens/>
        <w:autoSpaceDE w:val="0"/>
        <w:autoSpaceDN w:val="0"/>
        <w:adjustRightInd w:val="0"/>
        <w:spacing w:line="360" w:lineRule="auto"/>
        <w:jc w:val="both"/>
        <w:rPr>
          <w:b/>
          <w:bCs/>
          <w:lang w:val="en"/>
        </w:rPr>
      </w:pPr>
    </w:p>
    <w:p w14:paraId="22A36344" w14:textId="77777777" w:rsidR="002649DB" w:rsidRPr="00B10E7E" w:rsidRDefault="002649DB" w:rsidP="002649DB">
      <w:pPr>
        <w:suppressAutoHyphens/>
        <w:autoSpaceDE w:val="0"/>
        <w:autoSpaceDN w:val="0"/>
        <w:adjustRightInd w:val="0"/>
        <w:spacing w:line="360" w:lineRule="auto"/>
        <w:jc w:val="both"/>
        <w:rPr>
          <w:b/>
          <w:bCs/>
          <w:lang w:val="en"/>
        </w:rPr>
      </w:pPr>
    </w:p>
    <w:p w14:paraId="7123F16E" w14:textId="77777777" w:rsidR="002649DB" w:rsidRPr="002649DB" w:rsidRDefault="002649DB" w:rsidP="002649DB">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w:t>
      </w:r>
      <w:r>
        <w:rPr>
          <w:sz w:val="28"/>
          <w:szCs w:val="28"/>
          <w:lang w:val="en-GB"/>
        </w:rPr>
        <w:t xml:space="preserve">  </w:t>
      </w:r>
      <w:r w:rsidRPr="00770640">
        <w:rPr>
          <w:b/>
          <w:sz w:val="28"/>
          <w:szCs w:val="28"/>
          <w:lang w:val="vi-VN"/>
        </w:rPr>
        <w:t>T</w:t>
      </w:r>
      <w:r w:rsidRPr="00770640">
        <w:rPr>
          <w:b/>
          <w:sz w:val="28"/>
          <w:szCs w:val="28"/>
        </w:rPr>
        <w:t>.S</w:t>
      </w:r>
      <w:r>
        <w:rPr>
          <w:b/>
          <w:sz w:val="28"/>
          <w:szCs w:val="28"/>
        </w:rPr>
        <w:t xml:space="preserve"> TRẦN THANH PHƯỚC</w:t>
      </w:r>
    </w:p>
    <w:p w14:paraId="76263363" w14:textId="77777777" w:rsidR="00061F32" w:rsidRPr="002649DB" w:rsidRDefault="002649DB" w:rsidP="00061F32">
      <w:pPr>
        <w:suppressAutoHyphens/>
        <w:autoSpaceDE w:val="0"/>
        <w:autoSpaceDN w:val="0"/>
        <w:adjustRightInd w:val="0"/>
        <w:spacing w:line="360" w:lineRule="auto"/>
        <w:jc w:val="right"/>
        <w:rPr>
          <w:b/>
          <w:sz w:val="28"/>
          <w:szCs w:val="28"/>
        </w:rPr>
      </w:pPr>
      <w:r w:rsidRPr="003218FF">
        <w:rPr>
          <w:i/>
          <w:sz w:val="28"/>
          <w:szCs w:val="28"/>
          <w:lang w:val="vi-VN"/>
        </w:rPr>
        <w:t>Người thực hiện</w:t>
      </w:r>
      <w:r w:rsidRPr="003218FF">
        <w:rPr>
          <w:sz w:val="28"/>
          <w:szCs w:val="28"/>
          <w:lang w:val="vi-VN"/>
        </w:rPr>
        <w:t>:</w:t>
      </w:r>
      <w:r>
        <w:rPr>
          <w:sz w:val="28"/>
          <w:szCs w:val="28"/>
          <w:lang w:val="en-GB"/>
        </w:rPr>
        <w:t xml:space="preserve">   </w:t>
      </w:r>
      <w:r w:rsidR="00061F32">
        <w:rPr>
          <w:b/>
          <w:bCs/>
          <w:sz w:val="28"/>
          <w:szCs w:val="28"/>
        </w:rPr>
        <w:t>ĐINH PHÁT PHÁT</w:t>
      </w:r>
      <w:r w:rsidR="00061F32">
        <w:rPr>
          <w:b/>
          <w:bCs/>
          <w:sz w:val="28"/>
          <w:szCs w:val="28"/>
          <w:lang w:val="vi-VN"/>
        </w:rPr>
        <w:t xml:space="preserve"> </w:t>
      </w:r>
      <w:r w:rsidR="00061F32" w:rsidRPr="00821F9A">
        <w:rPr>
          <w:b/>
          <w:sz w:val="28"/>
          <w:szCs w:val="28"/>
          <w:lang w:val="vi-VN"/>
        </w:rPr>
        <w:t xml:space="preserve">– </w:t>
      </w:r>
      <w:r w:rsidR="00061F32">
        <w:rPr>
          <w:b/>
          <w:sz w:val="28"/>
          <w:szCs w:val="28"/>
        </w:rPr>
        <w:t>52200010</w:t>
      </w:r>
    </w:p>
    <w:p w14:paraId="00CF7399" w14:textId="328E5946" w:rsidR="002649DB" w:rsidRDefault="00061F32" w:rsidP="00061F32">
      <w:pPr>
        <w:suppressAutoHyphens/>
        <w:autoSpaceDE w:val="0"/>
        <w:autoSpaceDN w:val="0"/>
        <w:adjustRightInd w:val="0"/>
        <w:spacing w:line="360" w:lineRule="auto"/>
        <w:jc w:val="right"/>
        <w:rPr>
          <w:b/>
          <w:bCs/>
          <w:sz w:val="28"/>
          <w:szCs w:val="28"/>
          <w:lang w:val="vi-VN"/>
        </w:rPr>
      </w:pPr>
      <w:r>
        <w:rPr>
          <w:b/>
          <w:bCs/>
          <w:sz w:val="28"/>
          <w:szCs w:val="28"/>
        </w:rPr>
        <w:t xml:space="preserve">LÊ CÔNG TUẤN </w:t>
      </w:r>
      <w:r>
        <w:rPr>
          <w:b/>
          <w:bCs/>
          <w:sz w:val="28"/>
          <w:szCs w:val="28"/>
          <w:lang w:val="vi-VN"/>
        </w:rPr>
        <w:t xml:space="preserve">– </w:t>
      </w:r>
      <w:r>
        <w:rPr>
          <w:b/>
          <w:bCs/>
          <w:sz w:val="28"/>
          <w:szCs w:val="28"/>
        </w:rPr>
        <w:t>522</w:t>
      </w:r>
    </w:p>
    <w:p w14:paraId="31925F98" w14:textId="77777777" w:rsidR="002649DB" w:rsidRDefault="002649DB" w:rsidP="002649DB">
      <w:pPr>
        <w:suppressAutoHyphens/>
        <w:autoSpaceDE w:val="0"/>
        <w:autoSpaceDN w:val="0"/>
        <w:adjustRightInd w:val="0"/>
        <w:jc w:val="center"/>
        <w:rPr>
          <w:b/>
          <w:bCs/>
          <w:lang w:val="vi-VN"/>
        </w:rPr>
      </w:pPr>
    </w:p>
    <w:p w14:paraId="576A07BC" w14:textId="77777777" w:rsidR="002649DB" w:rsidRDefault="002649DB" w:rsidP="002649DB">
      <w:pPr>
        <w:suppressAutoHyphens/>
        <w:autoSpaceDE w:val="0"/>
        <w:autoSpaceDN w:val="0"/>
        <w:adjustRightInd w:val="0"/>
        <w:jc w:val="center"/>
        <w:rPr>
          <w:b/>
          <w:bCs/>
          <w:lang w:val="vi-VN"/>
        </w:rPr>
      </w:pPr>
    </w:p>
    <w:p w14:paraId="19B7A183" w14:textId="77777777" w:rsidR="002649DB" w:rsidRDefault="002649DB" w:rsidP="002649DB">
      <w:pPr>
        <w:suppressAutoHyphens/>
        <w:autoSpaceDE w:val="0"/>
        <w:autoSpaceDN w:val="0"/>
        <w:adjustRightInd w:val="0"/>
        <w:jc w:val="center"/>
        <w:rPr>
          <w:b/>
          <w:bCs/>
          <w:lang w:val="vi-VN"/>
        </w:rPr>
      </w:pPr>
    </w:p>
    <w:p w14:paraId="34BBD118" w14:textId="77777777" w:rsidR="002649DB" w:rsidRDefault="002649DB" w:rsidP="002649DB">
      <w:pPr>
        <w:suppressAutoHyphens/>
        <w:autoSpaceDE w:val="0"/>
        <w:autoSpaceDN w:val="0"/>
        <w:adjustRightInd w:val="0"/>
        <w:jc w:val="center"/>
        <w:rPr>
          <w:b/>
          <w:bCs/>
          <w:lang w:val="vi-VN"/>
        </w:rPr>
      </w:pPr>
    </w:p>
    <w:p w14:paraId="24514988" w14:textId="77777777" w:rsidR="002649DB" w:rsidRPr="002649DB" w:rsidRDefault="002649DB" w:rsidP="002649DB">
      <w:pPr>
        <w:suppressAutoHyphens/>
        <w:autoSpaceDE w:val="0"/>
        <w:autoSpaceDN w:val="0"/>
        <w:adjustRightInd w:val="0"/>
        <w:jc w:val="center"/>
        <w:rPr>
          <w:b/>
          <w:bCs/>
          <w:iCs/>
          <w:sz w:val="28"/>
          <w:szCs w:val="28"/>
        </w:rPr>
      </w:pPr>
      <w:r>
        <w:rPr>
          <w:b/>
          <w:bCs/>
          <w:iCs/>
          <w:sz w:val="28"/>
          <w:szCs w:val="28"/>
          <w:lang w:val="vi-VN"/>
        </w:rPr>
        <w:t>THÀNH PHỐ HỒ CHÍ MINH, NĂM 202</w:t>
      </w:r>
      <w:r>
        <w:rPr>
          <w:b/>
          <w:bCs/>
          <w:iCs/>
          <w:sz w:val="28"/>
          <w:szCs w:val="28"/>
        </w:rPr>
        <w:t>4</w:t>
      </w:r>
    </w:p>
    <w:p w14:paraId="31B827AC" w14:textId="77777777" w:rsidR="00FF6879" w:rsidRPr="004B2BB7" w:rsidRDefault="00FF6879" w:rsidP="38EFC49E">
      <w:pPr>
        <w:suppressAutoHyphens/>
        <w:autoSpaceDE w:val="0"/>
        <w:autoSpaceDN w:val="0"/>
        <w:adjustRightInd w:val="0"/>
        <w:spacing w:after="200" w:line="276" w:lineRule="auto"/>
        <w:rPr>
          <w:sz w:val="28"/>
          <w:szCs w:val="28"/>
          <w:lang w:val="vi-VN"/>
        </w:rPr>
        <w:sectPr w:rsidR="00FF6879" w:rsidRPr="004B2BB7" w:rsidSect="00EA162F">
          <w:headerReference w:type="default" r:id="rId9"/>
          <w:pgSz w:w="12240" w:h="15840"/>
          <w:pgMar w:top="1985" w:right="1134" w:bottom="1701" w:left="1985" w:header="720" w:footer="720" w:gutter="0"/>
          <w:cols w:space="720"/>
          <w:docGrid w:linePitch="360"/>
        </w:sectPr>
      </w:pPr>
    </w:p>
    <w:p w14:paraId="727880A9" w14:textId="77777777" w:rsidR="00237D3E" w:rsidRDefault="00BB2B2A" w:rsidP="00237D3E">
      <w:pPr>
        <w:pStyle w:val="Chng"/>
        <w:jc w:val="center"/>
      </w:pPr>
      <w:bookmarkStart w:id="0" w:name="_Toc164162614"/>
      <w:r w:rsidRPr="00DB7595">
        <w:rPr>
          <w:lang w:val="vi-VN"/>
        </w:rPr>
        <w:lastRenderedPageBreak/>
        <w:t>LỜI CẢM ƠN</w:t>
      </w:r>
      <w:bookmarkEnd w:id="0"/>
    </w:p>
    <w:p w14:paraId="521A0AB6" w14:textId="77777777" w:rsidR="00237D3E" w:rsidRDefault="00237D3E" w:rsidP="00237D3E">
      <w:pPr>
        <w:rPr>
          <w:lang w:val="vi-VN"/>
        </w:rPr>
      </w:pPr>
    </w:p>
    <w:p w14:paraId="2C352A42" w14:textId="2A95DBB2" w:rsidR="00177985" w:rsidRDefault="07A3CB01" w:rsidP="00237D3E">
      <w:pPr>
        <w:rPr>
          <w:lang w:val="vi-VN"/>
        </w:rPr>
      </w:pPr>
      <w:r w:rsidRPr="07A3CB01">
        <w:rPr>
          <w:lang w:val="vi-VN"/>
        </w:rPr>
        <w:t xml:space="preserve"> </w:t>
      </w:r>
    </w:p>
    <w:p w14:paraId="73994E44" w14:textId="77777777" w:rsidR="00ED4C4E" w:rsidRDefault="00ED4C4E">
      <w:pPr>
        <w:spacing w:after="200" w:line="276" w:lineRule="auto"/>
        <w:rPr>
          <w:b/>
          <w:sz w:val="32"/>
          <w:szCs w:val="32"/>
          <w:lang w:val="vi-VN"/>
        </w:rPr>
      </w:pPr>
      <w:r>
        <w:rPr>
          <w:b/>
          <w:sz w:val="32"/>
          <w:szCs w:val="32"/>
          <w:lang w:val="vi-VN"/>
        </w:rPr>
        <w:br w:type="page"/>
      </w:r>
    </w:p>
    <w:p w14:paraId="62388000" w14:textId="4AE5F949" w:rsidR="003E0350" w:rsidRPr="00F87171" w:rsidRDefault="003E0350" w:rsidP="003E0350">
      <w:pPr>
        <w:jc w:val="center"/>
        <w:rPr>
          <w:b/>
          <w:sz w:val="32"/>
          <w:szCs w:val="32"/>
          <w:lang w:val="vi-VN"/>
        </w:rPr>
      </w:pPr>
      <w:r w:rsidRPr="00F87171">
        <w:rPr>
          <w:b/>
          <w:sz w:val="32"/>
          <w:szCs w:val="32"/>
          <w:lang w:val="vi-VN"/>
        </w:rPr>
        <w:lastRenderedPageBreak/>
        <w:t>ĐỒ ÁN ĐƯỢC HOÀN THÀNH</w:t>
      </w:r>
    </w:p>
    <w:p w14:paraId="2C93775D" w14:textId="77777777" w:rsidR="003E0350" w:rsidRPr="00F87171" w:rsidRDefault="003E0350" w:rsidP="003E0350">
      <w:pPr>
        <w:jc w:val="center"/>
        <w:rPr>
          <w:b/>
          <w:sz w:val="32"/>
          <w:szCs w:val="32"/>
          <w:lang w:val="vi-VN"/>
        </w:rPr>
      </w:pPr>
      <w:r w:rsidRPr="00F87171">
        <w:rPr>
          <w:b/>
          <w:sz w:val="32"/>
          <w:szCs w:val="32"/>
          <w:lang w:val="vi-VN"/>
        </w:rPr>
        <w:t>TẠI TRƯỜNG ĐẠI HỌC TÔN ĐỨC THẮNG</w:t>
      </w:r>
    </w:p>
    <w:p w14:paraId="3056EBD3" w14:textId="77777777" w:rsidR="003E0350" w:rsidRPr="00F87171" w:rsidRDefault="003E0350" w:rsidP="003E0350">
      <w:pPr>
        <w:autoSpaceDE w:val="0"/>
        <w:autoSpaceDN w:val="0"/>
        <w:adjustRightInd w:val="0"/>
        <w:spacing w:line="360" w:lineRule="auto"/>
        <w:ind w:firstLine="720"/>
        <w:jc w:val="both"/>
        <w:rPr>
          <w:sz w:val="26"/>
          <w:szCs w:val="26"/>
          <w:lang w:val="vi-VN"/>
        </w:rPr>
      </w:pPr>
    </w:p>
    <w:p w14:paraId="11A1CA9B" w14:textId="556B45D7" w:rsidR="003E0350" w:rsidRPr="00F87171" w:rsidRDefault="00BF64D7" w:rsidP="003E0350">
      <w:pPr>
        <w:autoSpaceDE w:val="0"/>
        <w:autoSpaceDN w:val="0"/>
        <w:adjustRightInd w:val="0"/>
        <w:spacing w:line="360" w:lineRule="auto"/>
        <w:ind w:firstLine="720"/>
        <w:jc w:val="both"/>
        <w:rPr>
          <w:sz w:val="26"/>
          <w:szCs w:val="26"/>
          <w:lang w:val="vi-VN"/>
        </w:rPr>
      </w:pPr>
      <w:r>
        <w:rPr>
          <w:sz w:val="26"/>
          <w:szCs w:val="26"/>
          <w:lang w:val="en-GB"/>
        </w:rPr>
        <w:t xml:space="preserve">Chúng </w:t>
      </w:r>
      <w:r>
        <w:rPr>
          <w:sz w:val="26"/>
          <w:szCs w:val="26"/>
          <w:lang w:val="vi-VN"/>
        </w:rPr>
        <w:t>t</w:t>
      </w:r>
      <w:r w:rsidR="003E0350" w:rsidRPr="00F87171">
        <w:rPr>
          <w:sz w:val="26"/>
          <w:szCs w:val="26"/>
          <w:lang w:val="vi-VN"/>
        </w:rPr>
        <w:t xml:space="preserve">ôi xin cam đoan đây là sản phẩm đồ án của </w:t>
      </w:r>
      <w:r w:rsidR="00E24EE7">
        <w:rPr>
          <w:sz w:val="26"/>
          <w:szCs w:val="26"/>
          <w:lang w:val="en-GB"/>
        </w:rPr>
        <w:t>riêng</w:t>
      </w:r>
      <w:r w:rsidR="008315DB">
        <w:rPr>
          <w:sz w:val="26"/>
          <w:szCs w:val="26"/>
          <w:lang w:val="en-GB"/>
        </w:rPr>
        <w:t xml:space="preserve"> chúng</w:t>
      </w:r>
      <w:r w:rsidR="003E0350" w:rsidRPr="00F87171">
        <w:rPr>
          <w:sz w:val="26"/>
          <w:szCs w:val="26"/>
          <w:lang w:val="vi-VN"/>
        </w:rPr>
        <w:t xml:space="preserve"> tôi và được sự hướng dẫn của </w:t>
      </w:r>
      <w:r w:rsidR="003E0350" w:rsidRPr="00F87171">
        <w:rPr>
          <w:sz w:val="26"/>
          <w:szCs w:val="26"/>
        </w:rPr>
        <w:t>th</w:t>
      </w:r>
      <w:r w:rsidR="003E0350">
        <w:t xml:space="preserve">ầy </w:t>
      </w:r>
      <w:r w:rsidR="006C2135">
        <w:rPr>
          <w:sz w:val="26"/>
          <w:szCs w:val="26"/>
        </w:rPr>
        <w:t>Trần Thanh Phước</w:t>
      </w:r>
      <w:r w:rsidR="003E0350" w:rsidRPr="00F87171">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06E664B1" w14:textId="77777777" w:rsidR="003E0350" w:rsidRPr="00F87171" w:rsidRDefault="003E0350" w:rsidP="003E0350">
      <w:pPr>
        <w:autoSpaceDE w:val="0"/>
        <w:autoSpaceDN w:val="0"/>
        <w:adjustRightInd w:val="0"/>
        <w:spacing w:line="360" w:lineRule="auto"/>
        <w:ind w:firstLine="720"/>
        <w:jc w:val="both"/>
        <w:rPr>
          <w:sz w:val="26"/>
          <w:szCs w:val="26"/>
          <w:lang w:val="vi-VN"/>
        </w:rPr>
      </w:pPr>
      <w:r w:rsidRPr="00F87171">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4FB19F9C" w14:textId="50AD5EC5" w:rsidR="003E0350" w:rsidRPr="00F87171" w:rsidRDefault="003E0350" w:rsidP="003E0350">
      <w:pPr>
        <w:autoSpaceDE w:val="0"/>
        <w:autoSpaceDN w:val="0"/>
        <w:adjustRightInd w:val="0"/>
        <w:spacing w:line="360" w:lineRule="auto"/>
        <w:ind w:firstLine="720"/>
        <w:jc w:val="both"/>
        <w:rPr>
          <w:b/>
          <w:sz w:val="26"/>
          <w:szCs w:val="26"/>
          <w:lang w:val="vi-VN"/>
        </w:rPr>
      </w:pPr>
      <w:r w:rsidRPr="00F87171">
        <w:rPr>
          <w:b/>
          <w:sz w:val="26"/>
          <w:szCs w:val="26"/>
          <w:lang w:val="vi-VN"/>
        </w:rPr>
        <w:t>Nếu phát hiện có bất kỳ sự gian lận nào</w:t>
      </w:r>
      <w:r w:rsidR="003A3960">
        <w:rPr>
          <w:b/>
          <w:sz w:val="26"/>
          <w:szCs w:val="26"/>
          <w:lang w:val="en-GB"/>
        </w:rPr>
        <w:t xml:space="preserve"> chúng</w:t>
      </w:r>
      <w:r w:rsidRPr="00F87171">
        <w:rPr>
          <w:b/>
          <w:sz w:val="26"/>
          <w:szCs w:val="26"/>
          <w:lang w:val="vi-VN"/>
        </w:rPr>
        <w:t xml:space="preserve"> tôi xin hoàn toàn chịu trách nhiệm về nội dung đồ án của mình. </w:t>
      </w:r>
      <w:r w:rsidRPr="00F87171">
        <w:rPr>
          <w:sz w:val="26"/>
          <w:szCs w:val="26"/>
          <w:lang w:val="vi-VN"/>
        </w:rPr>
        <w:t>Trường đại học Tôn Đức Thắng không liên quan đến những vi phạm tác quyền, bản quyền do tôi gây ra trong quá trình thực hiện (nếu có).</w:t>
      </w:r>
    </w:p>
    <w:p w14:paraId="6C44FE2F" w14:textId="202F377E" w:rsidR="003E0350" w:rsidRPr="00F87171" w:rsidRDefault="003E0350" w:rsidP="003E0350">
      <w:pPr>
        <w:autoSpaceDE w:val="0"/>
        <w:autoSpaceDN w:val="0"/>
        <w:adjustRightInd w:val="0"/>
        <w:spacing w:line="360" w:lineRule="auto"/>
        <w:ind w:left="3600"/>
        <w:jc w:val="center"/>
        <w:rPr>
          <w:i/>
          <w:sz w:val="26"/>
          <w:szCs w:val="26"/>
          <w:lang w:val="vi-VN"/>
        </w:rPr>
      </w:pPr>
      <w:r w:rsidRPr="00F87171">
        <w:rPr>
          <w:i/>
          <w:sz w:val="26"/>
          <w:szCs w:val="26"/>
          <w:lang w:val="vi-VN"/>
        </w:rPr>
        <w:t xml:space="preserve">TP. Hồ Chí Minh, ngày </w:t>
      </w:r>
      <w:r w:rsidR="00ED4C4E">
        <w:rPr>
          <w:i/>
          <w:sz w:val="26"/>
          <w:szCs w:val="26"/>
          <w:lang w:val="en-GB"/>
        </w:rPr>
        <w:t>10</w:t>
      </w:r>
      <w:r w:rsidRPr="00F87171">
        <w:rPr>
          <w:i/>
          <w:sz w:val="26"/>
          <w:szCs w:val="26"/>
          <w:lang w:val="vi-VN"/>
        </w:rPr>
        <w:t xml:space="preserve">  tháng </w:t>
      </w:r>
      <w:r w:rsidR="00ED4C4E">
        <w:rPr>
          <w:i/>
          <w:sz w:val="26"/>
          <w:szCs w:val="26"/>
          <w:lang w:val="en-GB"/>
        </w:rPr>
        <w:t>5</w:t>
      </w:r>
      <w:r w:rsidRPr="00F87171">
        <w:rPr>
          <w:i/>
          <w:sz w:val="26"/>
          <w:szCs w:val="26"/>
          <w:lang w:val="vi-VN"/>
        </w:rPr>
        <w:t xml:space="preserve">  năm </w:t>
      </w:r>
      <w:r w:rsidR="0044042E">
        <w:rPr>
          <w:i/>
          <w:sz w:val="26"/>
          <w:szCs w:val="26"/>
          <w:lang w:val="en-GB"/>
        </w:rPr>
        <w:t>202</w:t>
      </w:r>
      <w:r w:rsidR="006C2135">
        <w:rPr>
          <w:i/>
          <w:sz w:val="26"/>
          <w:szCs w:val="26"/>
          <w:lang w:val="en-GB"/>
        </w:rPr>
        <w:t>4</w:t>
      </w:r>
      <w:r w:rsidRPr="00F87171">
        <w:rPr>
          <w:i/>
          <w:sz w:val="26"/>
          <w:szCs w:val="26"/>
          <w:lang w:val="vi-VN"/>
        </w:rPr>
        <w:t xml:space="preserve">     </w:t>
      </w:r>
    </w:p>
    <w:p w14:paraId="2DD83B19" w14:textId="77777777" w:rsidR="003E0350" w:rsidRPr="00F87171" w:rsidRDefault="003E0350" w:rsidP="003E0350">
      <w:pPr>
        <w:tabs>
          <w:tab w:val="center" w:pos="6521"/>
        </w:tabs>
        <w:autoSpaceDE w:val="0"/>
        <w:autoSpaceDN w:val="0"/>
        <w:adjustRightInd w:val="0"/>
        <w:spacing w:line="360" w:lineRule="auto"/>
        <w:ind w:left="3600"/>
        <w:jc w:val="center"/>
        <w:rPr>
          <w:i/>
          <w:sz w:val="26"/>
          <w:szCs w:val="26"/>
          <w:lang w:val="vi-VN"/>
        </w:rPr>
      </w:pPr>
      <w:r w:rsidRPr="00F87171">
        <w:rPr>
          <w:i/>
          <w:sz w:val="26"/>
          <w:szCs w:val="26"/>
          <w:lang w:val="vi-VN"/>
        </w:rPr>
        <w:t>Tác giả</w:t>
      </w:r>
    </w:p>
    <w:p w14:paraId="580090B7" w14:textId="77777777" w:rsidR="00237D3E" w:rsidRDefault="003E0350" w:rsidP="00237D3E">
      <w:pPr>
        <w:tabs>
          <w:tab w:val="center" w:pos="6379"/>
        </w:tabs>
        <w:spacing w:after="200" w:line="276" w:lineRule="auto"/>
        <w:rPr>
          <w:i/>
          <w:sz w:val="26"/>
          <w:szCs w:val="26"/>
          <w:lang w:val="vi-VN"/>
        </w:rPr>
      </w:pPr>
      <w:r w:rsidRPr="00F87171">
        <w:rPr>
          <w:i/>
          <w:sz w:val="26"/>
          <w:szCs w:val="26"/>
          <w:lang w:val="vi-VN"/>
        </w:rPr>
        <w:tab/>
        <w:t>(ký tên và ghi rõ họ tên)</w:t>
      </w:r>
      <w:bookmarkStart w:id="1" w:name="_Toc37072645"/>
      <w:bookmarkStart w:id="2" w:name="_Toc37257093"/>
    </w:p>
    <w:p w14:paraId="409CE862" w14:textId="77777777" w:rsidR="00237D3E" w:rsidRDefault="00237D3E" w:rsidP="00237D3E">
      <w:pPr>
        <w:tabs>
          <w:tab w:val="center" w:pos="6379"/>
        </w:tabs>
        <w:spacing w:after="200" w:line="276" w:lineRule="auto"/>
        <w:rPr>
          <w:i/>
          <w:sz w:val="26"/>
          <w:szCs w:val="26"/>
          <w:lang w:val="vi-VN"/>
        </w:rPr>
      </w:pPr>
    </w:p>
    <w:p w14:paraId="55A3810C" w14:textId="77777777" w:rsidR="00237D3E" w:rsidRDefault="00237D3E" w:rsidP="00237D3E">
      <w:pPr>
        <w:tabs>
          <w:tab w:val="center" w:pos="6379"/>
        </w:tabs>
        <w:spacing w:after="200" w:line="276" w:lineRule="auto"/>
        <w:rPr>
          <w:i/>
          <w:sz w:val="26"/>
          <w:szCs w:val="26"/>
          <w:lang w:val="vi-VN"/>
        </w:rPr>
      </w:pPr>
    </w:p>
    <w:p w14:paraId="6BDF1318" w14:textId="195B10E3" w:rsidR="00177985" w:rsidRPr="00237D3E" w:rsidRDefault="00177985" w:rsidP="00237D3E">
      <w:pPr>
        <w:tabs>
          <w:tab w:val="center" w:pos="6379"/>
        </w:tabs>
        <w:spacing w:after="200" w:line="276" w:lineRule="auto"/>
        <w:rPr>
          <w:i/>
          <w:sz w:val="26"/>
          <w:szCs w:val="26"/>
          <w:lang w:val="vi-VN"/>
        </w:rPr>
      </w:pPr>
      <w:r>
        <w:br w:type="page"/>
      </w:r>
    </w:p>
    <w:p w14:paraId="34F5688C" w14:textId="25954E06" w:rsidR="003E0350" w:rsidRPr="00BF53BE" w:rsidRDefault="003E0350" w:rsidP="00237D3E">
      <w:pPr>
        <w:pStyle w:val="Chng"/>
      </w:pPr>
      <w:bookmarkStart w:id="3" w:name="_Toc164162615"/>
      <w:r w:rsidRPr="00BF53BE">
        <w:lastRenderedPageBreak/>
        <w:t>PHẦN XÁC NHẬN VÀ ĐÁNH GIÁ CỦA GIẢNG VIÊN</w:t>
      </w:r>
      <w:bookmarkEnd w:id="1"/>
      <w:bookmarkEnd w:id="2"/>
      <w:bookmarkEnd w:id="3"/>
    </w:p>
    <w:p w14:paraId="45B88F10" w14:textId="77777777" w:rsidR="003E0350" w:rsidRPr="00F87171" w:rsidRDefault="003E0350" w:rsidP="003E0350">
      <w:pPr>
        <w:pStyle w:val="Nidungvnbn"/>
        <w:rPr>
          <w:b/>
          <w:lang w:val="vi-VN"/>
        </w:rPr>
      </w:pPr>
      <w:r w:rsidRPr="00F87171">
        <w:rPr>
          <w:b/>
          <w:lang w:val="vi-VN"/>
        </w:rPr>
        <w:t>Phần xác nhận của GV hướng dẫn</w:t>
      </w:r>
    </w:p>
    <w:p w14:paraId="5455283C" w14:textId="77777777" w:rsidR="003E0350" w:rsidRPr="00F87171" w:rsidRDefault="003E0350" w:rsidP="003E0350">
      <w:pPr>
        <w:spacing w:after="200" w:line="276" w:lineRule="auto"/>
        <w:rPr>
          <w:sz w:val="32"/>
          <w:szCs w:val="32"/>
          <w:lang w:val="vi-VN"/>
        </w:rPr>
      </w:pPr>
      <w:r w:rsidRPr="00F87171">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1F57450" w14:textId="77777777" w:rsidR="003E0350" w:rsidRPr="00F87171" w:rsidRDefault="003E0350" w:rsidP="003E0350">
      <w:pPr>
        <w:tabs>
          <w:tab w:val="center" w:pos="6237"/>
        </w:tabs>
        <w:spacing w:line="276" w:lineRule="auto"/>
        <w:rPr>
          <w:lang w:val="vi-VN"/>
        </w:rPr>
      </w:pPr>
      <w:r w:rsidRPr="00F87171">
        <w:rPr>
          <w:lang w:val="vi-VN"/>
        </w:rPr>
        <w:tab/>
        <w:t xml:space="preserve">Tp. Hồ Chí Minh, ngày     tháng   năm   </w:t>
      </w:r>
    </w:p>
    <w:p w14:paraId="207C1E32" w14:textId="77777777" w:rsidR="003E0350" w:rsidRPr="00F87171" w:rsidRDefault="003E0350" w:rsidP="003E0350">
      <w:pPr>
        <w:tabs>
          <w:tab w:val="center" w:pos="6237"/>
        </w:tabs>
        <w:spacing w:line="276" w:lineRule="auto"/>
        <w:rPr>
          <w:lang w:val="vi-VN"/>
        </w:rPr>
      </w:pPr>
      <w:r w:rsidRPr="00F87171">
        <w:rPr>
          <w:lang w:val="vi-VN"/>
        </w:rPr>
        <w:tab/>
        <w:t>(kí và ghi họ tên)</w:t>
      </w:r>
    </w:p>
    <w:p w14:paraId="549F24AD" w14:textId="77777777" w:rsidR="003E0350" w:rsidRPr="00F87171" w:rsidRDefault="003E0350" w:rsidP="003E0350">
      <w:pPr>
        <w:spacing w:after="200" w:line="276" w:lineRule="auto"/>
        <w:rPr>
          <w:lang w:val="vi-VN"/>
        </w:rPr>
      </w:pPr>
    </w:p>
    <w:p w14:paraId="784EE9BF" w14:textId="77777777" w:rsidR="003E0350" w:rsidRPr="00F87171" w:rsidRDefault="003E0350" w:rsidP="003E0350">
      <w:pPr>
        <w:spacing w:after="200" w:line="276" w:lineRule="auto"/>
        <w:rPr>
          <w:lang w:val="vi-VN"/>
        </w:rPr>
      </w:pPr>
    </w:p>
    <w:p w14:paraId="066A299E" w14:textId="77777777" w:rsidR="003E0350" w:rsidRPr="00F87171" w:rsidRDefault="003E0350" w:rsidP="003E0350">
      <w:pPr>
        <w:spacing w:after="200" w:line="276" w:lineRule="auto"/>
        <w:rPr>
          <w:lang w:val="vi-VN"/>
        </w:rPr>
      </w:pPr>
    </w:p>
    <w:p w14:paraId="31CB5529" w14:textId="77777777" w:rsidR="003E0350" w:rsidRPr="00F87171" w:rsidRDefault="003E0350" w:rsidP="003E0350">
      <w:pPr>
        <w:pStyle w:val="Nidungvnbn"/>
        <w:rPr>
          <w:b/>
          <w:lang w:val="vi-VN"/>
        </w:rPr>
      </w:pPr>
      <w:r w:rsidRPr="00F87171">
        <w:rPr>
          <w:b/>
          <w:lang w:val="vi-VN"/>
        </w:rPr>
        <w:t>Phần đánh giá của GV chấm bài</w:t>
      </w:r>
    </w:p>
    <w:p w14:paraId="608ED9AA" w14:textId="77777777" w:rsidR="003E0350" w:rsidRPr="00F87171" w:rsidRDefault="003E0350" w:rsidP="003E0350">
      <w:pPr>
        <w:spacing w:after="200" w:line="276" w:lineRule="auto"/>
        <w:rPr>
          <w:sz w:val="32"/>
          <w:szCs w:val="32"/>
          <w:lang w:val="vi-VN"/>
        </w:rPr>
      </w:pPr>
      <w:r w:rsidRPr="00F87171">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3412B71" w14:textId="77777777" w:rsidR="003E0350" w:rsidRPr="00F87171" w:rsidRDefault="003E0350" w:rsidP="003E0350">
      <w:pPr>
        <w:tabs>
          <w:tab w:val="center" w:pos="6237"/>
        </w:tabs>
        <w:spacing w:line="276" w:lineRule="auto"/>
        <w:rPr>
          <w:lang w:val="vi-VN"/>
        </w:rPr>
      </w:pPr>
      <w:r w:rsidRPr="00F87171">
        <w:rPr>
          <w:lang w:val="vi-VN"/>
        </w:rPr>
        <w:tab/>
        <w:t xml:space="preserve">Tp. Hồ Chí Minh, ngày     tháng   năm   </w:t>
      </w:r>
    </w:p>
    <w:p w14:paraId="5BDE56D6" w14:textId="17550AEE" w:rsidR="003E0350" w:rsidRDefault="003E0350" w:rsidP="00237D3E">
      <w:pPr>
        <w:tabs>
          <w:tab w:val="center" w:pos="6237"/>
        </w:tabs>
        <w:spacing w:line="276" w:lineRule="auto"/>
        <w:rPr>
          <w:lang w:val="vi-VN"/>
        </w:rPr>
      </w:pPr>
      <w:r w:rsidRPr="00F87171">
        <w:rPr>
          <w:lang w:val="vi-VN"/>
        </w:rPr>
        <w:tab/>
        <w:t>(kí và ghi họ tên)</w:t>
      </w:r>
    </w:p>
    <w:p w14:paraId="21725078" w14:textId="77777777" w:rsidR="00237D3E" w:rsidRDefault="00237D3E">
      <w:pPr>
        <w:spacing w:after="200" w:line="276" w:lineRule="auto"/>
        <w:rPr>
          <w:b/>
          <w:sz w:val="32"/>
          <w:szCs w:val="32"/>
        </w:rPr>
      </w:pPr>
      <w:bookmarkStart w:id="4" w:name="_Toc164162616"/>
      <w:r>
        <w:br w:type="page"/>
      </w:r>
    </w:p>
    <w:p w14:paraId="7A9D7AA8" w14:textId="69955888" w:rsidR="00291721" w:rsidRPr="00237D3E" w:rsidRDefault="00BB2B2A" w:rsidP="00237D3E">
      <w:pPr>
        <w:pStyle w:val="Chng"/>
        <w:jc w:val="center"/>
      </w:pPr>
      <w:r w:rsidRPr="00237D3E">
        <w:lastRenderedPageBreak/>
        <w:t>TÓM TẮT</w:t>
      </w:r>
      <w:bookmarkEnd w:id="4"/>
    </w:p>
    <w:p w14:paraId="65A70F12" w14:textId="29113BB1" w:rsidR="00383B96" w:rsidRDefault="00383B96" w:rsidP="00383B96">
      <w:pPr>
        <w:pStyle w:val="Nidungvnbn"/>
      </w:pPr>
    </w:p>
    <w:p w14:paraId="6A7974BB" w14:textId="77777777" w:rsidR="00402779" w:rsidRDefault="00402779" w:rsidP="00402779">
      <w:pPr>
        <w:pStyle w:val="Nidungvnbn"/>
        <w:ind w:firstLine="0"/>
        <w:rPr>
          <w:b/>
        </w:rPr>
      </w:pPr>
    </w:p>
    <w:p w14:paraId="2FA40634" w14:textId="77777777" w:rsidR="00DB7595" w:rsidRDefault="007E6AB9">
      <w:pPr>
        <w:spacing w:after="200" w:line="276" w:lineRule="auto"/>
        <w:rPr>
          <w:sz w:val="26"/>
          <w:szCs w:val="26"/>
          <w:lang w:val="vi-VN"/>
        </w:rPr>
        <w:sectPr w:rsidR="00DB7595" w:rsidSect="00EA162F">
          <w:headerReference w:type="default" r:id="rId10"/>
          <w:pgSz w:w="12240" w:h="15840"/>
          <w:pgMar w:top="1985" w:right="1134" w:bottom="1701" w:left="1985" w:header="720" w:footer="720" w:gutter="0"/>
          <w:pgNumType w:fmt="lowerRoman" w:start="1"/>
          <w:cols w:space="720"/>
          <w:docGrid w:linePitch="360"/>
        </w:sectPr>
      </w:pPr>
      <w:r w:rsidRPr="00DB7595">
        <w:rPr>
          <w:sz w:val="26"/>
          <w:szCs w:val="26"/>
          <w:lang w:val="vi-VN"/>
        </w:rPr>
        <w:br w:type="page"/>
      </w:r>
    </w:p>
    <w:p w14:paraId="428EBF79" w14:textId="77777777" w:rsidR="007E6AB9" w:rsidRPr="007E6AB9" w:rsidRDefault="007E6AB9" w:rsidP="00237D3E">
      <w:pPr>
        <w:pStyle w:val="Chng"/>
        <w:jc w:val="center"/>
      </w:pPr>
      <w:bookmarkStart w:id="5" w:name="_Toc164162617"/>
      <w:r>
        <w:lastRenderedPageBreak/>
        <w:t>MỤC LỤC</w:t>
      </w:r>
      <w:bookmarkEnd w:id="5"/>
    </w:p>
    <w:p w14:paraId="1E70190C" w14:textId="4760C58C" w:rsidR="00E605D8" w:rsidRDefault="00C75086">
      <w:pPr>
        <w:pStyle w:val="TOC1"/>
        <w:tabs>
          <w:tab w:val="right" w:leader="dot" w:pos="9111"/>
        </w:tabs>
        <w:rPr>
          <w:rFonts w:asciiTheme="minorHAnsi" w:eastAsiaTheme="minorEastAsia" w:hAnsiTheme="minorHAnsi"/>
          <w:noProof/>
          <w:kern w:val="2"/>
          <w:sz w:val="24"/>
          <w14:ligatures w14:val="standardContextual"/>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164162614" w:history="1">
        <w:r w:rsidR="00E605D8" w:rsidRPr="00A7552C">
          <w:rPr>
            <w:rStyle w:val="Hyperlink"/>
            <w:noProof/>
            <w:lang w:val="vi-VN"/>
          </w:rPr>
          <w:t>LỜI CẢM ƠN</w:t>
        </w:r>
        <w:r w:rsidR="00E605D8">
          <w:rPr>
            <w:noProof/>
            <w:webHidden/>
          </w:rPr>
          <w:tab/>
        </w:r>
        <w:r w:rsidR="00E605D8">
          <w:rPr>
            <w:noProof/>
            <w:webHidden/>
          </w:rPr>
          <w:fldChar w:fldCharType="begin"/>
        </w:r>
        <w:r w:rsidR="00E605D8">
          <w:rPr>
            <w:noProof/>
            <w:webHidden/>
          </w:rPr>
          <w:instrText xml:space="preserve"> PAGEREF _Toc164162614 \h </w:instrText>
        </w:r>
        <w:r w:rsidR="00E605D8">
          <w:rPr>
            <w:noProof/>
            <w:webHidden/>
          </w:rPr>
        </w:r>
        <w:r w:rsidR="00E605D8">
          <w:rPr>
            <w:noProof/>
            <w:webHidden/>
          </w:rPr>
          <w:fldChar w:fldCharType="separate"/>
        </w:r>
        <w:r w:rsidR="00E605D8">
          <w:rPr>
            <w:noProof/>
            <w:webHidden/>
          </w:rPr>
          <w:t>i</w:t>
        </w:r>
        <w:r w:rsidR="00E605D8">
          <w:rPr>
            <w:noProof/>
            <w:webHidden/>
          </w:rPr>
          <w:fldChar w:fldCharType="end"/>
        </w:r>
      </w:hyperlink>
    </w:p>
    <w:p w14:paraId="4D7D9E5A" w14:textId="39B15B66" w:rsidR="00E605D8" w:rsidRDefault="00000000">
      <w:pPr>
        <w:pStyle w:val="TOC1"/>
        <w:tabs>
          <w:tab w:val="right" w:leader="dot" w:pos="9111"/>
        </w:tabs>
        <w:rPr>
          <w:rFonts w:asciiTheme="minorHAnsi" w:eastAsiaTheme="minorEastAsia" w:hAnsiTheme="minorHAnsi"/>
          <w:noProof/>
          <w:kern w:val="2"/>
          <w:sz w:val="24"/>
          <w14:ligatures w14:val="standardContextual"/>
        </w:rPr>
      </w:pPr>
      <w:hyperlink w:anchor="_Toc164162615" w:history="1">
        <w:r w:rsidR="00E605D8" w:rsidRPr="00A7552C">
          <w:rPr>
            <w:rStyle w:val="Hyperlink"/>
            <w:noProof/>
          </w:rPr>
          <w:t>PHẦN XÁC NHẬN VÀ ĐÁNH GIÁ CỦA GIẢNG VIÊN</w:t>
        </w:r>
        <w:r w:rsidR="00E605D8">
          <w:rPr>
            <w:noProof/>
            <w:webHidden/>
          </w:rPr>
          <w:tab/>
        </w:r>
        <w:r w:rsidR="00E605D8">
          <w:rPr>
            <w:noProof/>
            <w:webHidden/>
          </w:rPr>
          <w:fldChar w:fldCharType="begin"/>
        </w:r>
        <w:r w:rsidR="00E605D8">
          <w:rPr>
            <w:noProof/>
            <w:webHidden/>
          </w:rPr>
          <w:instrText xml:space="preserve"> PAGEREF _Toc164162615 \h </w:instrText>
        </w:r>
        <w:r w:rsidR="00E605D8">
          <w:rPr>
            <w:noProof/>
            <w:webHidden/>
          </w:rPr>
        </w:r>
        <w:r w:rsidR="00E605D8">
          <w:rPr>
            <w:noProof/>
            <w:webHidden/>
          </w:rPr>
          <w:fldChar w:fldCharType="separate"/>
        </w:r>
        <w:r w:rsidR="00E605D8">
          <w:rPr>
            <w:noProof/>
            <w:webHidden/>
          </w:rPr>
          <w:t>iii</w:t>
        </w:r>
        <w:r w:rsidR="00E605D8">
          <w:rPr>
            <w:noProof/>
            <w:webHidden/>
          </w:rPr>
          <w:fldChar w:fldCharType="end"/>
        </w:r>
      </w:hyperlink>
    </w:p>
    <w:p w14:paraId="6730B6FD" w14:textId="24E57B8D" w:rsidR="00E605D8" w:rsidRDefault="00000000">
      <w:pPr>
        <w:pStyle w:val="TOC1"/>
        <w:tabs>
          <w:tab w:val="right" w:leader="dot" w:pos="9111"/>
        </w:tabs>
        <w:rPr>
          <w:rFonts w:asciiTheme="minorHAnsi" w:eastAsiaTheme="minorEastAsia" w:hAnsiTheme="minorHAnsi"/>
          <w:noProof/>
          <w:kern w:val="2"/>
          <w:sz w:val="24"/>
          <w14:ligatures w14:val="standardContextual"/>
        </w:rPr>
      </w:pPr>
      <w:hyperlink w:anchor="_Toc164162616" w:history="1">
        <w:r w:rsidR="00E605D8" w:rsidRPr="00A7552C">
          <w:rPr>
            <w:rStyle w:val="Hyperlink"/>
            <w:noProof/>
            <w:lang w:val="vi-VN"/>
          </w:rPr>
          <w:t>TÓM TẮT</w:t>
        </w:r>
        <w:r w:rsidR="00E605D8">
          <w:rPr>
            <w:noProof/>
            <w:webHidden/>
          </w:rPr>
          <w:tab/>
        </w:r>
        <w:r w:rsidR="00E605D8">
          <w:rPr>
            <w:noProof/>
            <w:webHidden/>
          </w:rPr>
          <w:fldChar w:fldCharType="begin"/>
        </w:r>
        <w:r w:rsidR="00E605D8">
          <w:rPr>
            <w:noProof/>
            <w:webHidden/>
          </w:rPr>
          <w:instrText xml:space="preserve"> PAGEREF _Toc164162616 \h </w:instrText>
        </w:r>
        <w:r w:rsidR="00E605D8">
          <w:rPr>
            <w:noProof/>
            <w:webHidden/>
          </w:rPr>
        </w:r>
        <w:r w:rsidR="00E605D8">
          <w:rPr>
            <w:noProof/>
            <w:webHidden/>
          </w:rPr>
          <w:fldChar w:fldCharType="separate"/>
        </w:r>
        <w:r w:rsidR="00E605D8">
          <w:rPr>
            <w:noProof/>
            <w:webHidden/>
          </w:rPr>
          <w:t>iv</w:t>
        </w:r>
        <w:r w:rsidR="00E605D8">
          <w:rPr>
            <w:noProof/>
            <w:webHidden/>
          </w:rPr>
          <w:fldChar w:fldCharType="end"/>
        </w:r>
      </w:hyperlink>
    </w:p>
    <w:p w14:paraId="52E8EF03" w14:textId="3CBE3AC2" w:rsidR="00E605D8" w:rsidRDefault="00000000">
      <w:pPr>
        <w:pStyle w:val="TOC1"/>
        <w:tabs>
          <w:tab w:val="right" w:leader="dot" w:pos="9111"/>
        </w:tabs>
        <w:rPr>
          <w:rFonts w:asciiTheme="minorHAnsi" w:eastAsiaTheme="minorEastAsia" w:hAnsiTheme="minorHAnsi"/>
          <w:noProof/>
          <w:kern w:val="2"/>
          <w:sz w:val="24"/>
          <w14:ligatures w14:val="standardContextual"/>
        </w:rPr>
      </w:pPr>
      <w:hyperlink w:anchor="_Toc164162617" w:history="1">
        <w:r w:rsidR="00E605D8" w:rsidRPr="00A7552C">
          <w:rPr>
            <w:rStyle w:val="Hyperlink"/>
            <w:noProof/>
          </w:rPr>
          <w:t>MỤC LỤC</w:t>
        </w:r>
        <w:r w:rsidR="00E605D8">
          <w:rPr>
            <w:noProof/>
            <w:webHidden/>
          </w:rPr>
          <w:tab/>
        </w:r>
        <w:r w:rsidR="00E605D8">
          <w:rPr>
            <w:noProof/>
            <w:webHidden/>
          </w:rPr>
          <w:fldChar w:fldCharType="begin"/>
        </w:r>
        <w:r w:rsidR="00E605D8">
          <w:rPr>
            <w:noProof/>
            <w:webHidden/>
          </w:rPr>
          <w:instrText xml:space="preserve"> PAGEREF _Toc164162617 \h </w:instrText>
        </w:r>
        <w:r w:rsidR="00E605D8">
          <w:rPr>
            <w:noProof/>
            <w:webHidden/>
          </w:rPr>
        </w:r>
        <w:r w:rsidR="00E605D8">
          <w:rPr>
            <w:noProof/>
            <w:webHidden/>
          </w:rPr>
          <w:fldChar w:fldCharType="separate"/>
        </w:r>
        <w:r w:rsidR="00E605D8">
          <w:rPr>
            <w:noProof/>
            <w:webHidden/>
          </w:rPr>
          <w:t>1</w:t>
        </w:r>
        <w:r w:rsidR="00E605D8">
          <w:rPr>
            <w:noProof/>
            <w:webHidden/>
          </w:rPr>
          <w:fldChar w:fldCharType="end"/>
        </w:r>
      </w:hyperlink>
    </w:p>
    <w:p w14:paraId="4D261D88" w14:textId="74852F0F" w:rsidR="00E605D8" w:rsidRDefault="00000000">
      <w:pPr>
        <w:pStyle w:val="TOC1"/>
        <w:tabs>
          <w:tab w:val="right" w:leader="dot" w:pos="9111"/>
        </w:tabs>
        <w:rPr>
          <w:rFonts w:asciiTheme="minorHAnsi" w:eastAsiaTheme="minorEastAsia" w:hAnsiTheme="minorHAnsi"/>
          <w:noProof/>
          <w:kern w:val="2"/>
          <w:sz w:val="24"/>
          <w14:ligatures w14:val="standardContextual"/>
        </w:rPr>
      </w:pPr>
      <w:hyperlink w:anchor="_Toc164162618" w:history="1">
        <w:r w:rsidR="00E605D8" w:rsidRPr="00A7552C">
          <w:rPr>
            <w:rStyle w:val="Hyperlink"/>
            <w:noProof/>
          </w:rPr>
          <w:t>DANH MỤC CÁC BẢNG BIỂU, HÌNH VẼ, ĐỒ THỊ</w:t>
        </w:r>
        <w:r w:rsidR="00E605D8">
          <w:rPr>
            <w:noProof/>
            <w:webHidden/>
          </w:rPr>
          <w:tab/>
        </w:r>
        <w:r w:rsidR="00E605D8">
          <w:rPr>
            <w:noProof/>
            <w:webHidden/>
          </w:rPr>
          <w:fldChar w:fldCharType="begin"/>
        </w:r>
        <w:r w:rsidR="00E605D8">
          <w:rPr>
            <w:noProof/>
            <w:webHidden/>
          </w:rPr>
          <w:instrText xml:space="preserve"> PAGEREF _Toc164162618 \h </w:instrText>
        </w:r>
        <w:r w:rsidR="00E605D8">
          <w:rPr>
            <w:noProof/>
            <w:webHidden/>
          </w:rPr>
        </w:r>
        <w:r w:rsidR="00E605D8">
          <w:rPr>
            <w:noProof/>
            <w:webHidden/>
          </w:rPr>
          <w:fldChar w:fldCharType="separate"/>
        </w:r>
        <w:r w:rsidR="00E605D8">
          <w:rPr>
            <w:noProof/>
            <w:webHidden/>
          </w:rPr>
          <w:t>2</w:t>
        </w:r>
        <w:r w:rsidR="00E605D8">
          <w:rPr>
            <w:noProof/>
            <w:webHidden/>
          </w:rPr>
          <w:fldChar w:fldCharType="end"/>
        </w:r>
      </w:hyperlink>
    </w:p>
    <w:p w14:paraId="4A47C345" w14:textId="2226EDA7" w:rsidR="00E605D8" w:rsidRDefault="00000000">
      <w:pPr>
        <w:pStyle w:val="TOC1"/>
        <w:tabs>
          <w:tab w:val="right" w:leader="dot" w:pos="9111"/>
        </w:tabs>
        <w:rPr>
          <w:rFonts w:asciiTheme="minorHAnsi" w:eastAsiaTheme="minorEastAsia" w:hAnsiTheme="minorHAnsi"/>
          <w:noProof/>
          <w:kern w:val="2"/>
          <w:sz w:val="24"/>
          <w14:ligatures w14:val="standardContextual"/>
        </w:rPr>
      </w:pPr>
      <w:hyperlink w:anchor="_Toc164162619" w:history="1">
        <w:r w:rsidR="00E605D8" w:rsidRPr="00A7552C">
          <w:rPr>
            <w:rStyle w:val="Hyperlink"/>
            <w:noProof/>
          </w:rPr>
          <w:t>CHƯƠNG 1 – MỞ ĐẦU</w:t>
        </w:r>
        <w:r w:rsidR="00E605D8">
          <w:rPr>
            <w:noProof/>
            <w:webHidden/>
          </w:rPr>
          <w:tab/>
        </w:r>
        <w:r w:rsidR="00E605D8">
          <w:rPr>
            <w:noProof/>
            <w:webHidden/>
          </w:rPr>
          <w:fldChar w:fldCharType="begin"/>
        </w:r>
        <w:r w:rsidR="00E605D8">
          <w:rPr>
            <w:noProof/>
            <w:webHidden/>
          </w:rPr>
          <w:instrText xml:space="preserve"> PAGEREF _Toc164162619 \h </w:instrText>
        </w:r>
        <w:r w:rsidR="00E605D8">
          <w:rPr>
            <w:noProof/>
            <w:webHidden/>
          </w:rPr>
        </w:r>
        <w:r w:rsidR="00E605D8">
          <w:rPr>
            <w:noProof/>
            <w:webHidden/>
          </w:rPr>
          <w:fldChar w:fldCharType="separate"/>
        </w:r>
        <w:r w:rsidR="00E605D8">
          <w:rPr>
            <w:noProof/>
            <w:webHidden/>
          </w:rPr>
          <w:t>3</w:t>
        </w:r>
        <w:r w:rsidR="00E605D8">
          <w:rPr>
            <w:noProof/>
            <w:webHidden/>
          </w:rPr>
          <w:fldChar w:fldCharType="end"/>
        </w:r>
      </w:hyperlink>
    </w:p>
    <w:p w14:paraId="3E1B183E" w14:textId="6A129588" w:rsidR="00E605D8" w:rsidRDefault="00000000">
      <w:pPr>
        <w:pStyle w:val="TOC2"/>
        <w:tabs>
          <w:tab w:val="right" w:leader="dot" w:pos="9111"/>
        </w:tabs>
        <w:rPr>
          <w:rFonts w:asciiTheme="minorHAnsi" w:eastAsiaTheme="minorEastAsia" w:hAnsiTheme="minorHAnsi"/>
          <w:noProof/>
          <w:kern w:val="2"/>
          <w:sz w:val="24"/>
          <w14:ligatures w14:val="standardContextual"/>
        </w:rPr>
      </w:pPr>
      <w:hyperlink w:anchor="_Toc164162620" w:history="1">
        <w:r w:rsidR="00E605D8" w:rsidRPr="00A7552C">
          <w:rPr>
            <w:rStyle w:val="Hyperlink"/>
            <w:noProof/>
          </w:rPr>
          <w:t>1.1 Lý do chọn đề tài</w:t>
        </w:r>
        <w:r w:rsidR="00E605D8">
          <w:rPr>
            <w:noProof/>
            <w:webHidden/>
          </w:rPr>
          <w:tab/>
        </w:r>
        <w:r w:rsidR="00E605D8">
          <w:rPr>
            <w:noProof/>
            <w:webHidden/>
          </w:rPr>
          <w:fldChar w:fldCharType="begin"/>
        </w:r>
        <w:r w:rsidR="00E605D8">
          <w:rPr>
            <w:noProof/>
            <w:webHidden/>
          </w:rPr>
          <w:instrText xml:space="preserve"> PAGEREF _Toc164162620 \h </w:instrText>
        </w:r>
        <w:r w:rsidR="00E605D8">
          <w:rPr>
            <w:noProof/>
            <w:webHidden/>
          </w:rPr>
        </w:r>
        <w:r w:rsidR="00E605D8">
          <w:rPr>
            <w:noProof/>
            <w:webHidden/>
          </w:rPr>
          <w:fldChar w:fldCharType="separate"/>
        </w:r>
        <w:r w:rsidR="00E605D8">
          <w:rPr>
            <w:noProof/>
            <w:webHidden/>
          </w:rPr>
          <w:t>3</w:t>
        </w:r>
        <w:r w:rsidR="00E605D8">
          <w:rPr>
            <w:noProof/>
            <w:webHidden/>
          </w:rPr>
          <w:fldChar w:fldCharType="end"/>
        </w:r>
      </w:hyperlink>
    </w:p>
    <w:p w14:paraId="307DC4C3" w14:textId="75F42029" w:rsidR="00E605D8" w:rsidRDefault="00000000">
      <w:pPr>
        <w:pStyle w:val="TOC2"/>
        <w:tabs>
          <w:tab w:val="right" w:leader="dot" w:pos="9111"/>
        </w:tabs>
        <w:rPr>
          <w:rFonts w:asciiTheme="minorHAnsi" w:eastAsiaTheme="minorEastAsia" w:hAnsiTheme="minorHAnsi"/>
          <w:noProof/>
          <w:kern w:val="2"/>
          <w:sz w:val="24"/>
          <w14:ligatures w14:val="standardContextual"/>
        </w:rPr>
      </w:pPr>
      <w:hyperlink w:anchor="_Toc164162621" w:history="1">
        <w:r w:rsidR="00E605D8" w:rsidRPr="00A7552C">
          <w:rPr>
            <w:rStyle w:val="Hyperlink"/>
            <w:noProof/>
          </w:rPr>
          <w:t>1.2 Mục tiêu nghiên cứu</w:t>
        </w:r>
        <w:r w:rsidR="00E605D8">
          <w:rPr>
            <w:noProof/>
            <w:webHidden/>
          </w:rPr>
          <w:tab/>
        </w:r>
        <w:r w:rsidR="00E605D8">
          <w:rPr>
            <w:noProof/>
            <w:webHidden/>
          </w:rPr>
          <w:fldChar w:fldCharType="begin"/>
        </w:r>
        <w:r w:rsidR="00E605D8">
          <w:rPr>
            <w:noProof/>
            <w:webHidden/>
          </w:rPr>
          <w:instrText xml:space="preserve"> PAGEREF _Toc164162621 \h </w:instrText>
        </w:r>
        <w:r w:rsidR="00E605D8">
          <w:rPr>
            <w:noProof/>
            <w:webHidden/>
          </w:rPr>
        </w:r>
        <w:r w:rsidR="00E605D8">
          <w:rPr>
            <w:noProof/>
            <w:webHidden/>
          </w:rPr>
          <w:fldChar w:fldCharType="separate"/>
        </w:r>
        <w:r w:rsidR="00E605D8">
          <w:rPr>
            <w:noProof/>
            <w:webHidden/>
          </w:rPr>
          <w:t>3</w:t>
        </w:r>
        <w:r w:rsidR="00E605D8">
          <w:rPr>
            <w:noProof/>
            <w:webHidden/>
          </w:rPr>
          <w:fldChar w:fldCharType="end"/>
        </w:r>
      </w:hyperlink>
    </w:p>
    <w:p w14:paraId="63F23631" w14:textId="2C257B85" w:rsidR="00E605D8" w:rsidRDefault="00000000">
      <w:pPr>
        <w:pStyle w:val="TOC2"/>
        <w:tabs>
          <w:tab w:val="right" w:leader="dot" w:pos="9111"/>
        </w:tabs>
        <w:rPr>
          <w:rFonts w:asciiTheme="minorHAnsi" w:eastAsiaTheme="minorEastAsia" w:hAnsiTheme="minorHAnsi"/>
          <w:noProof/>
          <w:kern w:val="2"/>
          <w:sz w:val="24"/>
          <w14:ligatures w14:val="standardContextual"/>
        </w:rPr>
      </w:pPr>
      <w:hyperlink w:anchor="_Toc164162622" w:history="1">
        <w:r w:rsidR="00E605D8" w:rsidRPr="00A7552C">
          <w:rPr>
            <w:rStyle w:val="Hyperlink"/>
            <w:noProof/>
          </w:rPr>
          <w:t>1.3 Đối tượng và phạm vi nghiên cứu</w:t>
        </w:r>
        <w:r w:rsidR="00E605D8">
          <w:rPr>
            <w:noProof/>
            <w:webHidden/>
          </w:rPr>
          <w:tab/>
        </w:r>
        <w:r w:rsidR="00E605D8">
          <w:rPr>
            <w:noProof/>
            <w:webHidden/>
          </w:rPr>
          <w:fldChar w:fldCharType="begin"/>
        </w:r>
        <w:r w:rsidR="00E605D8">
          <w:rPr>
            <w:noProof/>
            <w:webHidden/>
          </w:rPr>
          <w:instrText xml:space="preserve"> PAGEREF _Toc164162622 \h </w:instrText>
        </w:r>
        <w:r w:rsidR="00E605D8">
          <w:rPr>
            <w:noProof/>
            <w:webHidden/>
          </w:rPr>
        </w:r>
        <w:r w:rsidR="00E605D8">
          <w:rPr>
            <w:noProof/>
            <w:webHidden/>
          </w:rPr>
          <w:fldChar w:fldCharType="separate"/>
        </w:r>
        <w:r w:rsidR="00E605D8">
          <w:rPr>
            <w:noProof/>
            <w:webHidden/>
          </w:rPr>
          <w:t>3</w:t>
        </w:r>
        <w:r w:rsidR="00E605D8">
          <w:rPr>
            <w:noProof/>
            <w:webHidden/>
          </w:rPr>
          <w:fldChar w:fldCharType="end"/>
        </w:r>
      </w:hyperlink>
    </w:p>
    <w:p w14:paraId="5E15EF55" w14:textId="197A5F75" w:rsidR="00E605D8" w:rsidRDefault="00000000">
      <w:pPr>
        <w:pStyle w:val="TOC2"/>
        <w:tabs>
          <w:tab w:val="right" w:leader="dot" w:pos="9111"/>
        </w:tabs>
        <w:rPr>
          <w:rFonts w:asciiTheme="minorHAnsi" w:eastAsiaTheme="minorEastAsia" w:hAnsiTheme="minorHAnsi"/>
          <w:noProof/>
          <w:kern w:val="2"/>
          <w:sz w:val="24"/>
          <w14:ligatures w14:val="standardContextual"/>
        </w:rPr>
      </w:pPr>
      <w:hyperlink w:anchor="_Toc164162623" w:history="1">
        <w:r w:rsidR="00E605D8" w:rsidRPr="00A7552C">
          <w:rPr>
            <w:rStyle w:val="Hyperlink"/>
            <w:noProof/>
          </w:rPr>
          <w:t>1.4 Phương pháp nghiên cứu</w:t>
        </w:r>
        <w:r w:rsidR="00E605D8">
          <w:rPr>
            <w:noProof/>
            <w:webHidden/>
          </w:rPr>
          <w:tab/>
        </w:r>
        <w:r w:rsidR="00E605D8">
          <w:rPr>
            <w:noProof/>
            <w:webHidden/>
          </w:rPr>
          <w:fldChar w:fldCharType="begin"/>
        </w:r>
        <w:r w:rsidR="00E605D8">
          <w:rPr>
            <w:noProof/>
            <w:webHidden/>
          </w:rPr>
          <w:instrText xml:space="preserve"> PAGEREF _Toc164162623 \h </w:instrText>
        </w:r>
        <w:r w:rsidR="00E605D8">
          <w:rPr>
            <w:noProof/>
            <w:webHidden/>
          </w:rPr>
        </w:r>
        <w:r w:rsidR="00E605D8">
          <w:rPr>
            <w:noProof/>
            <w:webHidden/>
          </w:rPr>
          <w:fldChar w:fldCharType="separate"/>
        </w:r>
        <w:r w:rsidR="00E605D8">
          <w:rPr>
            <w:noProof/>
            <w:webHidden/>
          </w:rPr>
          <w:t>4</w:t>
        </w:r>
        <w:r w:rsidR="00E605D8">
          <w:rPr>
            <w:noProof/>
            <w:webHidden/>
          </w:rPr>
          <w:fldChar w:fldCharType="end"/>
        </w:r>
      </w:hyperlink>
    </w:p>
    <w:p w14:paraId="0A8B818C" w14:textId="6E65A74D" w:rsidR="00E605D8" w:rsidRDefault="00000000">
      <w:pPr>
        <w:pStyle w:val="TOC2"/>
        <w:tabs>
          <w:tab w:val="right" w:leader="dot" w:pos="9111"/>
        </w:tabs>
        <w:rPr>
          <w:rFonts w:asciiTheme="minorHAnsi" w:eastAsiaTheme="minorEastAsia" w:hAnsiTheme="minorHAnsi"/>
          <w:noProof/>
          <w:kern w:val="2"/>
          <w:sz w:val="24"/>
          <w14:ligatures w14:val="standardContextual"/>
        </w:rPr>
      </w:pPr>
      <w:hyperlink w:anchor="_Toc164162624" w:history="1">
        <w:r w:rsidR="00E605D8" w:rsidRPr="00A7552C">
          <w:rPr>
            <w:rStyle w:val="Hyperlink"/>
            <w:noProof/>
          </w:rPr>
          <w:t>1.5 Ý nghĩa đề tài</w:t>
        </w:r>
        <w:r w:rsidR="00E605D8">
          <w:rPr>
            <w:noProof/>
            <w:webHidden/>
          </w:rPr>
          <w:tab/>
        </w:r>
        <w:r w:rsidR="00E605D8">
          <w:rPr>
            <w:noProof/>
            <w:webHidden/>
          </w:rPr>
          <w:fldChar w:fldCharType="begin"/>
        </w:r>
        <w:r w:rsidR="00E605D8">
          <w:rPr>
            <w:noProof/>
            <w:webHidden/>
          </w:rPr>
          <w:instrText xml:space="preserve"> PAGEREF _Toc164162624 \h </w:instrText>
        </w:r>
        <w:r w:rsidR="00E605D8">
          <w:rPr>
            <w:noProof/>
            <w:webHidden/>
          </w:rPr>
        </w:r>
        <w:r w:rsidR="00E605D8">
          <w:rPr>
            <w:noProof/>
            <w:webHidden/>
          </w:rPr>
          <w:fldChar w:fldCharType="separate"/>
        </w:r>
        <w:r w:rsidR="00E605D8">
          <w:rPr>
            <w:noProof/>
            <w:webHidden/>
          </w:rPr>
          <w:t>4</w:t>
        </w:r>
        <w:r w:rsidR="00E605D8">
          <w:rPr>
            <w:noProof/>
            <w:webHidden/>
          </w:rPr>
          <w:fldChar w:fldCharType="end"/>
        </w:r>
      </w:hyperlink>
    </w:p>
    <w:p w14:paraId="24F5A064" w14:textId="23620A9E" w:rsidR="00E605D8" w:rsidRDefault="00000000">
      <w:pPr>
        <w:pStyle w:val="TOC1"/>
        <w:tabs>
          <w:tab w:val="right" w:leader="dot" w:pos="9111"/>
        </w:tabs>
        <w:rPr>
          <w:rFonts w:asciiTheme="minorHAnsi" w:eastAsiaTheme="minorEastAsia" w:hAnsiTheme="minorHAnsi"/>
          <w:noProof/>
          <w:kern w:val="2"/>
          <w:sz w:val="24"/>
          <w14:ligatures w14:val="standardContextual"/>
        </w:rPr>
      </w:pPr>
      <w:hyperlink w:anchor="_Toc164162625" w:history="1">
        <w:r w:rsidR="00E605D8" w:rsidRPr="00A7552C">
          <w:rPr>
            <w:rStyle w:val="Hyperlink"/>
            <w:noProof/>
          </w:rPr>
          <w:t>CHƯƠNG 2 - CƠ SỞ LÝ THUYẾT</w:t>
        </w:r>
        <w:r w:rsidR="00E605D8">
          <w:rPr>
            <w:noProof/>
            <w:webHidden/>
          </w:rPr>
          <w:tab/>
        </w:r>
        <w:r w:rsidR="00E605D8">
          <w:rPr>
            <w:noProof/>
            <w:webHidden/>
          </w:rPr>
          <w:fldChar w:fldCharType="begin"/>
        </w:r>
        <w:r w:rsidR="00E605D8">
          <w:rPr>
            <w:noProof/>
            <w:webHidden/>
          </w:rPr>
          <w:instrText xml:space="preserve"> PAGEREF _Toc164162625 \h </w:instrText>
        </w:r>
        <w:r w:rsidR="00E605D8">
          <w:rPr>
            <w:noProof/>
            <w:webHidden/>
          </w:rPr>
        </w:r>
        <w:r w:rsidR="00E605D8">
          <w:rPr>
            <w:noProof/>
            <w:webHidden/>
          </w:rPr>
          <w:fldChar w:fldCharType="separate"/>
        </w:r>
        <w:r w:rsidR="00E605D8">
          <w:rPr>
            <w:noProof/>
            <w:webHidden/>
          </w:rPr>
          <w:t>5</w:t>
        </w:r>
        <w:r w:rsidR="00E605D8">
          <w:rPr>
            <w:noProof/>
            <w:webHidden/>
          </w:rPr>
          <w:fldChar w:fldCharType="end"/>
        </w:r>
      </w:hyperlink>
    </w:p>
    <w:p w14:paraId="7E16EF92" w14:textId="3FA3F91D" w:rsidR="00E605D8" w:rsidRDefault="00000000">
      <w:pPr>
        <w:pStyle w:val="TOC2"/>
        <w:tabs>
          <w:tab w:val="right" w:leader="dot" w:pos="9111"/>
        </w:tabs>
        <w:rPr>
          <w:rFonts w:asciiTheme="minorHAnsi" w:eastAsiaTheme="minorEastAsia" w:hAnsiTheme="minorHAnsi"/>
          <w:noProof/>
          <w:kern w:val="2"/>
          <w:sz w:val="24"/>
          <w14:ligatures w14:val="standardContextual"/>
        </w:rPr>
      </w:pPr>
      <w:hyperlink w:anchor="_Toc164162626" w:history="1">
        <w:r w:rsidR="00E605D8" w:rsidRPr="00A7552C">
          <w:rPr>
            <w:rStyle w:val="Hyperlink"/>
            <w:noProof/>
          </w:rPr>
          <w:t>2.1 Sơ lược WinForms</w:t>
        </w:r>
        <w:r w:rsidR="00E605D8">
          <w:rPr>
            <w:noProof/>
            <w:webHidden/>
          </w:rPr>
          <w:tab/>
        </w:r>
        <w:r w:rsidR="00E605D8">
          <w:rPr>
            <w:noProof/>
            <w:webHidden/>
          </w:rPr>
          <w:fldChar w:fldCharType="begin"/>
        </w:r>
        <w:r w:rsidR="00E605D8">
          <w:rPr>
            <w:noProof/>
            <w:webHidden/>
          </w:rPr>
          <w:instrText xml:space="preserve"> PAGEREF _Toc164162626 \h </w:instrText>
        </w:r>
        <w:r w:rsidR="00E605D8">
          <w:rPr>
            <w:noProof/>
            <w:webHidden/>
          </w:rPr>
        </w:r>
        <w:r w:rsidR="00E605D8">
          <w:rPr>
            <w:noProof/>
            <w:webHidden/>
          </w:rPr>
          <w:fldChar w:fldCharType="separate"/>
        </w:r>
        <w:r w:rsidR="00E605D8">
          <w:rPr>
            <w:noProof/>
            <w:webHidden/>
          </w:rPr>
          <w:t>5</w:t>
        </w:r>
        <w:r w:rsidR="00E605D8">
          <w:rPr>
            <w:noProof/>
            <w:webHidden/>
          </w:rPr>
          <w:fldChar w:fldCharType="end"/>
        </w:r>
      </w:hyperlink>
    </w:p>
    <w:p w14:paraId="50F1ACAC" w14:textId="5907D1BE" w:rsidR="00E605D8" w:rsidRDefault="00000000">
      <w:pPr>
        <w:pStyle w:val="TOC2"/>
        <w:tabs>
          <w:tab w:val="right" w:leader="dot" w:pos="9111"/>
        </w:tabs>
        <w:rPr>
          <w:rFonts w:asciiTheme="minorHAnsi" w:eastAsiaTheme="minorEastAsia" w:hAnsiTheme="minorHAnsi"/>
          <w:noProof/>
          <w:kern w:val="2"/>
          <w:sz w:val="24"/>
          <w14:ligatures w14:val="standardContextual"/>
        </w:rPr>
      </w:pPr>
      <w:hyperlink w:anchor="_Toc164162627" w:history="1">
        <w:r w:rsidR="00E605D8" w:rsidRPr="00A7552C">
          <w:rPr>
            <w:rStyle w:val="Hyperlink"/>
            <w:noProof/>
          </w:rPr>
          <w:t>2.2 Giới thiệu Github</w:t>
        </w:r>
        <w:r w:rsidR="00E605D8">
          <w:rPr>
            <w:noProof/>
            <w:webHidden/>
          </w:rPr>
          <w:tab/>
        </w:r>
        <w:r w:rsidR="00E605D8">
          <w:rPr>
            <w:noProof/>
            <w:webHidden/>
          </w:rPr>
          <w:fldChar w:fldCharType="begin"/>
        </w:r>
        <w:r w:rsidR="00E605D8">
          <w:rPr>
            <w:noProof/>
            <w:webHidden/>
          </w:rPr>
          <w:instrText xml:space="preserve"> PAGEREF _Toc164162627 \h </w:instrText>
        </w:r>
        <w:r w:rsidR="00E605D8">
          <w:rPr>
            <w:noProof/>
            <w:webHidden/>
          </w:rPr>
        </w:r>
        <w:r w:rsidR="00E605D8">
          <w:rPr>
            <w:noProof/>
            <w:webHidden/>
          </w:rPr>
          <w:fldChar w:fldCharType="separate"/>
        </w:r>
        <w:r w:rsidR="00E605D8">
          <w:rPr>
            <w:noProof/>
            <w:webHidden/>
          </w:rPr>
          <w:t>5</w:t>
        </w:r>
        <w:r w:rsidR="00E605D8">
          <w:rPr>
            <w:noProof/>
            <w:webHidden/>
          </w:rPr>
          <w:fldChar w:fldCharType="end"/>
        </w:r>
      </w:hyperlink>
    </w:p>
    <w:p w14:paraId="013D1F53" w14:textId="627A2D68" w:rsidR="00ED4DDD" w:rsidRDefault="00C75086">
      <w:pPr>
        <w:spacing w:after="200" w:line="276" w:lineRule="auto"/>
        <w:rPr>
          <w:sz w:val="26"/>
          <w:szCs w:val="26"/>
        </w:rPr>
      </w:pPr>
      <w:r>
        <w:rPr>
          <w:sz w:val="26"/>
          <w:szCs w:val="26"/>
        </w:rPr>
        <w:fldChar w:fldCharType="end"/>
      </w:r>
    </w:p>
    <w:p w14:paraId="73DE9BA5" w14:textId="2C42227A" w:rsidR="00A6564F" w:rsidRPr="008B20E9" w:rsidRDefault="00ED4DDD" w:rsidP="008B20E9">
      <w:pPr>
        <w:spacing w:after="200" w:line="276" w:lineRule="auto"/>
        <w:rPr>
          <w:sz w:val="26"/>
          <w:szCs w:val="26"/>
        </w:rPr>
      </w:pPr>
      <w:r>
        <w:rPr>
          <w:sz w:val="26"/>
          <w:szCs w:val="26"/>
        </w:rPr>
        <w:br w:type="page"/>
      </w:r>
      <w:bookmarkStart w:id="6" w:name="_Toc36825855"/>
    </w:p>
    <w:p w14:paraId="32E3CC5B" w14:textId="283D6D8C" w:rsidR="00D66E7B" w:rsidRPr="007E6AB9" w:rsidRDefault="00D66E7B" w:rsidP="00237D3E">
      <w:pPr>
        <w:pStyle w:val="Chng"/>
        <w:jc w:val="center"/>
      </w:pPr>
      <w:bookmarkStart w:id="7" w:name="_Toc164162618"/>
      <w:r>
        <w:lastRenderedPageBreak/>
        <w:t>DANH MỤC CÁC BẢNG BIỂU, HÌNH VẼ, ĐỒ THỊ</w:t>
      </w:r>
      <w:bookmarkEnd w:id="6"/>
      <w:bookmarkEnd w:id="7"/>
    </w:p>
    <w:p w14:paraId="79C404F3" w14:textId="14704587" w:rsidR="00C52EE1" w:rsidRPr="00CE695B" w:rsidRDefault="00D66E7B" w:rsidP="00CE695B">
      <w:pPr>
        <w:pStyle w:val="Heading2"/>
        <w:rPr>
          <w:rFonts w:ascii="Times New Roman" w:hAnsi="Times New Roman" w:cs="Times New Roman"/>
          <w:color w:val="auto"/>
          <w:sz w:val="28"/>
        </w:rPr>
      </w:pPr>
      <w:r w:rsidRPr="001A3443">
        <w:rPr>
          <w:rFonts w:ascii="Times New Roman" w:hAnsi="Times New Roman" w:cs="Times New Roman"/>
          <w:color w:val="auto"/>
          <w:sz w:val="28"/>
        </w:rPr>
        <w:t>DANH MỤC HÌNH</w:t>
      </w:r>
    </w:p>
    <w:p w14:paraId="20A4B972" w14:textId="77777777" w:rsidR="00C52EE1" w:rsidRPr="00C52EE1" w:rsidRDefault="00C52EE1" w:rsidP="00C52EE1"/>
    <w:p w14:paraId="6EED3939" w14:textId="77777777" w:rsidR="00C12BEC" w:rsidRDefault="005D0695" w:rsidP="00097C44">
      <w:pPr>
        <w:pStyle w:val="Heading2"/>
        <w:rPr>
          <w:rFonts w:ascii="Times New Roman" w:hAnsi="Times New Roman" w:cs="Times New Roman"/>
          <w:color w:val="auto"/>
          <w:sz w:val="28"/>
        </w:rPr>
      </w:pPr>
      <w:r w:rsidRPr="001A3443">
        <w:rPr>
          <w:rFonts w:ascii="Times New Roman" w:hAnsi="Times New Roman" w:cs="Times New Roman"/>
          <w:color w:val="auto"/>
          <w:sz w:val="28"/>
        </w:rPr>
        <w:t>DANH MỤC BẢNG</w:t>
      </w:r>
    </w:p>
    <w:p w14:paraId="0C7D1239" w14:textId="3BECDAAA" w:rsidR="00177985" w:rsidRPr="00177985" w:rsidRDefault="00177985" w:rsidP="00177985">
      <w:pPr>
        <w:rPr>
          <w:b/>
          <w:sz w:val="28"/>
        </w:rPr>
      </w:pPr>
    </w:p>
    <w:p w14:paraId="1EA98BDC" w14:textId="77777777" w:rsidR="00CE695B" w:rsidRDefault="00CE695B">
      <w:pPr>
        <w:spacing w:after="200" w:line="276" w:lineRule="auto"/>
        <w:rPr>
          <w:b/>
          <w:sz w:val="32"/>
          <w:szCs w:val="32"/>
        </w:rPr>
      </w:pPr>
      <w:r>
        <w:br w:type="page"/>
      </w:r>
    </w:p>
    <w:p w14:paraId="410C35D3" w14:textId="01C9016E" w:rsidR="00013340" w:rsidRDefault="005F6F1C" w:rsidP="00237D3E">
      <w:pPr>
        <w:pStyle w:val="Chng"/>
      </w:pPr>
      <w:bookmarkStart w:id="8" w:name="_Toc164162619"/>
      <w:r w:rsidRPr="00237D3E">
        <w:lastRenderedPageBreak/>
        <w:t>CHƯƠNG</w:t>
      </w:r>
      <w:r w:rsidR="00CD13EC" w:rsidRPr="00880D36">
        <w:t xml:space="preserve"> 1</w:t>
      </w:r>
      <w:r w:rsidR="0064189C">
        <w:t xml:space="preserve"> –</w:t>
      </w:r>
      <w:r w:rsidR="00CF41E5">
        <w:t xml:space="preserve"> </w:t>
      </w:r>
      <w:r w:rsidR="00C70428">
        <w:t>MỞ ĐẦU</w:t>
      </w:r>
      <w:bookmarkEnd w:id="8"/>
    </w:p>
    <w:p w14:paraId="32B6BB9E" w14:textId="37A9F679" w:rsidR="00B76D1C" w:rsidRPr="007726B3" w:rsidRDefault="000F638C" w:rsidP="007726B3">
      <w:pPr>
        <w:pStyle w:val="Tiumccp1"/>
      </w:pPr>
      <w:r w:rsidRPr="007726B3">
        <w:t xml:space="preserve"> </w:t>
      </w:r>
      <w:bookmarkStart w:id="9" w:name="_Toc164162620"/>
      <w:r w:rsidR="007726B3">
        <w:t xml:space="preserve">1.1 </w:t>
      </w:r>
      <w:r w:rsidR="00BF3025">
        <w:t>Lý do chọn đề tài</w:t>
      </w:r>
      <w:bookmarkEnd w:id="9"/>
    </w:p>
    <w:p w14:paraId="3CBD9FE3" w14:textId="77777777" w:rsidR="00B632D8" w:rsidRPr="00B632D8" w:rsidRDefault="00B632D8" w:rsidP="00B632D8">
      <w:pPr>
        <w:pStyle w:val="Nidungvnbn"/>
        <w:rPr>
          <w:rFonts w:cs="Times New Roman"/>
        </w:rPr>
      </w:pPr>
      <w:r w:rsidRPr="00B632D8">
        <w:t>Hiện tại, dưới sự phát triển mạnh mẽ của công nghệ thông tin, đặc biệt là công nghệ 4.0, nên việc tích hợp công nghệ vào công việc của bản thân, của công ty là một điều tất yếu. Bởi khi tạo phần mềm để cho các nhà quản, các chủ sở hữu có thể nắm bắt được tình hình doanh thu, cũng như quy trình của tổ chức, doanh nghiệp của bản thân. Việc tích hợp sẽ giúp con người giải quyết các vấn đề nhanh hơn, thuận tiện hơn, dẫn đến năng suất, tiến độ của công việc được nâng cao.</w:t>
      </w:r>
    </w:p>
    <w:p w14:paraId="51ABA25A" w14:textId="77777777" w:rsidR="00B632D8" w:rsidRPr="00B632D8" w:rsidRDefault="00B632D8" w:rsidP="00B632D8">
      <w:pPr>
        <w:pStyle w:val="Nidungvnbn"/>
        <w:rPr>
          <w:rFonts w:cs="Times New Roman"/>
        </w:rPr>
      </w:pPr>
      <w:r w:rsidRPr="00B632D8">
        <w:t>Nhóm em nhận thấy, nếu sân bóng đá mini Trí Hải được ứng dụng công nghệ vào công tác quản lý thì sẽ hạn chế được những tổn thất và quá trình xử lý, kiểm soát kinh doanh của sân trở nên dễ dàng hơn, thuận tiên hơn, nhanh hơn. Nên việc thiết kế một phần mềm để ứng dụng quản lý tại Sân bóng mini Trí Hải là điều cần thiết.</w:t>
      </w:r>
    </w:p>
    <w:p w14:paraId="40803D33" w14:textId="77777777" w:rsidR="00B632D8" w:rsidRPr="00B632D8" w:rsidRDefault="00B632D8" w:rsidP="00B632D8">
      <w:pPr>
        <w:pStyle w:val="Nidungvnbn"/>
        <w:rPr>
          <w:rFonts w:cs="Times New Roman"/>
        </w:rPr>
      </w:pPr>
      <w:r w:rsidRPr="00B632D8">
        <w:t>Từ những lý do trên, nhóm em chọn đã chọn đề tài “Phân tích thiết kế hệ thống Sân bóng đá mini Trí Hải - Khu Thể Thao An Phú” để làm đề tài cho đồ án cuối kì môn “Công nghệ phần mềm” và cũng như là ứng dụng được vào thực tế.</w:t>
      </w:r>
    </w:p>
    <w:p w14:paraId="08E5A917" w14:textId="196DCE51" w:rsidR="00B632D8" w:rsidRDefault="00B632D8" w:rsidP="00B632D8">
      <w:pPr>
        <w:pStyle w:val="Tiumccp1"/>
      </w:pPr>
      <w:bookmarkStart w:id="10" w:name="_Toc164162621"/>
      <w:r>
        <w:t>1.2 Mục tiêu nghiên cứu</w:t>
      </w:r>
      <w:bookmarkEnd w:id="10"/>
    </w:p>
    <w:p w14:paraId="5F459491" w14:textId="66455088" w:rsidR="00B632D8" w:rsidRDefault="00266427" w:rsidP="00266427">
      <w:pPr>
        <w:pStyle w:val="Nidungvnbn"/>
      </w:pPr>
      <w:r>
        <w:t>Đề tài: “Phân tích thiết kế hệ thống Sân bóng đã mini Trí Hải - Khu Thể Thao An Phú” tập trung vào vấn đề tìm hiểu, nghiên cứu thực tế hoạt động, quy trình quản lý kinh doanh cho thuê sân bóng tại sân bóng đá Trí Hải - Khu Thể Thao An Phú. Đồng thời, nhóm em cũng tìm hiểu các công cụ nhằm hỗ trợ đề tài này. Từ những tìm hiểu, nhóm em sẽ đưa ra các giải pháp nhằm cải thiện, nâng cao công tác hiểu quả  việc quản lý hệ thống sân bóng mini Trí Hải - Khu Thể Thao An Phú.</w:t>
      </w:r>
    </w:p>
    <w:p w14:paraId="671A140D" w14:textId="77777777" w:rsidR="00071C87" w:rsidRDefault="00C25BD6" w:rsidP="002D043B">
      <w:pPr>
        <w:pStyle w:val="Tiumccp1"/>
      </w:pPr>
      <w:bookmarkStart w:id="11" w:name="_Toc164162622"/>
      <w:r>
        <w:t>1.3 Đối tượng và phạm vi nghiên cứu</w:t>
      </w:r>
      <w:bookmarkEnd w:id="11"/>
    </w:p>
    <w:p w14:paraId="4338E847" w14:textId="67ED9ECE" w:rsidR="00071C87" w:rsidRDefault="00071C87" w:rsidP="00071C87">
      <w:pPr>
        <w:pStyle w:val="Nidungvnbn"/>
      </w:pPr>
      <w:r>
        <w:t>Đối tượng nghiên cứu: Phần mềm hỗ trợ quản lý hệ thống sân bóng đá mini trực tuyến.</w:t>
      </w:r>
    </w:p>
    <w:p w14:paraId="0C2EB393" w14:textId="77777777" w:rsidR="00C32E2D" w:rsidRDefault="00071C87" w:rsidP="00C32E2D">
      <w:pPr>
        <w:pStyle w:val="Nidungvnbn"/>
      </w:pPr>
      <w:r>
        <w:t xml:space="preserve">Phạm vi nghiên cứu: </w:t>
      </w:r>
    </w:p>
    <w:p w14:paraId="1B350F50" w14:textId="5946CCE1" w:rsidR="00C32E2D" w:rsidRDefault="00C32E2D" w:rsidP="00C32E2D">
      <w:pPr>
        <w:pStyle w:val="Nidungvnbn"/>
        <w:numPr>
          <w:ilvl w:val="0"/>
          <w:numId w:val="30"/>
        </w:numPr>
      </w:pPr>
      <w:r>
        <w:lastRenderedPageBreak/>
        <w:t>Xây dựng phần mềm quản lý sân bóng đá mini Trí Hải - Khu Thể Thao An Phú</w:t>
      </w:r>
    </w:p>
    <w:p w14:paraId="5D993452" w14:textId="77777777" w:rsidR="00C32E2D" w:rsidRDefault="00C32E2D" w:rsidP="00C32E2D">
      <w:pPr>
        <w:pStyle w:val="Nidungvnbn"/>
        <w:numPr>
          <w:ilvl w:val="0"/>
          <w:numId w:val="30"/>
        </w:numPr>
      </w:pPr>
      <w:r>
        <w:t xml:space="preserve">Các chức năng quản lý cơ bản của phần mềm quản lý sân bóng đá mini </w:t>
      </w:r>
    </w:p>
    <w:p w14:paraId="59792556" w14:textId="77777777" w:rsidR="00C32E2D" w:rsidRDefault="00C32E2D" w:rsidP="00C32E2D">
      <w:pPr>
        <w:pStyle w:val="Nidungvnbn"/>
        <w:numPr>
          <w:ilvl w:val="0"/>
          <w:numId w:val="30"/>
        </w:numPr>
      </w:pPr>
      <w:r>
        <w:t>Các nhiệm vụ chính của đề tài:</w:t>
      </w:r>
    </w:p>
    <w:p w14:paraId="179A39D9" w14:textId="77777777" w:rsidR="00C32E2D" w:rsidRDefault="00C32E2D" w:rsidP="00A838E0">
      <w:pPr>
        <w:pStyle w:val="Nidungvnbn"/>
        <w:numPr>
          <w:ilvl w:val="0"/>
          <w:numId w:val="33"/>
        </w:numPr>
      </w:pPr>
      <w:r>
        <w:t>Khảo sát hệ thống quản lý của Sân bóng mini Trí Hải - Khu Thể Thao An Phú.</w:t>
      </w:r>
    </w:p>
    <w:p w14:paraId="12A9F900" w14:textId="77777777" w:rsidR="00C32E2D" w:rsidRDefault="00C32E2D" w:rsidP="00A838E0">
      <w:pPr>
        <w:pStyle w:val="Nidungvnbn"/>
        <w:numPr>
          <w:ilvl w:val="0"/>
          <w:numId w:val="33"/>
        </w:numPr>
      </w:pPr>
      <w:r>
        <w:t>Phân tích và thiết kế hệ thống quản lý.</w:t>
      </w:r>
    </w:p>
    <w:p w14:paraId="1DC22D33" w14:textId="77777777" w:rsidR="00C32E2D" w:rsidRDefault="00C32E2D" w:rsidP="00A838E0">
      <w:pPr>
        <w:pStyle w:val="Nidungvnbn"/>
        <w:numPr>
          <w:ilvl w:val="0"/>
          <w:numId w:val="33"/>
        </w:numPr>
      </w:pPr>
      <w:r>
        <w:t>Xây dựng cơ sở dữ liệu quản lý sân bóng trên hệ quản trị cơ sở dữ liệu SQLServer.</w:t>
      </w:r>
    </w:p>
    <w:p w14:paraId="3D4CB9D8" w14:textId="77777777" w:rsidR="00C32E2D" w:rsidRDefault="00C32E2D" w:rsidP="00A838E0">
      <w:pPr>
        <w:pStyle w:val="Nidungvnbn"/>
        <w:numPr>
          <w:ilvl w:val="0"/>
          <w:numId w:val="33"/>
        </w:numPr>
      </w:pPr>
      <w:r>
        <w:t>Tìm hiểu về ngôn ngữ lập trình C#.</w:t>
      </w:r>
    </w:p>
    <w:p w14:paraId="62BA6B8F" w14:textId="438275C6" w:rsidR="00071C87" w:rsidRDefault="00C32E2D" w:rsidP="00A838E0">
      <w:pPr>
        <w:pStyle w:val="Nidungvnbn"/>
        <w:numPr>
          <w:ilvl w:val="0"/>
          <w:numId w:val="33"/>
        </w:numPr>
      </w:pPr>
      <w:r>
        <w:t>Xây dựng phần mềm quản lý dựa vào các kết quả khảo sát, phân tích hệ thống sân bóng đá mini.</w:t>
      </w:r>
    </w:p>
    <w:p w14:paraId="3A9DA683" w14:textId="6798AC62" w:rsidR="00C25BD6" w:rsidRDefault="000A35AE" w:rsidP="00C25BD6">
      <w:pPr>
        <w:pStyle w:val="Tiumccp1"/>
      </w:pPr>
      <w:bookmarkStart w:id="12" w:name="_Toc164162623"/>
      <w:r>
        <w:t>1.4 Phương pháp nghiên cứu</w:t>
      </w:r>
      <w:bookmarkEnd w:id="12"/>
    </w:p>
    <w:p w14:paraId="50007BD1" w14:textId="77777777" w:rsidR="00CC33A4" w:rsidRPr="00CC33A4" w:rsidRDefault="00CC33A4" w:rsidP="00CC33A4">
      <w:pPr>
        <w:pStyle w:val="Nidungvnbn"/>
        <w:rPr>
          <w:rFonts w:cs="Times New Roman"/>
        </w:rPr>
      </w:pPr>
      <w:r w:rsidRPr="00CC33A4">
        <w:t>Tìm hiểu các tài liệu, tạo khảo sát để thu thập dữ liệu trong việc xây dựng đề tài.</w:t>
      </w:r>
    </w:p>
    <w:p w14:paraId="5EF11B43" w14:textId="123B71A2" w:rsidR="00CC33A4" w:rsidRPr="00CC33A4" w:rsidRDefault="00CC33A4" w:rsidP="00CC33A4">
      <w:pPr>
        <w:pStyle w:val="Nidungvnbn"/>
        <w:rPr>
          <w:rFonts w:cs="Times New Roman"/>
        </w:rPr>
      </w:pPr>
      <w:r w:rsidRPr="00CC33A4">
        <w:t>Tìm hiểu ngôn ngữ lập trình C# và hệ cơ sở dữ liệu SQLServer.</w:t>
      </w:r>
    </w:p>
    <w:p w14:paraId="79F64389" w14:textId="683AE130" w:rsidR="000A35AE" w:rsidRDefault="000A35AE" w:rsidP="000A35AE">
      <w:pPr>
        <w:pStyle w:val="Tiumccp1"/>
      </w:pPr>
      <w:bookmarkStart w:id="13" w:name="_Toc164162624"/>
      <w:r>
        <w:t>1.5 Ý nghĩa đề tài</w:t>
      </w:r>
      <w:bookmarkEnd w:id="13"/>
    </w:p>
    <w:p w14:paraId="66692E97" w14:textId="77777777" w:rsidR="002B2486" w:rsidRPr="002B2486" w:rsidRDefault="002B2486" w:rsidP="002B2486">
      <w:pPr>
        <w:pStyle w:val="Nidungvnbn"/>
        <w:rPr>
          <w:rFonts w:cs="Times New Roman"/>
        </w:rPr>
      </w:pPr>
      <w:r w:rsidRPr="002B2486">
        <w:t>Hỗ trợ các nhà quản lý, chủ sở hữu dễ dàng, thuận tiện trong việc quản lý kinh doanh cũng như tăng doanh thu cho tổ chức.</w:t>
      </w:r>
    </w:p>
    <w:p w14:paraId="6C2D533C" w14:textId="77777777" w:rsidR="002B2486" w:rsidRPr="002B2486" w:rsidRDefault="002B2486" w:rsidP="002B2486">
      <w:pPr>
        <w:pStyle w:val="Nidungvnbn"/>
        <w:rPr>
          <w:rFonts w:cs="Times New Roman"/>
        </w:rPr>
      </w:pPr>
      <w:r w:rsidRPr="002B2486">
        <w:t>Khách hàng có thể thuê sân dễ dàng hơn thông qua phần mềm trực tuyến.</w:t>
      </w:r>
    </w:p>
    <w:p w14:paraId="7C562991" w14:textId="77777777" w:rsidR="000A35AE" w:rsidRDefault="000A35AE">
      <w:pPr>
        <w:spacing w:after="200" w:line="276" w:lineRule="auto"/>
        <w:rPr>
          <w:b/>
          <w:sz w:val="32"/>
          <w:szCs w:val="32"/>
        </w:rPr>
      </w:pPr>
      <w:r>
        <w:br w:type="page"/>
      </w:r>
    </w:p>
    <w:p w14:paraId="40CA319D" w14:textId="7789CBA3" w:rsidR="00D421D9" w:rsidRDefault="00D421D9" w:rsidP="00237D3E">
      <w:pPr>
        <w:pStyle w:val="Chng"/>
      </w:pPr>
      <w:bookmarkStart w:id="14" w:name="_Toc164162625"/>
      <w:r w:rsidRPr="00237D3E">
        <w:lastRenderedPageBreak/>
        <w:t>CHƯƠNG</w:t>
      </w:r>
      <w:r>
        <w:t xml:space="preserve"> 2 - CƠ SỞ LÝ THUYẾT</w:t>
      </w:r>
      <w:bookmarkEnd w:id="14"/>
    </w:p>
    <w:p w14:paraId="60D13C6C" w14:textId="17EE87A7" w:rsidR="00D421D9" w:rsidRDefault="00CB31EE" w:rsidP="00711C26">
      <w:pPr>
        <w:pStyle w:val="Tiumccp1"/>
      </w:pPr>
      <w:bookmarkStart w:id="15" w:name="_Toc164162626"/>
      <w:r>
        <w:t>2.1 Sơ lược Win</w:t>
      </w:r>
      <w:r w:rsidR="00DD250A">
        <w:t>F</w:t>
      </w:r>
      <w:r>
        <w:t>orm</w:t>
      </w:r>
      <w:r w:rsidR="00CD2047">
        <w:t>s</w:t>
      </w:r>
      <w:bookmarkEnd w:id="15"/>
    </w:p>
    <w:p w14:paraId="7C1D3A4F" w14:textId="24100AAF" w:rsidR="00CD2047" w:rsidRDefault="00CD2047" w:rsidP="00CD2047">
      <w:pPr>
        <w:pStyle w:val="Nidungvnbn"/>
      </w:pPr>
      <w:r>
        <w:t>WinForms</w:t>
      </w:r>
      <w:r w:rsidR="008121D5">
        <w:t xml:space="preserve"> được chọn sẽ là công cụ hỗ trợ </w:t>
      </w:r>
      <w:r w:rsidR="00E43C36">
        <w:t>phát triển phần mềm</w:t>
      </w:r>
      <w:r w:rsidR="001952BE">
        <w:t xml:space="preserve"> được trình bày trong bài báo cáo này</w:t>
      </w:r>
      <w:r w:rsidR="00B40860">
        <w:t xml:space="preserve">, sau đây là </w:t>
      </w:r>
      <w:r w:rsidR="003E6694">
        <w:t>sơ lược về WinForms</w:t>
      </w:r>
      <w:r w:rsidR="00CA5CD8">
        <w:t>.</w:t>
      </w:r>
    </w:p>
    <w:p w14:paraId="18BC315E" w14:textId="20A413AA" w:rsidR="00CB31EE" w:rsidRDefault="00DD250A" w:rsidP="00CB31EE">
      <w:pPr>
        <w:pStyle w:val="Nidungvnbn"/>
      </w:pPr>
      <w:r>
        <w:t>Windows Forms, còn được gọi là WinForm</w:t>
      </w:r>
      <w:r w:rsidR="00CF783D">
        <w:t>s</w:t>
      </w:r>
      <w:r w:rsidR="00EA485E">
        <w:t>, là một công nghệ phần mềm của Micro</w:t>
      </w:r>
      <w:r w:rsidR="00DB54ED">
        <w:t>soft phục vụ cho việc phát triển ứng dụng giao diện trên hệ điều hành Windown</w:t>
      </w:r>
      <w:r w:rsidR="0033213D">
        <w:t>s</w:t>
      </w:r>
      <w:r w:rsidR="00FF7A7F">
        <w:t>.</w:t>
      </w:r>
    </w:p>
    <w:p w14:paraId="3CA821FC" w14:textId="20200FAD" w:rsidR="00EF175C" w:rsidRDefault="00E305E2" w:rsidP="00CB31EE">
      <w:pPr>
        <w:pStyle w:val="Nidungvnbn"/>
      </w:pPr>
      <w:r>
        <w:t>WinForm</w:t>
      </w:r>
      <w:r w:rsidR="00CF783D">
        <w:t xml:space="preserve">s cung cấp nền tảng </w:t>
      </w:r>
      <w:r w:rsidR="005460C7">
        <w:t xml:space="preserve">cho việc viết ra các ứng dụng </w:t>
      </w:r>
      <w:r w:rsidR="003602E9">
        <w:t>phong phú cho máy tính để bàn, máy tính xách tay và máy tính bảng.</w:t>
      </w:r>
    </w:p>
    <w:p w14:paraId="3D2A001C" w14:textId="1C53FB88" w:rsidR="003602E9" w:rsidRDefault="002E6760" w:rsidP="00CB31EE">
      <w:pPr>
        <w:pStyle w:val="Nidungvnbn"/>
      </w:pPr>
      <w:r>
        <w:t>Trong Windows Forms, một form là một bề mặt trực quan hiển thị thông tin cho người dùng</w:t>
      </w:r>
      <w:r w:rsidR="00D15EA9">
        <w:t xml:space="preserve">. Có thể xây dựng ứng dụng </w:t>
      </w:r>
      <w:r w:rsidR="00F1543C">
        <w:t>Windows Forms bằng cách thêm các trình điều khiển vào</w:t>
      </w:r>
      <w:r w:rsidR="0075142F">
        <w:t xml:space="preserve"> các forms và phát triển </w:t>
      </w:r>
      <w:r w:rsidR="00A13BD2">
        <w:t>các phản hồi đối với hành động của người dùng như nhấp chuột, nhấn phím</w:t>
      </w:r>
      <w:r w:rsidR="00FB245D">
        <w:t>.</w:t>
      </w:r>
    </w:p>
    <w:p w14:paraId="6324DE5E" w14:textId="5F51BDAF" w:rsidR="00C03359" w:rsidRDefault="00C03359" w:rsidP="00CB31EE">
      <w:pPr>
        <w:pStyle w:val="Nidungvnbn"/>
      </w:pPr>
      <w:r>
        <w:t xml:space="preserve">Windowns Forms chứa một loạt các </w:t>
      </w:r>
      <w:r w:rsidR="00E7491F">
        <w:t>nút điều khiển để thêm vào form</w:t>
      </w:r>
      <w:r w:rsidR="00EE5725">
        <w:t xml:space="preserve"> như: </w:t>
      </w:r>
      <w:r w:rsidR="005978BD">
        <w:t>text boxes, buttons, drop-down boxes, radio buttons</w:t>
      </w:r>
      <w:r w:rsidR="003C5382">
        <w:t>,…</w:t>
      </w:r>
    </w:p>
    <w:p w14:paraId="78BFD5B3" w14:textId="1EB92310" w:rsidR="00613EF6" w:rsidRDefault="00613EF6" w:rsidP="00CB31EE">
      <w:pPr>
        <w:pStyle w:val="Nidungvnbn"/>
      </w:pPr>
      <w:r>
        <w:t xml:space="preserve">Với </w:t>
      </w:r>
      <w:r w:rsidR="00DE73DB">
        <w:t xml:space="preserve">giao diện kéo thả </w:t>
      </w:r>
      <w:r w:rsidR="002F73DB">
        <w:t>Windowns Forms Designer</w:t>
      </w:r>
      <w:r w:rsidR="00E127C2">
        <w:t xml:space="preserve"> trong Visual Stuido, ta có thể dễ dàng tạo ra một ứng dụng Windowns Forms</w:t>
      </w:r>
      <w:r w:rsidR="00AF71E0">
        <w:t>.</w:t>
      </w:r>
    </w:p>
    <w:p w14:paraId="601537F7" w14:textId="51972925" w:rsidR="00CA5CD8" w:rsidRDefault="00CA5CD8" w:rsidP="00CA5CD8">
      <w:pPr>
        <w:pStyle w:val="Tiumccp1"/>
      </w:pPr>
      <w:bookmarkStart w:id="16" w:name="_Toc164162627"/>
      <w:r>
        <w:t xml:space="preserve">2.2 </w:t>
      </w:r>
      <w:r w:rsidR="00BF7418">
        <w:t xml:space="preserve">Giới thiệu </w:t>
      </w:r>
      <w:r w:rsidR="003B50C5">
        <w:t>Github</w:t>
      </w:r>
      <w:bookmarkEnd w:id="16"/>
    </w:p>
    <w:p w14:paraId="06DAA61A" w14:textId="4233C6B0" w:rsidR="004A60A4" w:rsidRDefault="004554F0" w:rsidP="004A60A4">
      <w:pPr>
        <w:pStyle w:val="Nidungvnbn"/>
      </w:pPr>
      <w:r>
        <w:t xml:space="preserve">Nhóm có sử dụng Github để </w:t>
      </w:r>
      <w:r w:rsidR="008B02B6">
        <w:t>phát triển phần mềm</w:t>
      </w:r>
      <w:r w:rsidR="004A60A4">
        <w:t xml:space="preserve"> quản lý sân bóng đá, sau đây là sơ lược về Github.</w:t>
      </w:r>
    </w:p>
    <w:p w14:paraId="717EAEDA" w14:textId="4212FEE6" w:rsidR="00DF7112" w:rsidRDefault="004A60A4" w:rsidP="00DF7112">
      <w:pPr>
        <w:pStyle w:val="Nidungvnbn"/>
      </w:pPr>
      <w:r>
        <w:t xml:space="preserve">Github là một dịch vụ </w:t>
      </w:r>
      <w:r w:rsidR="00DF7112">
        <w:t>cung cấp kh</w:t>
      </w:r>
      <w:r w:rsidR="00A37086">
        <w:t xml:space="preserve">o </w:t>
      </w:r>
      <w:r w:rsidR="00DF7112">
        <w:t>lưu tr</w:t>
      </w:r>
      <w:r w:rsidR="00A37086">
        <w:t>ữ</w:t>
      </w:r>
      <w:r w:rsidR="00DF7112">
        <w:t xml:space="preserve"> mã nguồn Git. Tại đây, các dự án mã nguồn mở sẽ được cung cấp kho lưu trữ miễn phí.</w:t>
      </w:r>
    </w:p>
    <w:p w14:paraId="10BC3EA9" w14:textId="77777777" w:rsidR="00BF7418" w:rsidRPr="00BF7418" w:rsidRDefault="00BF7418" w:rsidP="00BF7418">
      <w:pPr>
        <w:pStyle w:val="Nidungvnbn"/>
      </w:pPr>
      <w:r w:rsidRPr="00BF7418">
        <w:t>Một số tính năng chính của GitHub bao gồm:</w:t>
      </w:r>
    </w:p>
    <w:p w14:paraId="20BC8741" w14:textId="77777777" w:rsidR="00BF7418" w:rsidRPr="00BF7418" w:rsidRDefault="00BF7418" w:rsidP="00BF7418">
      <w:pPr>
        <w:pStyle w:val="Nidungvnbn"/>
      </w:pPr>
      <w:r w:rsidRPr="00BF7418">
        <w:t>Repositories (Kho mã nguồn): Các kho mã nguồn là nơi lưu trữ mã nguồn của dự án phần mềm. Mỗi dự án trên GitHub được lưu trữ trong một kho (repository), trong đó các nhà phát triển có thể theo dõi, đóng góp và quản lý mã nguồn.</w:t>
      </w:r>
    </w:p>
    <w:p w14:paraId="7B9D8261" w14:textId="77777777" w:rsidR="00BF7418" w:rsidRPr="00BF7418" w:rsidRDefault="00BF7418" w:rsidP="00BF7418">
      <w:pPr>
        <w:pStyle w:val="Nidungvnbn"/>
      </w:pPr>
      <w:r w:rsidRPr="00BF7418">
        <w:lastRenderedPageBreak/>
        <w:t>Collaboration (Hợp tác): GitHub cho phép các nhà phát triển làm việc cùng nhau trên các dự án phần mềm bằng cách tạo ra các nhánh (branches) của mã nguồn, gửi các yêu cầu kéo (pull requests) để đánh giá và tích hợp các thay đổi vào mã nguồn chính.</w:t>
      </w:r>
    </w:p>
    <w:p w14:paraId="649FC529" w14:textId="77777777" w:rsidR="00BF7418" w:rsidRPr="00BF7418" w:rsidRDefault="00BF7418" w:rsidP="00BF7418">
      <w:pPr>
        <w:pStyle w:val="Nidungvnbn"/>
      </w:pPr>
      <w:r w:rsidRPr="00BF7418">
        <w:t>Issue Tracking (Theo dõi vấn đề): GitHub cung cấp một hệ thống theo dõi vấn đề (issue tracking) để ghi lại và giải quyết các vấn đề, lỗi và yêu cầu tính năng trong dự án. Các thành viên của dự án có thể báo cáo vấn đề, thảo luận và gán các nhãn để phân loại chúng.</w:t>
      </w:r>
    </w:p>
    <w:p w14:paraId="605BB4E5" w14:textId="77777777" w:rsidR="00BF7418" w:rsidRPr="00BF7418" w:rsidRDefault="00BF7418" w:rsidP="00BF7418">
      <w:pPr>
        <w:pStyle w:val="Nidungvnbn"/>
      </w:pPr>
      <w:r w:rsidRPr="00BF7418">
        <w:t>Wiki và Documentation (Tài liệu): GitHub cho phép tạo và duy trì các trang wiki để cung cấp thông tin chi tiết về dự án và tài liệu hướng dẫn. Điều này giúp các nhà phát triển và người dùng cuối dễ dàng truy cập và hiểu về dự án.</w:t>
      </w:r>
    </w:p>
    <w:p w14:paraId="3937B0D3" w14:textId="77777777" w:rsidR="00BF7418" w:rsidRPr="00BF7418" w:rsidRDefault="00BF7418" w:rsidP="00BF7418">
      <w:pPr>
        <w:pStyle w:val="Nidungvnbn"/>
      </w:pPr>
      <w:r w:rsidRPr="00BF7418">
        <w:t>Continuous Integration (Tích hợp liên tục): GitHub tích hợp với các dịch vụ tích hợp liên tục (CI) như Travis CI và CircleCI, cho phép tự động kiểm tra và xây dựng mã nguồn mỗi khi có thay đổi mới được đưa vào kho.</w:t>
      </w:r>
    </w:p>
    <w:p w14:paraId="28875D41" w14:textId="77777777" w:rsidR="00BF7418" w:rsidRPr="00BF7418" w:rsidRDefault="00BF7418" w:rsidP="00BF7418">
      <w:pPr>
        <w:pStyle w:val="Nidungvnbn"/>
      </w:pPr>
      <w:r w:rsidRPr="00BF7418">
        <w:t>Community and Social Features (Cộng đồng và Tính năng xã hội): GitHub là một cộng đồng phát triển phần mềm lớn, nơi các nhà phát triển có thể tìm kiếm, tham gia và đóng góp vào các dự án mở và dự án cá nhân của họ. Các tính năng xã hội như theo dõi, sao chép (fork), và theo dõi các người dùng khác giúp tạo ra một môi trường phát triển tích cực và hỗ trợ.</w:t>
      </w:r>
    </w:p>
    <w:p w14:paraId="6C114ED7" w14:textId="284315AB" w:rsidR="00BF7418" w:rsidRDefault="00BF7418" w:rsidP="00BF7418">
      <w:pPr>
        <w:pStyle w:val="Nidungvnbn"/>
      </w:pPr>
      <w:r w:rsidRPr="00BF7418">
        <w:t>Với sức mạnh của cộng đồng phát triển toàn cầu và các công cụ cộng tác mạnh mẽ, GitHub đã trở thành một trong những nền tảng phát triển phần mềm hàng đầu trên thế giới.</w:t>
      </w:r>
    </w:p>
    <w:p w14:paraId="30A2F918" w14:textId="4C27BE31" w:rsidR="00375E1A" w:rsidRDefault="00375E1A" w:rsidP="00375E1A">
      <w:pPr>
        <w:pStyle w:val="Tiumccp1"/>
      </w:pPr>
      <w:r>
        <w:t>2.3 Mô hình Three Layers</w:t>
      </w:r>
      <w:r w:rsidR="00955B17">
        <w:t xml:space="preserve"> (3 lớp)</w:t>
      </w:r>
    </w:p>
    <w:p w14:paraId="2969EB05" w14:textId="651B7069" w:rsidR="00955B17" w:rsidRDefault="00303FF6" w:rsidP="00955B17">
      <w:pPr>
        <w:pStyle w:val="Nidungvnbn"/>
      </w:pPr>
      <w:r>
        <w:t>Trong báo cáo này sẽ sử dụng mô hình 3 lớp để thiết kế phần mềm demo, sau đây là sơ lược trình bày về mô hình 3 lớp mà nhóm sử dụng:</w:t>
      </w:r>
    </w:p>
    <w:p w14:paraId="68B445D5" w14:textId="1BFCA493" w:rsidR="00303FF6" w:rsidRDefault="00303FF6" w:rsidP="00955B17">
      <w:pPr>
        <w:pStyle w:val="Nidungvnbn"/>
      </w:pPr>
      <w:r>
        <w:t>Mô hình 3 lớp được ra đời để phân chia các thành phần theo từng lớp để phát triển phần mềm, giúp code dễ nhìn, không chồng chéo.</w:t>
      </w:r>
    </w:p>
    <w:p w14:paraId="46424AE8" w14:textId="61F011F1" w:rsidR="00303FF6" w:rsidRDefault="00303FF6" w:rsidP="00955B17">
      <w:pPr>
        <w:pStyle w:val="Nidungvnbn"/>
      </w:pPr>
      <w:r>
        <w:lastRenderedPageBreak/>
        <w:t>Ưu điểm của mô hình 3 lớp là phân loại rõ ràng các nhiệm vụ khác nhau qua từng lớp</w:t>
      </w:r>
      <w:r w:rsidR="00B407DA">
        <w:t xml:space="preserve">, </w:t>
      </w:r>
      <w:r w:rsidR="00D8458D">
        <w:t>các thành phần của mô hình 3 lớp gồm:</w:t>
      </w:r>
    </w:p>
    <w:p w14:paraId="5E72EFCD" w14:textId="2A4EE992" w:rsidR="00B407DA" w:rsidRDefault="00B407DA" w:rsidP="00B407DA">
      <w:pPr>
        <w:pStyle w:val="Nidungvnbn"/>
        <w:numPr>
          <w:ilvl w:val="0"/>
          <w:numId w:val="34"/>
        </w:numPr>
      </w:pPr>
      <w:r>
        <w:t>GUI: là viết tắt của Graphical User I</w:t>
      </w:r>
      <w:r w:rsidRPr="00B407DA">
        <w:t>nterface</w:t>
      </w:r>
      <w:r w:rsidR="003D6660">
        <w:t xml:space="preserve"> Layer, lớp này đảm nhiệm các thành phần liên quan đến giao diện bao gồm các Form dao diện người dùng, xử lý hợp hệ các thông số đầu vào một cách cơ bản.</w:t>
      </w:r>
    </w:p>
    <w:p w14:paraId="05880988" w14:textId="6FD0E3A5" w:rsidR="003D6660" w:rsidRDefault="003D6660" w:rsidP="003D6660">
      <w:pPr>
        <w:pStyle w:val="Nidungvnbn"/>
        <w:numPr>
          <w:ilvl w:val="0"/>
          <w:numId w:val="34"/>
        </w:numPr>
      </w:pPr>
      <w:r>
        <w:t>BLL: là viết tắt của Business Logic L</w:t>
      </w:r>
      <w:r w:rsidRPr="003D6660">
        <w:t>ayer</w:t>
      </w:r>
      <w:r w:rsidR="00D81C7B">
        <w:t xml:space="preserve">, lớp này hỗ trợ giao tiếp giữa GUI đến DAL, </w:t>
      </w:r>
      <w:r w:rsidR="00977D50">
        <w:t>xử lý dữ liệu trước khi truyền đế</w:t>
      </w:r>
      <w:r w:rsidR="001C2EE2">
        <w:t>n Cơ sở dữ liệu (CSDL).</w:t>
      </w:r>
    </w:p>
    <w:p w14:paraId="2FAF9E1C" w14:textId="0FB7202A" w:rsidR="00D8458D" w:rsidRDefault="00080C1F" w:rsidP="00D8458D">
      <w:pPr>
        <w:pStyle w:val="Nidungvnbn"/>
        <w:numPr>
          <w:ilvl w:val="0"/>
          <w:numId w:val="34"/>
        </w:numPr>
      </w:pPr>
      <w:r>
        <w:t xml:space="preserve">DAL: là việt tắt của </w:t>
      </w:r>
      <w:r w:rsidRPr="00080C1F">
        <w:t>Data Access Layer</w:t>
      </w:r>
      <w:r>
        <w:t>, lớp này tác động trực tiếp đến</w:t>
      </w:r>
      <w:r w:rsidR="0082794A">
        <w:t xml:space="preserve"> CSDL, </w:t>
      </w:r>
      <w:r>
        <w:t>chứa các phương thức kết nối và thực hiện chỉnh sửa CSDL.</w:t>
      </w:r>
    </w:p>
    <w:p w14:paraId="7F59A9AB" w14:textId="75AD9F9B" w:rsidR="00D8458D" w:rsidRDefault="00D8458D" w:rsidP="00D8458D">
      <w:pPr>
        <w:pStyle w:val="Nidungvnbn"/>
        <w:numPr>
          <w:ilvl w:val="0"/>
          <w:numId w:val="34"/>
        </w:numPr>
      </w:pPr>
      <w:r>
        <w:t xml:space="preserve">DTO: là việt tắt của </w:t>
      </w:r>
      <w:r w:rsidRPr="00D8458D">
        <w:t>Data Transfer Object</w:t>
      </w:r>
      <w:r>
        <w:t>, đây không phải là một layer, có chứ</w:t>
      </w:r>
      <w:r w:rsidR="006D640F">
        <w:t>c năng mô hình hóa cơ sở dữ liệu bằng các đối tượng cụ thể, giúp cho việc xử lý code thuận tiện hơn.</w:t>
      </w:r>
    </w:p>
    <w:p w14:paraId="20D0F3A9" w14:textId="71305EC4" w:rsidR="006F735C" w:rsidRDefault="006F735C" w:rsidP="006F735C">
      <w:pPr>
        <w:pStyle w:val="Nidungvnbn"/>
      </w:pPr>
      <w:r>
        <w:t>Nhìn chung, việc sử dụng mô hình ba lớp tỏ ra hiệu quả trong việc phát triển phần mềm mà nhóm thực hiện.</w:t>
      </w:r>
    </w:p>
    <w:p w14:paraId="67B07AC3" w14:textId="77777777" w:rsidR="00351085" w:rsidRPr="006F735C" w:rsidRDefault="00351085" w:rsidP="006F735C">
      <w:pPr>
        <w:pStyle w:val="Nidungvnbn"/>
      </w:pPr>
    </w:p>
    <w:p w14:paraId="413691FE" w14:textId="5EA58E0C" w:rsidR="00351085" w:rsidRDefault="00351085">
      <w:pPr>
        <w:spacing w:after="200" w:line="276" w:lineRule="auto"/>
        <w:rPr>
          <w:sz w:val="26"/>
          <w:szCs w:val="26"/>
        </w:rPr>
      </w:pPr>
      <w:r>
        <w:br w:type="page"/>
      </w:r>
    </w:p>
    <w:p w14:paraId="10473E26" w14:textId="0E503875" w:rsidR="00080C1F" w:rsidRDefault="00351085" w:rsidP="002729B0">
      <w:pPr>
        <w:pStyle w:val="Chng"/>
      </w:pPr>
      <w:r>
        <w:lastRenderedPageBreak/>
        <w:t>CHƯƠNG 3 - PHÂN TÍCH THIẾT KẾ HỆ THỐNG</w:t>
      </w:r>
    </w:p>
    <w:p w14:paraId="276333A9" w14:textId="3589D8D2" w:rsidR="00BF7418" w:rsidRDefault="00351085" w:rsidP="00351085">
      <w:pPr>
        <w:pStyle w:val="Tiumccp1"/>
      </w:pPr>
      <w:r>
        <w:t>3.1 Khảo sát và đặt tả yêu cầu</w:t>
      </w:r>
    </w:p>
    <w:p w14:paraId="044FC7A9" w14:textId="31BF81B5" w:rsidR="00351085" w:rsidRDefault="00351085" w:rsidP="00351085">
      <w:pPr>
        <w:pStyle w:val="Tiumccp2"/>
      </w:pPr>
      <w:r>
        <w:t>3.1.1 Yêu cầu chức năng</w:t>
      </w:r>
    </w:p>
    <w:p w14:paraId="1ADFD6F8" w14:textId="43E4A1CD" w:rsidR="00351085" w:rsidRDefault="00351085" w:rsidP="00351085">
      <w:pPr>
        <w:pStyle w:val="Nidungvnbn"/>
      </w:pPr>
      <w:r>
        <w:t>- Chức năng của khách hàng</w:t>
      </w:r>
    </w:p>
    <w:p w14:paraId="62912DE3" w14:textId="0B4C6411" w:rsidR="00351085" w:rsidRDefault="00351085" w:rsidP="00351085">
      <w:pPr>
        <w:pStyle w:val="Nidungvnbn"/>
      </w:pPr>
      <w:r>
        <w:t>- Chức năng của quan lý</w:t>
      </w:r>
    </w:p>
    <w:p w14:paraId="1E7FD79F" w14:textId="47682479" w:rsidR="00351085" w:rsidRDefault="00351085" w:rsidP="00351085">
      <w:pPr>
        <w:pStyle w:val="Tiumccp2"/>
      </w:pPr>
      <w:r>
        <w:t>3.1.2 Yêu cầu phi chức năng</w:t>
      </w:r>
    </w:p>
    <w:p w14:paraId="014C21B5" w14:textId="7CEB2864" w:rsidR="00351085" w:rsidRDefault="00351085" w:rsidP="00351085">
      <w:pPr>
        <w:pStyle w:val="Tiumccp2"/>
      </w:pPr>
      <w:r>
        <w:t>3.1.3 Các tác nhân hệ thống</w:t>
      </w:r>
    </w:p>
    <w:p w14:paraId="647982E1" w14:textId="4FCD8895" w:rsidR="00351085" w:rsidRDefault="00351085" w:rsidP="00670AFA">
      <w:pPr>
        <w:pStyle w:val="Tiumccp1"/>
      </w:pPr>
      <w:r>
        <w:t>3.2 Đặc tả Use Case</w:t>
      </w:r>
    </w:p>
    <w:p w14:paraId="1AFD9AFE" w14:textId="6B06F30A" w:rsidR="00351085" w:rsidRDefault="00351085" w:rsidP="00351085">
      <w:pPr>
        <w:pStyle w:val="Tiumccp2"/>
      </w:pPr>
      <w:r>
        <w:t>3.2.1 Biểu đồ Use Case tổng quát</w:t>
      </w:r>
    </w:p>
    <w:p w14:paraId="74AA6A68" w14:textId="654EC54F" w:rsidR="00562020" w:rsidRDefault="00562020">
      <w:pPr>
        <w:spacing w:after="200" w:line="276" w:lineRule="auto"/>
        <w:rPr>
          <w:b/>
          <w:i/>
          <w:sz w:val="28"/>
          <w:szCs w:val="26"/>
        </w:rPr>
      </w:pPr>
      <w:r>
        <w:br w:type="page"/>
      </w:r>
    </w:p>
    <w:p w14:paraId="04A6B3E2" w14:textId="6198D7BE" w:rsidR="00351085" w:rsidRDefault="00351085" w:rsidP="00351085">
      <w:pPr>
        <w:pStyle w:val="Tiumccp2"/>
      </w:pPr>
      <w:r>
        <w:lastRenderedPageBreak/>
        <w:t>3.2.2 Đặc tả Use Case đăng nhập</w:t>
      </w:r>
    </w:p>
    <w:tbl>
      <w:tblPr>
        <w:tblStyle w:val="TableGrid"/>
        <w:tblW w:w="0" w:type="auto"/>
        <w:jc w:val="center"/>
        <w:tblLook w:val="04A0" w:firstRow="1" w:lastRow="0" w:firstColumn="1" w:lastColumn="0" w:noHBand="0" w:noVBand="1"/>
      </w:tblPr>
      <w:tblGrid>
        <w:gridCol w:w="2203"/>
        <w:gridCol w:w="3228"/>
        <w:gridCol w:w="2884"/>
      </w:tblGrid>
      <w:tr w:rsidR="00861EBD" w14:paraId="2595B55D" w14:textId="77777777" w:rsidTr="006C505B">
        <w:trPr>
          <w:trHeight w:val="733"/>
          <w:jc w:val="center"/>
        </w:trPr>
        <w:tc>
          <w:tcPr>
            <w:tcW w:w="2203" w:type="dxa"/>
          </w:tcPr>
          <w:p w14:paraId="1211C3FC" w14:textId="34ADA557" w:rsidR="00861EBD" w:rsidRDefault="00861EBD" w:rsidP="00861EBD">
            <w:r>
              <w:t>Tên use case</w:t>
            </w:r>
          </w:p>
        </w:tc>
        <w:tc>
          <w:tcPr>
            <w:tcW w:w="6112" w:type="dxa"/>
            <w:gridSpan w:val="2"/>
          </w:tcPr>
          <w:p w14:paraId="4779C55F" w14:textId="1368AFDD" w:rsidR="00861EBD" w:rsidRDefault="00861EBD" w:rsidP="00861EBD">
            <w:r>
              <w:t>Đăng nhập</w:t>
            </w:r>
          </w:p>
        </w:tc>
      </w:tr>
      <w:tr w:rsidR="00861EBD" w14:paraId="6594772D" w14:textId="77777777" w:rsidTr="006C505B">
        <w:trPr>
          <w:trHeight w:val="733"/>
          <w:jc w:val="center"/>
        </w:trPr>
        <w:tc>
          <w:tcPr>
            <w:tcW w:w="2203" w:type="dxa"/>
          </w:tcPr>
          <w:p w14:paraId="7B5B812E" w14:textId="16EA88F0" w:rsidR="00861EBD" w:rsidRDefault="00861EBD" w:rsidP="00861EBD">
            <w:r>
              <w:t>Triggering event</w:t>
            </w:r>
          </w:p>
        </w:tc>
        <w:tc>
          <w:tcPr>
            <w:tcW w:w="6112" w:type="dxa"/>
            <w:gridSpan w:val="2"/>
          </w:tcPr>
          <w:p w14:paraId="0CC46647" w14:textId="7489ADB6" w:rsidR="00861EBD" w:rsidRDefault="00861EBD" w:rsidP="00861EBD">
            <w:r>
              <w:t>Người dùng bấm vào mục Tài Khoản hoặc mục Đặt sân mà chưa đăng nhập</w:t>
            </w:r>
          </w:p>
        </w:tc>
      </w:tr>
      <w:tr w:rsidR="00861EBD" w14:paraId="27E81C4B" w14:textId="77777777" w:rsidTr="006C505B">
        <w:trPr>
          <w:trHeight w:val="733"/>
          <w:jc w:val="center"/>
        </w:trPr>
        <w:tc>
          <w:tcPr>
            <w:tcW w:w="2203" w:type="dxa"/>
          </w:tcPr>
          <w:p w14:paraId="0BACE656" w14:textId="6D7C0BAA" w:rsidR="00861EBD" w:rsidRDefault="00861EBD" w:rsidP="00861EBD">
            <w:r>
              <w:t>Brief description</w:t>
            </w:r>
          </w:p>
        </w:tc>
        <w:tc>
          <w:tcPr>
            <w:tcW w:w="6112" w:type="dxa"/>
            <w:gridSpan w:val="2"/>
          </w:tcPr>
          <w:p w14:paraId="2888EC90" w14:textId="5C6B8E29" w:rsidR="00861EBD" w:rsidRDefault="00861EBD" w:rsidP="00861EBD">
            <w:r>
              <w:t>Người dùng đăng nhập để thực hiện chức năng giới hạn khi chưa đăng nhập : đặt sân, quản lý, tài khoản</w:t>
            </w:r>
          </w:p>
        </w:tc>
      </w:tr>
      <w:tr w:rsidR="00861EBD" w14:paraId="487CF486" w14:textId="77777777" w:rsidTr="006C505B">
        <w:trPr>
          <w:trHeight w:val="733"/>
          <w:jc w:val="center"/>
        </w:trPr>
        <w:tc>
          <w:tcPr>
            <w:tcW w:w="2203" w:type="dxa"/>
          </w:tcPr>
          <w:p w14:paraId="0E923AC5" w14:textId="0A7F8410" w:rsidR="00861EBD" w:rsidRDefault="00861EBD" w:rsidP="00861EBD">
            <w:r>
              <w:t>Actors</w:t>
            </w:r>
          </w:p>
        </w:tc>
        <w:tc>
          <w:tcPr>
            <w:tcW w:w="6112" w:type="dxa"/>
            <w:gridSpan w:val="2"/>
          </w:tcPr>
          <w:p w14:paraId="6D148D48" w14:textId="4324EA42" w:rsidR="00861EBD" w:rsidRDefault="00861EBD" w:rsidP="00861EBD">
            <w:r>
              <w:t>Khách hàng, Quản lý</w:t>
            </w:r>
          </w:p>
        </w:tc>
      </w:tr>
      <w:tr w:rsidR="00861EBD" w14:paraId="3723CDF3" w14:textId="77777777" w:rsidTr="006C505B">
        <w:trPr>
          <w:trHeight w:val="733"/>
          <w:jc w:val="center"/>
        </w:trPr>
        <w:tc>
          <w:tcPr>
            <w:tcW w:w="2203" w:type="dxa"/>
          </w:tcPr>
          <w:p w14:paraId="7CBD8BC6" w14:textId="7085F743" w:rsidR="00861EBD" w:rsidRDefault="00861EBD" w:rsidP="00861EBD">
            <w:r>
              <w:t>Precoditions</w:t>
            </w:r>
          </w:p>
        </w:tc>
        <w:tc>
          <w:tcPr>
            <w:tcW w:w="6112" w:type="dxa"/>
            <w:gridSpan w:val="2"/>
          </w:tcPr>
          <w:p w14:paraId="61528E23" w14:textId="107421CD" w:rsidR="00861EBD" w:rsidRDefault="00861EBD" w:rsidP="00861EBD">
            <w:r>
              <w:t>Tài khoản đã tồn tại trong hệ thống</w:t>
            </w:r>
          </w:p>
        </w:tc>
      </w:tr>
      <w:tr w:rsidR="00861EBD" w14:paraId="41B17250" w14:textId="77777777" w:rsidTr="006C505B">
        <w:trPr>
          <w:trHeight w:val="733"/>
          <w:jc w:val="center"/>
        </w:trPr>
        <w:tc>
          <w:tcPr>
            <w:tcW w:w="2203" w:type="dxa"/>
          </w:tcPr>
          <w:p w14:paraId="73A0B911" w14:textId="34DEE996" w:rsidR="00861EBD" w:rsidRDefault="00861EBD" w:rsidP="00861EBD">
            <w:r>
              <w:t>Postconditions</w:t>
            </w:r>
          </w:p>
        </w:tc>
        <w:tc>
          <w:tcPr>
            <w:tcW w:w="6112" w:type="dxa"/>
            <w:gridSpan w:val="2"/>
          </w:tcPr>
          <w:p w14:paraId="372FD955" w14:textId="0C6FC754" w:rsidR="00861EBD" w:rsidRDefault="00861EBD" w:rsidP="00861EBD">
            <w:r>
              <w:t>Đăng nhập thành công và hiển thị thông tin trong mụ</w:t>
            </w:r>
            <w:r w:rsidR="00361AA5">
              <w:t>c T</w:t>
            </w:r>
            <w:r>
              <w:t>ài khoản</w:t>
            </w:r>
          </w:p>
        </w:tc>
      </w:tr>
      <w:tr w:rsidR="00861EBD" w14:paraId="7ECE5062" w14:textId="77777777" w:rsidTr="006C505B">
        <w:trPr>
          <w:trHeight w:val="733"/>
          <w:jc w:val="center"/>
        </w:trPr>
        <w:tc>
          <w:tcPr>
            <w:tcW w:w="2203" w:type="dxa"/>
            <w:vMerge w:val="restart"/>
          </w:tcPr>
          <w:p w14:paraId="4F7B3822" w14:textId="396B76D6" w:rsidR="00861EBD" w:rsidRDefault="00861EBD" w:rsidP="00861EBD">
            <w:r>
              <w:t>Flow of activities</w:t>
            </w:r>
          </w:p>
        </w:tc>
        <w:tc>
          <w:tcPr>
            <w:tcW w:w="3228" w:type="dxa"/>
          </w:tcPr>
          <w:p w14:paraId="45255EB9" w14:textId="32E7CA6F" w:rsidR="00861EBD" w:rsidRDefault="00861EBD" w:rsidP="00861EBD">
            <w:r>
              <w:t>Actor</w:t>
            </w:r>
          </w:p>
        </w:tc>
        <w:tc>
          <w:tcPr>
            <w:tcW w:w="2884" w:type="dxa"/>
          </w:tcPr>
          <w:p w14:paraId="45AFA80A" w14:textId="3C46962A" w:rsidR="00861EBD" w:rsidRDefault="00861EBD" w:rsidP="00861EBD">
            <w:r>
              <w:t>Sytem</w:t>
            </w:r>
          </w:p>
        </w:tc>
      </w:tr>
      <w:tr w:rsidR="006C505B" w14:paraId="68F69522" w14:textId="77777777" w:rsidTr="006C505B">
        <w:trPr>
          <w:trHeight w:val="774"/>
          <w:jc w:val="center"/>
        </w:trPr>
        <w:tc>
          <w:tcPr>
            <w:tcW w:w="2203" w:type="dxa"/>
            <w:vMerge/>
          </w:tcPr>
          <w:p w14:paraId="4BEECE1D" w14:textId="77777777" w:rsidR="006C505B" w:rsidRDefault="006C505B" w:rsidP="00861EBD"/>
        </w:tc>
        <w:tc>
          <w:tcPr>
            <w:tcW w:w="3228" w:type="dxa"/>
          </w:tcPr>
          <w:p w14:paraId="65FE7157" w14:textId="26DCE704" w:rsidR="006C505B" w:rsidRDefault="006C505B" w:rsidP="00861EBD">
            <w:r>
              <w:t>1 Người dùng nhập  &lt;Số điện thoại hoặc Email&gt; và &lt;Mật khẩu&gt;</w:t>
            </w:r>
          </w:p>
          <w:p w14:paraId="374A1B50" w14:textId="6892C559" w:rsidR="006C505B" w:rsidRDefault="006C505B" w:rsidP="006C505B">
            <w:r>
              <w:t>2 Người dùng bấm nút &lt;Đăng nhập&gt;</w:t>
            </w:r>
          </w:p>
        </w:tc>
        <w:tc>
          <w:tcPr>
            <w:tcW w:w="2884" w:type="dxa"/>
          </w:tcPr>
          <w:p w14:paraId="77386C4E" w14:textId="77777777" w:rsidR="006C505B" w:rsidRDefault="006C505B" w:rsidP="00861EBD"/>
          <w:p w14:paraId="6CA3F92E" w14:textId="77777777" w:rsidR="006C505B" w:rsidRDefault="006C505B" w:rsidP="00861EBD"/>
          <w:p w14:paraId="7D4BFA2D" w14:textId="77777777" w:rsidR="006C505B" w:rsidRDefault="006C505B" w:rsidP="00861EBD"/>
          <w:p w14:paraId="2ED3605D" w14:textId="77777777" w:rsidR="006C505B" w:rsidRDefault="006C505B" w:rsidP="00861EBD">
            <w:r>
              <w:t>2.1 Hệ thống kiểm tra thông tin đăng nhập</w:t>
            </w:r>
          </w:p>
          <w:p w14:paraId="1F24FC7A" w14:textId="45DA47AA" w:rsidR="006C505B" w:rsidRDefault="006C505B" w:rsidP="00861EBD">
            <w:r>
              <w:t>2.2 Hệ thống chuyển về trang Tài Khoản sau đăng nhập</w:t>
            </w:r>
          </w:p>
        </w:tc>
      </w:tr>
      <w:tr w:rsidR="00861EBD" w14:paraId="1D91FFEE" w14:textId="77777777" w:rsidTr="006C505B">
        <w:trPr>
          <w:trHeight w:val="692"/>
          <w:jc w:val="center"/>
        </w:trPr>
        <w:tc>
          <w:tcPr>
            <w:tcW w:w="2203" w:type="dxa"/>
          </w:tcPr>
          <w:p w14:paraId="56C417C3" w14:textId="78052A7D" w:rsidR="00861EBD" w:rsidRDefault="00861EBD" w:rsidP="00861EBD">
            <w:r>
              <w:t>Alternative flow</w:t>
            </w:r>
          </w:p>
        </w:tc>
        <w:tc>
          <w:tcPr>
            <w:tcW w:w="6112" w:type="dxa"/>
            <w:gridSpan w:val="2"/>
          </w:tcPr>
          <w:p w14:paraId="454906AD" w14:textId="77777777" w:rsidR="00861EBD" w:rsidRDefault="00861EBD" w:rsidP="00861EBD"/>
        </w:tc>
      </w:tr>
      <w:tr w:rsidR="00861EBD" w14:paraId="4F4A675C" w14:textId="77777777" w:rsidTr="006C505B">
        <w:trPr>
          <w:trHeight w:val="692"/>
          <w:jc w:val="center"/>
        </w:trPr>
        <w:tc>
          <w:tcPr>
            <w:tcW w:w="2203" w:type="dxa"/>
          </w:tcPr>
          <w:p w14:paraId="04C49A8F" w14:textId="38D84F98" w:rsidR="00861EBD" w:rsidRDefault="00861EBD" w:rsidP="00861EBD">
            <w:r>
              <w:t>Exception conditions</w:t>
            </w:r>
          </w:p>
        </w:tc>
        <w:tc>
          <w:tcPr>
            <w:tcW w:w="6112" w:type="dxa"/>
            <w:gridSpan w:val="2"/>
          </w:tcPr>
          <w:p w14:paraId="056A04E5" w14:textId="26A9E6C2" w:rsidR="00861EBD" w:rsidRDefault="006C505B" w:rsidP="00AF383D">
            <w:pPr>
              <w:keepNext/>
            </w:pPr>
            <w:r>
              <w:t>2.1 Thông tin đăng nhập không hợp lý, thông báo đăng nhập không thành công, quay lại bước 1</w:t>
            </w:r>
          </w:p>
        </w:tc>
      </w:tr>
    </w:tbl>
    <w:p w14:paraId="0166BB11" w14:textId="105CA231" w:rsidR="00351085" w:rsidRPr="00D421D9" w:rsidRDefault="00AF383D" w:rsidP="00AF383D">
      <w:pPr>
        <w:pStyle w:val="Caption"/>
      </w:pPr>
      <w:r>
        <w:t xml:space="preserve">Bảng </w:t>
      </w:r>
      <w:r>
        <w:fldChar w:fldCharType="begin"/>
      </w:r>
      <w:r>
        <w:instrText xml:space="preserve"> SEQ Bảng \* ARABIC </w:instrText>
      </w:r>
      <w:r>
        <w:fldChar w:fldCharType="separate"/>
      </w:r>
      <w:r>
        <w:rPr>
          <w:noProof/>
        </w:rPr>
        <w:t>1</w:t>
      </w:r>
      <w:r>
        <w:fldChar w:fldCharType="end"/>
      </w:r>
    </w:p>
    <w:sectPr w:rsidR="00351085" w:rsidRPr="00D421D9" w:rsidSect="00EA162F">
      <w:headerReference w:type="default" r:id="rId11"/>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7329E9" w14:textId="77777777" w:rsidR="003A53D3" w:rsidRDefault="003A53D3" w:rsidP="00453AB1">
      <w:r>
        <w:separator/>
      </w:r>
    </w:p>
  </w:endnote>
  <w:endnote w:type="continuationSeparator" w:id="0">
    <w:p w14:paraId="44D77081" w14:textId="77777777" w:rsidR="003A53D3" w:rsidRDefault="003A53D3" w:rsidP="00453AB1">
      <w:r>
        <w:continuationSeparator/>
      </w:r>
    </w:p>
  </w:endnote>
  <w:endnote w:type="continuationNotice" w:id="1">
    <w:p w14:paraId="674CD385" w14:textId="77777777" w:rsidR="003A53D3" w:rsidRDefault="003A53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CC8D355-CB81-44E4-95F6-49A7BD9D67E2}"/>
    <w:embedBold r:id="rId2" w:fontKey="{8F41AE6C-57AC-42D7-BADC-9CAA19FDD067}"/>
    <w:embedItalic r:id="rId3" w:fontKey="{12BF5C53-F037-4807-983C-92AE95D0930F}"/>
    <w:embedBoldItalic r:id="rId4" w:fontKey="{6DBC4E2D-6637-4FF8-99BB-D50FF9AA83DB}"/>
  </w:font>
  <w:font w:name="Cambria">
    <w:panose1 w:val="02040503050406030204"/>
    <w:charset w:val="00"/>
    <w:family w:val="roman"/>
    <w:pitch w:val="variable"/>
    <w:sig w:usb0="E00006FF" w:usb1="420024FF" w:usb2="02000000" w:usb3="00000000" w:csb0="0000019F" w:csb1="00000000"/>
    <w:embedRegular r:id="rId5" w:fontKey="{61D9E0C1-89B1-4D9B-A476-C91A2B938BD0}"/>
    <w:embedBold r:id="rId6" w:fontKey="{64D20576-DC36-4C11-A4B2-5C1DD1B9A62B}"/>
    <w:embedBoldItalic r:id="rId7" w:fontKey="{9B50ECED-7458-414F-B940-BC60CDC6A59C}"/>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A321139D-73E0-4E8E-8036-8C2928E9FCEA}"/>
  </w:font>
  <w:font w:name="Consolas">
    <w:panose1 w:val="020B0609020204030204"/>
    <w:charset w:val="00"/>
    <w:family w:val="modern"/>
    <w:pitch w:val="fixed"/>
    <w:sig w:usb0="E00006FF" w:usb1="0000FCFF" w:usb2="00000001" w:usb3="00000000" w:csb0="0000019F" w:csb1="00000000"/>
    <w:embedRegular r:id="rId9" w:fontKey="{1DD791E2-E5CC-42FE-AD80-8DB1C7B24E95}"/>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4C0988" w14:textId="77777777" w:rsidR="003A53D3" w:rsidRDefault="003A53D3" w:rsidP="00453AB1">
      <w:r>
        <w:separator/>
      </w:r>
    </w:p>
  </w:footnote>
  <w:footnote w:type="continuationSeparator" w:id="0">
    <w:p w14:paraId="473100CE" w14:textId="77777777" w:rsidR="003A53D3" w:rsidRDefault="003A53D3" w:rsidP="00453AB1">
      <w:r>
        <w:continuationSeparator/>
      </w:r>
    </w:p>
  </w:footnote>
  <w:footnote w:type="continuationNotice" w:id="1">
    <w:p w14:paraId="0989B9C2" w14:textId="77777777" w:rsidR="003A53D3" w:rsidRDefault="003A53D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1D2B9" w14:textId="77777777" w:rsidR="006A697E" w:rsidRDefault="006A697E">
    <w:pPr>
      <w:pStyle w:val="Header"/>
      <w:jc w:val="center"/>
    </w:pPr>
  </w:p>
  <w:p w14:paraId="423DD794" w14:textId="77777777" w:rsidR="006A697E" w:rsidRDefault="006A69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5316732"/>
      <w:docPartObj>
        <w:docPartGallery w:val="Page Numbers (Top of Page)"/>
        <w:docPartUnique/>
      </w:docPartObj>
    </w:sdtPr>
    <w:sdtEndPr>
      <w:rPr>
        <w:noProof/>
      </w:rPr>
    </w:sdtEndPr>
    <w:sdtContent>
      <w:p w14:paraId="3A78C547" w14:textId="5DAA0744" w:rsidR="006A697E" w:rsidRDefault="006A697E">
        <w:pPr>
          <w:pStyle w:val="Header"/>
          <w:jc w:val="center"/>
        </w:pPr>
        <w:r>
          <w:fldChar w:fldCharType="begin"/>
        </w:r>
        <w:r>
          <w:instrText xml:space="preserve"> PAGE   \* MERGEFORMAT </w:instrText>
        </w:r>
        <w:r>
          <w:fldChar w:fldCharType="separate"/>
        </w:r>
        <w:r w:rsidR="00AF383D">
          <w:rPr>
            <w:noProof/>
          </w:rPr>
          <w:t>iv</w:t>
        </w:r>
        <w:r>
          <w:rPr>
            <w:noProof/>
          </w:rPr>
          <w:fldChar w:fldCharType="end"/>
        </w:r>
      </w:p>
    </w:sdtContent>
  </w:sdt>
  <w:p w14:paraId="46350E08" w14:textId="77777777" w:rsidR="006A697E" w:rsidRDefault="006A69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5520606"/>
      <w:docPartObj>
        <w:docPartGallery w:val="Page Numbers (Top of Page)"/>
        <w:docPartUnique/>
      </w:docPartObj>
    </w:sdtPr>
    <w:sdtEndPr>
      <w:rPr>
        <w:noProof/>
      </w:rPr>
    </w:sdtEndPr>
    <w:sdtContent>
      <w:p w14:paraId="43F554F2" w14:textId="52F942E0" w:rsidR="006A697E" w:rsidRDefault="006A697E">
        <w:pPr>
          <w:pStyle w:val="Header"/>
          <w:jc w:val="center"/>
        </w:pPr>
        <w:r>
          <w:fldChar w:fldCharType="begin"/>
        </w:r>
        <w:r>
          <w:instrText xml:space="preserve"> PAGE   \* MERGEFORMAT </w:instrText>
        </w:r>
        <w:r>
          <w:fldChar w:fldCharType="separate"/>
        </w:r>
        <w:r w:rsidR="00AF383D">
          <w:rPr>
            <w:noProof/>
          </w:rPr>
          <w:t>8</w:t>
        </w:r>
        <w:r>
          <w:rPr>
            <w:noProof/>
          </w:rPr>
          <w:fldChar w:fldCharType="end"/>
        </w:r>
      </w:p>
    </w:sdtContent>
  </w:sdt>
  <w:p w14:paraId="35C89338" w14:textId="77777777" w:rsidR="006A697E" w:rsidRDefault="006A69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C7909"/>
    <w:multiLevelType w:val="hybridMultilevel"/>
    <w:tmpl w:val="2AB607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2F5DA9"/>
    <w:multiLevelType w:val="hybridMultilevel"/>
    <w:tmpl w:val="E952AA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35F64"/>
    <w:multiLevelType w:val="hybridMultilevel"/>
    <w:tmpl w:val="985EE4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D86DAD"/>
    <w:multiLevelType w:val="multilevel"/>
    <w:tmpl w:val="A1303DA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3764E5D"/>
    <w:multiLevelType w:val="hybridMultilevel"/>
    <w:tmpl w:val="0D5E12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9B63A0"/>
    <w:multiLevelType w:val="hybridMultilevel"/>
    <w:tmpl w:val="776038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D4E6E91"/>
    <w:multiLevelType w:val="hybridMultilevel"/>
    <w:tmpl w:val="093EE6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03000EC"/>
    <w:multiLevelType w:val="hybridMultilevel"/>
    <w:tmpl w:val="04801C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0422BEE"/>
    <w:multiLevelType w:val="hybridMultilevel"/>
    <w:tmpl w:val="0C78C2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992815"/>
    <w:multiLevelType w:val="multilevel"/>
    <w:tmpl w:val="EAF8F4D8"/>
    <w:lvl w:ilvl="0">
      <w:start w:val="1"/>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2"/>
      <w:numFmt w:val="decimal"/>
      <w:lvlText w:val="%1.%2.%3"/>
      <w:lvlJc w:val="left"/>
      <w:pPr>
        <w:ind w:left="810" w:hanging="810"/>
      </w:pPr>
      <w:rPr>
        <w:rFonts w:hint="default"/>
      </w:rPr>
    </w:lvl>
    <w:lvl w:ilvl="3">
      <w:start w:val="1"/>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8C411C6"/>
    <w:multiLevelType w:val="hybridMultilevel"/>
    <w:tmpl w:val="CCDE04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A0D5FD5"/>
    <w:multiLevelType w:val="multilevel"/>
    <w:tmpl w:val="873CA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285E4C"/>
    <w:multiLevelType w:val="multilevel"/>
    <w:tmpl w:val="C3E47AB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1D6200D"/>
    <w:multiLevelType w:val="hybridMultilevel"/>
    <w:tmpl w:val="B164BB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3A02FFA"/>
    <w:multiLevelType w:val="hybridMultilevel"/>
    <w:tmpl w:val="6FD239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8C106A6"/>
    <w:multiLevelType w:val="hybridMultilevel"/>
    <w:tmpl w:val="A48864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D831813"/>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FEF7560"/>
    <w:multiLevelType w:val="hybridMultilevel"/>
    <w:tmpl w:val="560C8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3F0A90"/>
    <w:multiLevelType w:val="hybridMultilevel"/>
    <w:tmpl w:val="D79867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505021C"/>
    <w:multiLevelType w:val="hybridMultilevel"/>
    <w:tmpl w:val="4BD8068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87F6338"/>
    <w:multiLevelType w:val="hybridMultilevel"/>
    <w:tmpl w:val="0B9A8C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CA22813"/>
    <w:multiLevelType w:val="multilevel"/>
    <w:tmpl w:val="493A8DC6"/>
    <w:lvl w:ilvl="0">
      <w:start w:val="1"/>
      <w:numFmt w:val="decimal"/>
      <w:lvlText w:val="%1"/>
      <w:lvlJc w:val="left"/>
      <w:pPr>
        <w:ind w:left="375" w:hanging="375"/>
      </w:pPr>
      <w:rPr>
        <w:rFonts w:hint="default"/>
      </w:rPr>
    </w:lvl>
    <w:lvl w:ilvl="1">
      <w:start w:val="3"/>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4DA61693"/>
    <w:multiLevelType w:val="hybridMultilevel"/>
    <w:tmpl w:val="D450A97A"/>
    <w:lvl w:ilvl="0" w:tplc="4D9AA06C">
      <w:start w:val="1"/>
      <w:numFmt w:val="decimal"/>
      <w:lvlText w:val="%1."/>
      <w:lvlJc w:val="left"/>
      <w:pPr>
        <w:ind w:left="464" w:hanging="360"/>
      </w:pPr>
      <w:rPr>
        <w:rFonts w:hint="default"/>
      </w:rPr>
    </w:lvl>
    <w:lvl w:ilvl="1" w:tplc="04090019" w:tentative="1">
      <w:start w:val="1"/>
      <w:numFmt w:val="lowerLetter"/>
      <w:lvlText w:val="%2."/>
      <w:lvlJc w:val="left"/>
      <w:pPr>
        <w:ind w:left="1184" w:hanging="360"/>
      </w:pPr>
    </w:lvl>
    <w:lvl w:ilvl="2" w:tplc="0409001B" w:tentative="1">
      <w:start w:val="1"/>
      <w:numFmt w:val="lowerRoman"/>
      <w:lvlText w:val="%3."/>
      <w:lvlJc w:val="right"/>
      <w:pPr>
        <w:ind w:left="1904" w:hanging="180"/>
      </w:pPr>
    </w:lvl>
    <w:lvl w:ilvl="3" w:tplc="0409000F" w:tentative="1">
      <w:start w:val="1"/>
      <w:numFmt w:val="decimal"/>
      <w:lvlText w:val="%4."/>
      <w:lvlJc w:val="left"/>
      <w:pPr>
        <w:ind w:left="2624" w:hanging="360"/>
      </w:pPr>
    </w:lvl>
    <w:lvl w:ilvl="4" w:tplc="04090019" w:tentative="1">
      <w:start w:val="1"/>
      <w:numFmt w:val="lowerLetter"/>
      <w:lvlText w:val="%5."/>
      <w:lvlJc w:val="left"/>
      <w:pPr>
        <w:ind w:left="3344" w:hanging="360"/>
      </w:pPr>
    </w:lvl>
    <w:lvl w:ilvl="5" w:tplc="0409001B" w:tentative="1">
      <w:start w:val="1"/>
      <w:numFmt w:val="lowerRoman"/>
      <w:lvlText w:val="%6."/>
      <w:lvlJc w:val="right"/>
      <w:pPr>
        <w:ind w:left="4064" w:hanging="180"/>
      </w:pPr>
    </w:lvl>
    <w:lvl w:ilvl="6" w:tplc="0409000F" w:tentative="1">
      <w:start w:val="1"/>
      <w:numFmt w:val="decimal"/>
      <w:lvlText w:val="%7."/>
      <w:lvlJc w:val="left"/>
      <w:pPr>
        <w:ind w:left="4784" w:hanging="360"/>
      </w:pPr>
    </w:lvl>
    <w:lvl w:ilvl="7" w:tplc="04090019" w:tentative="1">
      <w:start w:val="1"/>
      <w:numFmt w:val="lowerLetter"/>
      <w:lvlText w:val="%8."/>
      <w:lvlJc w:val="left"/>
      <w:pPr>
        <w:ind w:left="5504" w:hanging="360"/>
      </w:pPr>
    </w:lvl>
    <w:lvl w:ilvl="8" w:tplc="0409001B" w:tentative="1">
      <w:start w:val="1"/>
      <w:numFmt w:val="lowerRoman"/>
      <w:lvlText w:val="%9."/>
      <w:lvlJc w:val="right"/>
      <w:pPr>
        <w:ind w:left="6224" w:hanging="180"/>
      </w:pPr>
    </w:lvl>
  </w:abstractNum>
  <w:abstractNum w:abstractNumId="23" w15:restartNumberingAfterBreak="0">
    <w:nsid w:val="4DEE607C"/>
    <w:multiLevelType w:val="hybridMultilevel"/>
    <w:tmpl w:val="81E6BE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1AB66C8"/>
    <w:multiLevelType w:val="hybridMultilevel"/>
    <w:tmpl w:val="A4061A9A"/>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3E96536"/>
    <w:multiLevelType w:val="hybridMultilevel"/>
    <w:tmpl w:val="F7A89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51E2E99"/>
    <w:multiLevelType w:val="multilevel"/>
    <w:tmpl w:val="B0125424"/>
    <w:lvl w:ilvl="0">
      <w:start w:val="3"/>
      <w:numFmt w:val="decimal"/>
      <w:lvlText w:val="%1"/>
      <w:lvlJc w:val="left"/>
      <w:pPr>
        <w:ind w:left="104" w:hanging="390"/>
      </w:pPr>
      <w:rPr>
        <w:rFonts w:hint="default"/>
        <w:lang w:val="vi" w:eastAsia="en-US" w:bidi="ar-SA"/>
      </w:rPr>
    </w:lvl>
    <w:lvl w:ilvl="1">
      <w:start w:val="1"/>
      <w:numFmt w:val="decimal"/>
      <w:lvlText w:val="%1.%2"/>
      <w:lvlJc w:val="left"/>
      <w:pPr>
        <w:ind w:left="104" w:hanging="390"/>
      </w:pPr>
      <w:rPr>
        <w:rFonts w:ascii="Times New Roman" w:eastAsia="Times New Roman" w:hAnsi="Times New Roman" w:cs="Times New Roman" w:hint="default"/>
        <w:b w:val="0"/>
        <w:bCs w:val="0"/>
        <w:i w:val="0"/>
        <w:iCs w:val="0"/>
        <w:w w:val="99"/>
        <w:sz w:val="26"/>
        <w:szCs w:val="26"/>
        <w:lang w:val="vi" w:eastAsia="en-US" w:bidi="ar-SA"/>
      </w:rPr>
    </w:lvl>
    <w:lvl w:ilvl="2">
      <w:numFmt w:val="bullet"/>
      <w:lvlText w:val="•"/>
      <w:lvlJc w:val="left"/>
      <w:pPr>
        <w:ind w:left="628" w:hanging="390"/>
      </w:pPr>
      <w:rPr>
        <w:rFonts w:hint="default"/>
        <w:lang w:val="vi" w:eastAsia="en-US" w:bidi="ar-SA"/>
      </w:rPr>
    </w:lvl>
    <w:lvl w:ilvl="3">
      <w:numFmt w:val="bullet"/>
      <w:lvlText w:val="•"/>
      <w:lvlJc w:val="left"/>
      <w:pPr>
        <w:ind w:left="892" w:hanging="390"/>
      </w:pPr>
      <w:rPr>
        <w:rFonts w:hint="default"/>
        <w:lang w:val="vi" w:eastAsia="en-US" w:bidi="ar-SA"/>
      </w:rPr>
    </w:lvl>
    <w:lvl w:ilvl="4">
      <w:numFmt w:val="bullet"/>
      <w:lvlText w:val="•"/>
      <w:lvlJc w:val="left"/>
      <w:pPr>
        <w:ind w:left="1156" w:hanging="390"/>
      </w:pPr>
      <w:rPr>
        <w:rFonts w:hint="default"/>
        <w:lang w:val="vi" w:eastAsia="en-US" w:bidi="ar-SA"/>
      </w:rPr>
    </w:lvl>
    <w:lvl w:ilvl="5">
      <w:numFmt w:val="bullet"/>
      <w:lvlText w:val="•"/>
      <w:lvlJc w:val="left"/>
      <w:pPr>
        <w:ind w:left="1420" w:hanging="390"/>
      </w:pPr>
      <w:rPr>
        <w:rFonts w:hint="default"/>
        <w:lang w:val="vi" w:eastAsia="en-US" w:bidi="ar-SA"/>
      </w:rPr>
    </w:lvl>
    <w:lvl w:ilvl="6">
      <w:numFmt w:val="bullet"/>
      <w:lvlText w:val="•"/>
      <w:lvlJc w:val="left"/>
      <w:pPr>
        <w:ind w:left="1684" w:hanging="390"/>
      </w:pPr>
      <w:rPr>
        <w:rFonts w:hint="default"/>
        <w:lang w:val="vi" w:eastAsia="en-US" w:bidi="ar-SA"/>
      </w:rPr>
    </w:lvl>
    <w:lvl w:ilvl="7">
      <w:numFmt w:val="bullet"/>
      <w:lvlText w:val="•"/>
      <w:lvlJc w:val="left"/>
      <w:pPr>
        <w:ind w:left="1948" w:hanging="390"/>
      </w:pPr>
      <w:rPr>
        <w:rFonts w:hint="default"/>
        <w:lang w:val="vi" w:eastAsia="en-US" w:bidi="ar-SA"/>
      </w:rPr>
    </w:lvl>
    <w:lvl w:ilvl="8">
      <w:numFmt w:val="bullet"/>
      <w:lvlText w:val="•"/>
      <w:lvlJc w:val="left"/>
      <w:pPr>
        <w:ind w:left="2212" w:hanging="390"/>
      </w:pPr>
      <w:rPr>
        <w:rFonts w:hint="default"/>
        <w:lang w:val="vi" w:eastAsia="en-US" w:bidi="ar-SA"/>
      </w:rPr>
    </w:lvl>
  </w:abstractNum>
  <w:abstractNum w:abstractNumId="27" w15:restartNumberingAfterBreak="0">
    <w:nsid w:val="588F3FEB"/>
    <w:multiLevelType w:val="hybridMultilevel"/>
    <w:tmpl w:val="9CA84564"/>
    <w:lvl w:ilvl="0" w:tplc="04090005">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8" w15:restartNumberingAfterBreak="0">
    <w:nsid w:val="5F2D79C1"/>
    <w:multiLevelType w:val="hybridMultilevel"/>
    <w:tmpl w:val="3EBAB6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1FA0853"/>
    <w:multiLevelType w:val="hybridMultilevel"/>
    <w:tmpl w:val="FCC237FE"/>
    <w:lvl w:ilvl="0" w:tplc="6BDC6C48">
      <w:start w:val="1"/>
      <w:numFmt w:val="decimal"/>
      <w:lvlText w:val="%1."/>
      <w:lvlJc w:val="left"/>
      <w:pPr>
        <w:ind w:left="104" w:hanging="260"/>
      </w:pPr>
      <w:rPr>
        <w:rFonts w:ascii="Times New Roman" w:eastAsia="Times New Roman" w:hAnsi="Times New Roman" w:cs="Times New Roman" w:hint="default"/>
        <w:b w:val="0"/>
        <w:bCs w:val="0"/>
        <w:i w:val="0"/>
        <w:iCs w:val="0"/>
        <w:w w:val="99"/>
        <w:sz w:val="26"/>
        <w:szCs w:val="26"/>
        <w:lang w:val="vi" w:eastAsia="en-US" w:bidi="ar-SA"/>
      </w:rPr>
    </w:lvl>
    <w:lvl w:ilvl="1" w:tplc="632E75A4">
      <w:numFmt w:val="bullet"/>
      <w:lvlText w:val="•"/>
      <w:lvlJc w:val="left"/>
      <w:pPr>
        <w:ind w:left="364" w:hanging="260"/>
      </w:pPr>
      <w:rPr>
        <w:rFonts w:hint="default"/>
        <w:lang w:val="vi" w:eastAsia="en-US" w:bidi="ar-SA"/>
      </w:rPr>
    </w:lvl>
    <w:lvl w:ilvl="2" w:tplc="A762E7B6">
      <w:numFmt w:val="bullet"/>
      <w:lvlText w:val="•"/>
      <w:lvlJc w:val="left"/>
      <w:pPr>
        <w:ind w:left="629" w:hanging="260"/>
      </w:pPr>
      <w:rPr>
        <w:rFonts w:hint="default"/>
        <w:lang w:val="vi" w:eastAsia="en-US" w:bidi="ar-SA"/>
      </w:rPr>
    </w:lvl>
    <w:lvl w:ilvl="3" w:tplc="D9E8557A">
      <w:numFmt w:val="bullet"/>
      <w:lvlText w:val="•"/>
      <w:lvlJc w:val="left"/>
      <w:pPr>
        <w:ind w:left="893" w:hanging="260"/>
      </w:pPr>
      <w:rPr>
        <w:rFonts w:hint="default"/>
        <w:lang w:val="vi" w:eastAsia="en-US" w:bidi="ar-SA"/>
      </w:rPr>
    </w:lvl>
    <w:lvl w:ilvl="4" w:tplc="BE30CD40">
      <w:numFmt w:val="bullet"/>
      <w:lvlText w:val="•"/>
      <w:lvlJc w:val="left"/>
      <w:pPr>
        <w:ind w:left="1158" w:hanging="260"/>
      </w:pPr>
      <w:rPr>
        <w:rFonts w:hint="default"/>
        <w:lang w:val="vi" w:eastAsia="en-US" w:bidi="ar-SA"/>
      </w:rPr>
    </w:lvl>
    <w:lvl w:ilvl="5" w:tplc="B0B80004">
      <w:numFmt w:val="bullet"/>
      <w:lvlText w:val="•"/>
      <w:lvlJc w:val="left"/>
      <w:pPr>
        <w:ind w:left="1422" w:hanging="260"/>
      </w:pPr>
      <w:rPr>
        <w:rFonts w:hint="default"/>
        <w:lang w:val="vi" w:eastAsia="en-US" w:bidi="ar-SA"/>
      </w:rPr>
    </w:lvl>
    <w:lvl w:ilvl="6" w:tplc="FCA4E326">
      <w:numFmt w:val="bullet"/>
      <w:lvlText w:val="•"/>
      <w:lvlJc w:val="left"/>
      <w:pPr>
        <w:ind w:left="1687" w:hanging="260"/>
      </w:pPr>
      <w:rPr>
        <w:rFonts w:hint="default"/>
        <w:lang w:val="vi" w:eastAsia="en-US" w:bidi="ar-SA"/>
      </w:rPr>
    </w:lvl>
    <w:lvl w:ilvl="7" w:tplc="CF045E64">
      <w:numFmt w:val="bullet"/>
      <w:lvlText w:val="•"/>
      <w:lvlJc w:val="left"/>
      <w:pPr>
        <w:ind w:left="1951" w:hanging="260"/>
      </w:pPr>
      <w:rPr>
        <w:rFonts w:hint="default"/>
        <w:lang w:val="vi" w:eastAsia="en-US" w:bidi="ar-SA"/>
      </w:rPr>
    </w:lvl>
    <w:lvl w:ilvl="8" w:tplc="931299F4">
      <w:numFmt w:val="bullet"/>
      <w:lvlText w:val="•"/>
      <w:lvlJc w:val="left"/>
      <w:pPr>
        <w:ind w:left="2216" w:hanging="260"/>
      </w:pPr>
      <w:rPr>
        <w:rFonts w:hint="default"/>
        <w:lang w:val="vi" w:eastAsia="en-US" w:bidi="ar-SA"/>
      </w:rPr>
    </w:lvl>
  </w:abstractNum>
  <w:abstractNum w:abstractNumId="30" w15:restartNumberingAfterBreak="0">
    <w:nsid w:val="62D316D5"/>
    <w:multiLevelType w:val="hybridMultilevel"/>
    <w:tmpl w:val="2BE2C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0D56A8"/>
    <w:multiLevelType w:val="hybridMultilevel"/>
    <w:tmpl w:val="296A48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675B3C"/>
    <w:multiLevelType w:val="hybridMultilevel"/>
    <w:tmpl w:val="502E47C4"/>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3" w15:restartNumberingAfterBreak="0">
    <w:nsid w:val="6E1565B7"/>
    <w:multiLevelType w:val="hybridMultilevel"/>
    <w:tmpl w:val="DD00E6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FBC46E6"/>
    <w:multiLevelType w:val="multilevel"/>
    <w:tmpl w:val="3494931E"/>
    <w:lvl w:ilvl="0">
      <w:start w:val="1"/>
      <w:numFmt w:val="decimal"/>
      <w:lvlText w:val="%1"/>
      <w:lvlJc w:val="left"/>
      <w:pPr>
        <w:ind w:left="375" w:hanging="375"/>
      </w:pPr>
      <w:rPr>
        <w:rFonts w:hint="default"/>
      </w:rPr>
    </w:lvl>
    <w:lvl w:ilvl="1">
      <w:start w:val="5"/>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71FA57FD"/>
    <w:multiLevelType w:val="hybridMultilevel"/>
    <w:tmpl w:val="6BB68A34"/>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72AC7A58"/>
    <w:multiLevelType w:val="multilevel"/>
    <w:tmpl w:val="0409001D"/>
    <w:numStyleLink w:val="Style1"/>
  </w:abstractNum>
  <w:abstractNum w:abstractNumId="37" w15:restartNumberingAfterBreak="0">
    <w:nsid w:val="74897334"/>
    <w:multiLevelType w:val="hybridMultilevel"/>
    <w:tmpl w:val="DAE64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73D2E53"/>
    <w:multiLevelType w:val="hybridMultilevel"/>
    <w:tmpl w:val="ABEC07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52358669">
    <w:abstractNumId w:val="24"/>
  </w:num>
  <w:num w:numId="2" w16cid:durableId="526215164">
    <w:abstractNumId w:val="3"/>
  </w:num>
  <w:num w:numId="3" w16cid:durableId="765543726">
    <w:abstractNumId w:val="6"/>
  </w:num>
  <w:num w:numId="4" w16cid:durableId="65615447">
    <w:abstractNumId w:val="23"/>
  </w:num>
  <w:num w:numId="5" w16cid:durableId="1200969863">
    <w:abstractNumId w:val="9"/>
  </w:num>
  <w:num w:numId="6" w16cid:durableId="1209804651">
    <w:abstractNumId w:val="5"/>
  </w:num>
  <w:num w:numId="7" w16cid:durableId="1763406237">
    <w:abstractNumId w:val="33"/>
  </w:num>
  <w:num w:numId="8" w16cid:durableId="645285660">
    <w:abstractNumId w:val="15"/>
  </w:num>
  <w:num w:numId="9" w16cid:durableId="1494905399">
    <w:abstractNumId w:val="20"/>
  </w:num>
  <w:num w:numId="10" w16cid:durableId="720715805">
    <w:abstractNumId w:val="1"/>
  </w:num>
  <w:num w:numId="11" w16cid:durableId="1345479228">
    <w:abstractNumId w:val="17"/>
  </w:num>
  <w:num w:numId="12" w16cid:durableId="2628919">
    <w:abstractNumId w:val="31"/>
  </w:num>
  <w:num w:numId="13" w16cid:durableId="1914243457">
    <w:abstractNumId w:val="30"/>
  </w:num>
  <w:num w:numId="14" w16cid:durableId="350959320">
    <w:abstractNumId w:val="0"/>
  </w:num>
  <w:num w:numId="15" w16cid:durableId="948703014">
    <w:abstractNumId w:val="2"/>
  </w:num>
  <w:num w:numId="16" w16cid:durableId="904686026">
    <w:abstractNumId w:val="28"/>
  </w:num>
  <w:num w:numId="17" w16cid:durableId="725102283">
    <w:abstractNumId w:val="34"/>
  </w:num>
  <w:num w:numId="18" w16cid:durableId="1930649186">
    <w:abstractNumId w:val="38"/>
  </w:num>
  <w:num w:numId="19" w16cid:durableId="1671519523">
    <w:abstractNumId w:val="21"/>
  </w:num>
  <w:num w:numId="20" w16cid:durableId="1217012771">
    <w:abstractNumId w:val="18"/>
  </w:num>
  <w:num w:numId="21" w16cid:durableId="2040809996">
    <w:abstractNumId w:val="10"/>
  </w:num>
  <w:num w:numId="22" w16cid:durableId="1708528012">
    <w:abstractNumId w:val="12"/>
  </w:num>
  <w:num w:numId="23" w16cid:durableId="46732580">
    <w:abstractNumId w:val="19"/>
  </w:num>
  <w:num w:numId="24" w16cid:durableId="360976086">
    <w:abstractNumId w:val="8"/>
  </w:num>
  <w:num w:numId="25" w16cid:durableId="1878733459">
    <w:abstractNumId w:val="25"/>
  </w:num>
  <w:num w:numId="26" w16cid:durableId="1892114575">
    <w:abstractNumId w:val="14"/>
  </w:num>
  <w:num w:numId="27" w16cid:durableId="1155610477">
    <w:abstractNumId w:val="4"/>
  </w:num>
  <w:num w:numId="28" w16cid:durableId="1878396151">
    <w:abstractNumId w:val="11"/>
  </w:num>
  <w:num w:numId="29" w16cid:durableId="981233294">
    <w:abstractNumId w:val="37"/>
  </w:num>
  <w:num w:numId="30" w16cid:durableId="833955736">
    <w:abstractNumId w:val="13"/>
  </w:num>
  <w:num w:numId="31" w16cid:durableId="2102288807">
    <w:abstractNumId w:val="35"/>
  </w:num>
  <w:num w:numId="32" w16cid:durableId="1868982683">
    <w:abstractNumId w:val="32"/>
  </w:num>
  <w:num w:numId="33" w16cid:durableId="234827428">
    <w:abstractNumId w:val="27"/>
  </w:num>
  <w:num w:numId="34" w16cid:durableId="15037234">
    <w:abstractNumId w:val="7"/>
  </w:num>
  <w:num w:numId="35" w16cid:durableId="1316491521">
    <w:abstractNumId w:val="26"/>
  </w:num>
  <w:num w:numId="36" w16cid:durableId="801845192">
    <w:abstractNumId w:val="29"/>
  </w:num>
  <w:num w:numId="37" w16cid:durableId="836531952">
    <w:abstractNumId w:val="22"/>
  </w:num>
  <w:num w:numId="38" w16cid:durableId="1386640365">
    <w:abstractNumId w:val="16"/>
  </w:num>
  <w:num w:numId="39" w16cid:durableId="1474178361">
    <w:abstractNumId w:val="3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activeWritingStyle w:appName="MSWord" w:lang="en-US" w:vendorID="64" w:dllVersion="6" w:nlCheck="1" w:checkStyle="0"/>
  <w:attachedTemplate r:id="rId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72C0"/>
    <w:rsid w:val="0000083B"/>
    <w:rsid w:val="00000A03"/>
    <w:rsid w:val="00000FCE"/>
    <w:rsid w:val="00002112"/>
    <w:rsid w:val="00003A65"/>
    <w:rsid w:val="0000552D"/>
    <w:rsid w:val="00005C7D"/>
    <w:rsid w:val="00006EAF"/>
    <w:rsid w:val="00013340"/>
    <w:rsid w:val="000148A2"/>
    <w:rsid w:val="0001596A"/>
    <w:rsid w:val="00016F7E"/>
    <w:rsid w:val="00016F96"/>
    <w:rsid w:val="00017308"/>
    <w:rsid w:val="000178D7"/>
    <w:rsid w:val="0002278C"/>
    <w:rsid w:val="00024496"/>
    <w:rsid w:val="00026326"/>
    <w:rsid w:val="000268C0"/>
    <w:rsid w:val="00026C16"/>
    <w:rsid w:val="00026F18"/>
    <w:rsid w:val="00027A47"/>
    <w:rsid w:val="00027B48"/>
    <w:rsid w:val="00027BD4"/>
    <w:rsid w:val="000303B6"/>
    <w:rsid w:val="00030934"/>
    <w:rsid w:val="00032504"/>
    <w:rsid w:val="000325D0"/>
    <w:rsid w:val="00033625"/>
    <w:rsid w:val="00034E48"/>
    <w:rsid w:val="00035711"/>
    <w:rsid w:val="000360E6"/>
    <w:rsid w:val="00036198"/>
    <w:rsid w:val="00036E99"/>
    <w:rsid w:val="000370DB"/>
    <w:rsid w:val="00041468"/>
    <w:rsid w:val="00042656"/>
    <w:rsid w:val="00042A79"/>
    <w:rsid w:val="00042D52"/>
    <w:rsid w:val="00042F4E"/>
    <w:rsid w:val="00043C5C"/>
    <w:rsid w:val="0004453C"/>
    <w:rsid w:val="000447D6"/>
    <w:rsid w:val="000505A1"/>
    <w:rsid w:val="00050DBE"/>
    <w:rsid w:val="0005159F"/>
    <w:rsid w:val="000537AB"/>
    <w:rsid w:val="000578BB"/>
    <w:rsid w:val="00057C1B"/>
    <w:rsid w:val="00061266"/>
    <w:rsid w:val="00061F32"/>
    <w:rsid w:val="000626E5"/>
    <w:rsid w:val="0006344B"/>
    <w:rsid w:val="00063EC7"/>
    <w:rsid w:val="0006415B"/>
    <w:rsid w:val="00070109"/>
    <w:rsid w:val="00071C87"/>
    <w:rsid w:val="000752D8"/>
    <w:rsid w:val="000761DB"/>
    <w:rsid w:val="0007635E"/>
    <w:rsid w:val="00076BD0"/>
    <w:rsid w:val="0007765C"/>
    <w:rsid w:val="00077732"/>
    <w:rsid w:val="00077F91"/>
    <w:rsid w:val="00080C1F"/>
    <w:rsid w:val="000820BB"/>
    <w:rsid w:val="00082BBF"/>
    <w:rsid w:val="000831C8"/>
    <w:rsid w:val="000836F5"/>
    <w:rsid w:val="000838F4"/>
    <w:rsid w:val="00083B99"/>
    <w:rsid w:val="00084469"/>
    <w:rsid w:val="00084DCC"/>
    <w:rsid w:val="00084DE0"/>
    <w:rsid w:val="0008541C"/>
    <w:rsid w:val="000855EB"/>
    <w:rsid w:val="00085953"/>
    <w:rsid w:val="0008640F"/>
    <w:rsid w:val="00086C5B"/>
    <w:rsid w:val="00090BF6"/>
    <w:rsid w:val="00090E12"/>
    <w:rsid w:val="00091ED4"/>
    <w:rsid w:val="00092227"/>
    <w:rsid w:val="000940D5"/>
    <w:rsid w:val="00094BCF"/>
    <w:rsid w:val="0009574F"/>
    <w:rsid w:val="00097C44"/>
    <w:rsid w:val="000A0260"/>
    <w:rsid w:val="000A1007"/>
    <w:rsid w:val="000A35AE"/>
    <w:rsid w:val="000A5CED"/>
    <w:rsid w:val="000A7F26"/>
    <w:rsid w:val="000B1F35"/>
    <w:rsid w:val="000B2719"/>
    <w:rsid w:val="000B2DBC"/>
    <w:rsid w:val="000B3065"/>
    <w:rsid w:val="000B32CB"/>
    <w:rsid w:val="000B403C"/>
    <w:rsid w:val="000B45A1"/>
    <w:rsid w:val="000B47D8"/>
    <w:rsid w:val="000B52E5"/>
    <w:rsid w:val="000B5B82"/>
    <w:rsid w:val="000B77FF"/>
    <w:rsid w:val="000C29CD"/>
    <w:rsid w:val="000C2DE7"/>
    <w:rsid w:val="000C389A"/>
    <w:rsid w:val="000C46A5"/>
    <w:rsid w:val="000C4CDC"/>
    <w:rsid w:val="000C5361"/>
    <w:rsid w:val="000C5B00"/>
    <w:rsid w:val="000C615A"/>
    <w:rsid w:val="000C72BD"/>
    <w:rsid w:val="000D0330"/>
    <w:rsid w:val="000D3360"/>
    <w:rsid w:val="000D4FEC"/>
    <w:rsid w:val="000D5297"/>
    <w:rsid w:val="000D564E"/>
    <w:rsid w:val="000D57AF"/>
    <w:rsid w:val="000D5C60"/>
    <w:rsid w:val="000D6486"/>
    <w:rsid w:val="000D7D77"/>
    <w:rsid w:val="000D7D7D"/>
    <w:rsid w:val="000E0AD6"/>
    <w:rsid w:val="000E0FC1"/>
    <w:rsid w:val="000E1E87"/>
    <w:rsid w:val="000E383B"/>
    <w:rsid w:val="000E3E58"/>
    <w:rsid w:val="000E3F71"/>
    <w:rsid w:val="000E5AEA"/>
    <w:rsid w:val="000E6F4E"/>
    <w:rsid w:val="000E71CB"/>
    <w:rsid w:val="000E723F"/>
    <w:rsid w:val="000E72FA"/>
    <w:rsid w:val="000F24F8"/>
    <w:rsid w:val="000F52E0"/>
    <w:rsid w:val="000F5640"/>
    <w:rsid w:val="000F5C52"/>
    <w:rsid w:val="000F638C"/>
    <w:rsid w:val="000F7607"/>
    <w:rsid w:val="00102845"/>
    <w:rsid w:val="001033BD"/>
    <w:rsid w:val="001033F0"/>
    <w:rsid w:val="00104E6E"/>
    <w:rsid w:val="001052A3"/>
    <w:rsid w:val="001100AB"/>
    <w:rsid w:val="00112440"/>
    <w:rsid w:val="00112F26"/>
    <w:rsid w:val="00114B85"/>
    <w:rsid w:val="00117541"/>
    <w:rsid w:val="00120919"/>
    <w:rsid w:val="001218E9"/>
    <w:rsid w:val="00124A2C"/>
    <w:rsid w:val="00127336"/>
    <w:rsid w:val="00130592"/>
    <w:rsid w:val="00132A4C"/>
    <w:rsid w:val="00133B80"/>
    <w:rsid w:val="0013521D"/>
    <w:rsid w:val="00136688"/>
    <w:rsid w:val="00136F5F"/>
    <w:rsid w:val="00137133"/>
    <w:rsid w:val="001373D6"/>
    <w:rsid w:val="00141D5C"/>
    <w:rsid w:val="00141E6F"/>
    <w:rsid w:val="00141F70"/>
    <w:rsid w:val="0014225E"/>
    <w:rsid w:val="00143D35"/>
    <w:rsid w:val="001451AD"/>
    <w:rsid w:val="001456FA"/>
    <w:rsid w:val="001458ED"/>
    <w:rsid w:val="00145E50"/>
    <w:rsid w:val="001460D3"/>
    <w:rsid w:val="0014612A"/>
    <w:rsid w:val="00147668"/>
    <w:rsid w:val="00147CF4"/>
    <w:rsid w:val="00150C59"/>
    <w:rsid w:val="00152713"/>
    <w:rsid w:val="00153CA0"/>
    <w:rsid w:val="0015434E"/>
    <w:rsid w:val="00155809"/>
    <w:rsid w:val="00155E75"/>
    <w:rsid w:val="00156573"/>
    <w:rsid w:val="00157683"/>
    <w:rsid w:val="00160638"/>
    <w:rsid w:val="00162CF4"/>
    <w:rsid w:val="00165DFD"/>
    <w:rsid w:val="00167E94"/>
    <w:rsid w:val="0017191D"/>
    <w:rsid w:val="001721E0"/>
    <w:rsid w:val="00172388"/>
    <w:rsid w:val="001746BB"/>
    <w:rsid w:val="001754E9"/>
    <w:rsid w:val="00177643"/>
    <w:rsid w:val="00177985"/>
    <w:rsid w:val="001909A1"/>
    <w:rsid w:val="0019167C"/>
    <w:rsid w:val="00191A5F"/>
    <w:rsid w:val="00193449"/>
    <w:rsid w:val="00193931"/>
    <w:rsid w:val="00193CE8"/>
    <w:rsid w:val="00194A77"/>
    <w:rsid w:val="001952BE"/>
    <w:rsid w:val="001955B9"/>
    <w:rsid w:val="00195F89"/>
    <w:rsid w:val="001966CF"/>
    <w:rsid w:val="001A1652"/>
    <w:rsid w:val="001A1D14"/>
    <w:rsid w:val="001A1DD0"/>
    <w:rsid w:val="001A2428"/>
    <w:rsid w:val="001A2FB0"/>
    <w:rsid w:val="001A307F"/>
    <w:rsid w:val="001A3443"/>
    <w:rsid w:val="001A3C51"/>
    <w:rsid w:val="001A4109"/>
    <w:rsid w:val="001A55E9"/>
    <w:rsid w:val="001A729D"/>
    <w:rsid w:val="001B0FBC"/>
    <w:rsid w:val="001B112B"/>
    <w:rsid w:val="001B269E"/>
    <w:rsid w:val="001B3973"/>
    <w:rsid w:val="001B3C6A"/>
    <w:rsid w:val="001C1F35"/>
    <w:rsid w:val="001C2BDB"/>
    <w:rsid w:val="001C2EE2"/>
    <w:rsid w:val="001C3BA4"/>
    <w:rsid w:val="001C636C"/>
    <w:rsid w:val="001C6790"/>
    <w:rsid w:val="001C71BF"/>
    <w:rsid w:val="001D1B81"/>
    <w:rsid w:val="001D41D9"/>
    <w:rsid w:val="001D56DC"/>
    <w:rsid w:val="001D5B39"/>
    <w:rsid w:val="001D73D3"/>
    <w:rsid w:val="001D78B0"/>
    <w:rsid w:val="001E0E4F"/>
    <w:rsid w:val="001E17D1"/>
    <w:rsid w:val="001E1B5A"/>
    <w:rsid w:val="001E5405"/>
    <w:rsid w:val="001E60A5"/>
    <w:rsid w:val="001E60B2"/>
    <w:rsid w:val="001E713C"/>
    <w:rsid w:val="001E7472"/>
    <w:rsid w:val="001F0D81"/>
    <w:rsid w:val="001F1391"/>
    <w:rsid w:val="001F1531"/>
    <w:rsid w:val="001F15F5"/>
    <w:rsid w:val="001F2023"/>
    <w:rsid w:val="001F23C9"/>
    <w:rsid w:val="001F29AB"/>
    <w:rsid w:val="001F2BB2"/>
    <w:rsid w:val="001F31EA"/>
    <w:rsid w:val="001F5DAE"/>
    <w:rsid w:val="001F71EF"/>
    <w:rsid w:val="00201DFC"/>
    <w:rsid w:val="0020576E"/>
    <w:rsid w:val="00206D5E"/>
    <w:rsid w:val="00207DC2"/>
    <w:rsid w:val="002104D6"/>
    <w:rsid w:val="00210D18"/>
    <w:rsid w:val="002140C7"/>
    <w:rsid w:val="002143AC"/>
    <w:rsid w:val="00215021"/>
    <w:rsid w:val="00216BD2"/>
    <w:rsid w:val="0021716D"/>
    <w:rsid w:val="00217999"/>
    <w:rsid w:val="00217A44"/>
    <w:rsid w:val="00220800"/>
    <w:rsid w:val="0022225D"/>
    <w:rsid w:val="00224A63"/>
    <w:rsid w:val="002258BF"/>
    <w:rsid w:val="00225C5B"/>
    <w:rsid w:val="00226922"/>
    <w:rsid w:val="002316DF"/>
    <w:rsid w:val="0023280D"/>
    <w:rsid w:val="002333F9"/>
    <w:rsid w:val="0023356E"/>
    <w:rsid w:val="002357B8"/>
    <w:rsid w:val="00237D3E"/>
    <w:rsid w:val="0024260F"/>
    <w:rsid w:val="002471ED"/>
    <w:rsid w:val="00252F26"/>
    <w:rsid w:val="0025453C"/>
    <w:rsid w:val="00254B2B"/>
    <w:rsid w:val="00255ADF"/>
    <w:rsid w:val="00256658"/>
    <w:rsid w:val="00256EBB"/>
    <w:rsid w:val="00257B93"/>
    <w:rsid w:val="002616C1"/>
    <w:rsid w:val="00261C47"/>
    <w:rsid w:val="0026221B"/>
    <w:rsid w:val="00262300"/>
    <w:rsid w:val="002639AB"/>
    <w:rsid w:val="002649DB"/>
    <w:rsid w:val="002656A3"/>
    <w:rsid w:val="00265B5B"/>
    <w:rsid w:val="00266427"/>
    <w:rsid w:val="002668AD"/>
    <w:rsid w:val="002729B0"/>
    <w:rsid w:val="00272BB7"/>
    <w:rsid w:val="00280E84"/>
    <w:rsid w:val="00282A55"/>
    <w:rsid w:val="00283DF8"/>
    <w:rsid w:val="00285DF4"/>
    <w:rsid w:val="00287B55"/>
    <w:rsid w:val="00291721"/>
    <w:rsid w:val="00291B1F"/>
    <w:rsid w:val="00291B77"/>
    <w:rsid w:val="0029222B"/>
    <w:rsid w:val="0029239F"/>
    <w:rsid w:val="002924A1"/>
    <w:rsid w:val="00292DC5"/>
    <w:rsid w:val="00293B7D"/>
    <w:rsid w:val="00293E24"/>
    <w:rsid w:val="002943A1"/>
    <w:rsid w:val="00296972"/>
    <w:rsid w:val="00297CFD"/>
    <w:rsid w:val="002A1A23"/>
    <w:rsid w:val="002A3CEB"/>
    <w:rsid w:val="002A4CC3"/>
    <w:rsid w:val="002A6A53"/>
    <w:rsid w:val="002B1B11"/>
    <w:rsid w:val="002B2486"/>
    <w:rsid w:val="002B26B7"/>
    <w:rsid w:val="002B4774"/>
    <w:rsid w:val="002B544D"/>
    <w:rsid w:val="002B7513"/>
    <w:rsid w:val="002B7F6D"/>
    <w:rsid w:val="002C0152"/>
    <w:rsid w:val="002C083D"/>
    <w:rsid w:val="002C3FF2"/>
    <w:rsid w:val="002C41D4"/>
    <w:rsid w:val="002C5EC7"/>
    <w:rsid w:val="002C796D"/>
    <w:rsid w:val="002D043B"/>
    <w:rsid w:val="002D4629"/>
    <w:rsid w:val="002D762D"/>
    <w:rsid w:val="002D7918"/>
    <w:rsid w:val="002D796D"/>
    <w:rsid w:val="002E07E2"/>
    <w:rsid w:val="002E2198"/>
    <w:rsid w:val="002E29A7"/>
    <w:rsid w:val="002E596C"/>
    <w:rsid w:val="002E6170"/>
    <w:rsid w:val="002E661B"/>
    <w:rsid w:val="002E6760"/>
    <w:rsid w:val="002F1A93"/>
    <w:rsid w:val="002F3851"/>
    <w:rsid w:val="002F3D3C"/>
    <w:rsid w:val="002F48D9"/>
    <w:rsid w:val="002F4B83"/>
    <w:rsid w:val="002F4EF9"/>
    <w:rsid w:val="002F56F0"/>
    <w:rsid w:val="002F65BD"/>
    <w:rsid w:val="002F73DB"/>
    <w:rsid w:val="002F7D69"/>
    <w:rsid w:val="00301C22"/>
    <w:rsid w:val="0030290D"/>
    <w:rsid w:val="00303792"/>
    <w:rsid w:val="00303FF6"/>
    <w:rsid w:val="00304BC6"/>
    <w:rsid w:val="00305C0C"/>
    <w:rsid w:val="0030648D"/>
    <w:rsid w:val="0030760F"/>
    <w:rsid w:val="00307624"/>
    <w:rsid w:val="00310D12"/>
    <w:rsid w:val="00311454"/>
    <w:rsid w:val="003124AF"/>
    <w:rsid w:val="0031314F"/>
    <w:rsid w:val="00320247"/>
    <w:rsid w:val="0032139C"/>
    <w:rsid w:val="003218FF"/>
    <w:rsid w:val="00321C82"/>
    <w:rsid w:val="00321C9A"/>
    <w:rsid w:val="0032303A"/>
    <w:rsid w:val="0032364C"/>
    <w:rsid w:val="003245F4"/>
    <w:rsid w:val="00325019"/>
    <w:rsid w:val="00325634"/>
    <w:rsid w:val="00326ED5"/>
    <w:rsid w:val="00327DD2"/>
    <w:rsid w:val="00330A90"/>
    <w:rsid w:val="00330BDE"/>
    <w:rsid w:val="00331ACC"/>
    <w:rsid w:val="00332116"/>
    <w:rsid w:val="0033213D"/>
    <w:rsid w:val="00333F9E"/>
    <w:rsid w:val="00335B5F"/>
    <w:rsid w:val="00340139"/>
    <w:rsid w:val="00340C38"/>
    <w:rsid w:val="00342123"/>
    <w:rsid w:val="00343F21"/>
    <w:rsid w:val="00345F8A"/>
    <w:rsid w:val="00346C81"/>
    <w:rsid w:val="0034738A"/>
    <w:rsid w:val="00351085"/>
    <w:rsid w:val="0035174F"/>
    <w:rsid w:val="003520D0"/>
    <w:rsid w:val="003521F9"/>
    <w:rsid w:val="00353294"/>
    <w:rsid w:val="00354757"/>
    <w:rsid w:val="00356E64"/>
    <w:rsid w:val="00356E9B"/>
    <w:rsid w:val="003602E9"/>
    <w:rsid w:val="00361AA5"/>
    <w:rsid w:val="00361CE6"/>
    <w:rsid w:val="00362155"/>
    <w:rsid w:val="003621C2"/>
    <w:rsid w:val="0036416B"/>
    <w:rsid w:val="003644D4"/>
    <w:rsid w:val="003654E0"/>
    <w:rsid w:val="00366264"/>
    <w:rsid w:val="00367934"/>
    <w:rsid w:val="00371BA1"/>
    <w:rsid w:val="00371DB5"/>
    <w:rsid w:val="00374096"/>
    <w:rsid w:val="00375E1A"/>
    <w:rsid w:val="00376461"/>
    <w:rsid w:val="00377E0D"/>
    <w:rsid w:val="00381476"/>
    <w:rsid w:val="0038238E"/>
    <w:rsid w:val="003830B6"/>
    <w:rsid w:val="00383B96"/>
    <w:rsid w:val="00385E22"/>
    <w:rsid w:val="00390109"/>
    <w:rsid w:val="00395BE8"/>
    <w:rsid w:val="00395BF9"/>
    <w:rsid w:val="003966D1"/>
    <w:rsid w:val="003970CC"/>
    <w:rsid w:val="0039754A"/>
    <w:rsid w:val="003978DC"/>
    <w:rsid w:val="003A0013"/>
    <w:rsid w:val="003A10E6"/>
    <w:rsid w:val="003A150E"/>
    <w:rsid w:val="003A33FB"/>
    <w:rsid w:val="003A3960"/>
    <w:rsid w:val="003A4154"/>
    <w:rsid w:val="003A53D3"/>
    <w:rsid w:val="003A5A0A"/>
    <w:rsid w:val="003A5C14"/>
    <w:rsid w:val="003A5F71"/>
    <w:rsid w:val="003A7828"/>
    <w:rsid w:val="003A7E02"/>
    <w:rsid w:val="003B156B"/>
    <w:rsid w:val="003B1E83"/>
    <w:rsid w:val="003B240C"/>
    <w:rsid w:val="003B2A7D"/>
    <w:rsid w:val="003B4233"/>
    <w:rsid w:val="003B4D4A"/>
    <w:rsid w:val="003B50C5"/>
    <w:rsid w:val="003B5629"/>
    <w:rsid w:val="003B59AB"/>
    <w:rsid w:val="003B68C6"/>
    <w:rsid w:val="003C2535"/>
    <w:rsid w:val="003C2CE0"/>
    <w:rsid w:val="003C475F"/>
    <w:rsid w:val="003C5382"/>
    <w:rsid w:val="003C760F"/>
    <w:rsid w:val="003C7F5E"/>
    <w:rsid w:val="003D08A6"/>
    <w:rsid w:val="003D3EB6"/>
    <w:rsid w:val="003D41B7"/>
    <w:rsid w:val="003D487C"/>
    <w:rsid w:val="003D5F1F"/>
    <w:rsid w:val="003D6240"/>
    <w:rsid w:val="003D6660"/>
    <w:rsid w:val="003D6895"/>
    <w:rsid w:val="003E004F"/>
    <w:rsid w:val="003E0350"/>
    <w:rsid w:val="003E1696"/>
    <w:rsid w:val="003E5FF7"/>
    <w:rsid w:val="003E6694"/>
    <w:rsid w:val="003E7E93"/>
    <w:rsid w:val="003F2672"/>
    <w:rsid w:val="003F2755"/>
    <w:rsid w:val="003F2EBF"/>
    <w:rsid w:val="003F4218"/>
    <w:rsid w:val="003F4764"/>
    <w:rsid w:val="003F591B"/>
    <w:rsid w:val="003F66F0"/>
    <w:rsid w:val="003F7C71"/>
    <w:rsid w:val="004018A5"/>
    <w:rsid w:val="004024ED"/>
    <w:rsid w:val="00402779"/>
    <w:rsid w:val="00402E9C"/>
    <w:rsid w:val="0040661D"/>
    <w:rsid w:val="004104BE"/>
    <w:rsid w:val="004107A9"/>
    <w:rsid w:val="00411456"/>
    <w:rsid w:val="004116B1"/>
    <w:rsid w:val="004128FD"/>
    <w:rsid w:val="00417E98"/>
    <w:rsid w:val="00417F58"/>
    <w:rsid w:val="00420915"/>
    <w:rsid w:val="00420E27"/>
    <w:rsid w:val="00421309"/>
    <w:rsid w:val="0042172B"/>
    <w:rsid w:val="00422166"/>
    <w:rsid w:val="00423839"/>
    <w:rsid w:val="00425013"/>
    <w:rsid w:val="0043067B"/>
    <w:rsid w:val="004312A6"/>
    <w:rsid w:val="00431EFE"/>
    <w:rsid w:val="00432474"/>
    <w:rsid w:val="00432E84"/>
    <w:rsid w:val="004346A6"/>
    <w:rsid w:val="00434858"/>
    <w:rsid w:val="00434F78"/>
    <w:rsid w:val="00436AA0"/>
    <w:rsid w:val="0044042E"/>
    <w:rsid w:val="004406E0"/>
    <w:rsid w:val="0044126C"/>
    <w:rsid w:val="0044294C"/>
    <w:rsid w:val="00442BE8"/>
    <w:rsid w:val="00444A79"/>
    <w:rsid w:val="004465C1"/>
    <w:rsid w:val="00447DDF"/>
    <w:rsid w:val="00450544"/>
    <w:rsid w:val="00450EFC"/>
    <w:rsid w:val="00453792"/>
    <w:rsid w:val="00453AB1"/>
    <w:rsid w:val="00454388"/>
    <w:rsid w:val="004554F0"/>
    <w:rsid w:val="00455F68"/>
    <w:rsid w:val="00460D94"/>
    <w:rsid w:val="00463D4F"/>
    <w:rsid w:val="00464343"/>
    <w:rsid w:val="00465706"/>
    <w:rsid w:val="00465D37"/>
    <w:rsid w:val="00467E2A"/>
    <w:rsid w:val="00473E34"/>
    <w:rsid w:val="004747F1"/>
    <w:rsid w:val="00477045"/>
    <w:rsid w:val="004773D2"/>
    <w:rsid w:val="00482DC4"/>
    <w:rsid w:val="00486654"/>
    <w:rsid w:val="004867AF"/>
    <w:rsid w:val="00491717"/>
    <w:rsid w:val="00492120"/>
    <w:rsid w:val="004922A9"/>
    <w:rsid w:val="0049243E"/>
    <w:rsid w:val="00493904"/>
    <w:rsid w:val="00494519"/>
    <w:rsid w:val="00497F03"/>
    <w:rsid w:val="004A0584"/>
    <w:rsid w:val="004A0FE5"/>
    <w:rsid w:val="004A1163"/>
    <w:rsid w:val="004A176C"/>
    <w:rsid w:val="004A1889"/>
    <w:rsid w:val="004A30EE"/>
    <w:rsid w:val="004A389E"/>
    <w:rsid w:val="004A3CB6"/>
    <w:rsid w:val="004A60A4"/>
    <w:rsid w:val="004A7C39"/>
    <w:rsid w:val="004B20AE"/>
    <w:rsid w:val="004B26B1"/>
    <w:rsid w:val="004B2BB7"/>
    <w:rsid w:val="004B3F70"/>
    <w:rsid w:val="004B5B1E"/>
    <w:rsid w:val="004B6A7C"/>
    <w:rsid w:val="004B6B47"/>
    <w:rsid w:val="004B7470"/>
    <w:rsid w:val="004C04D7"/>
    <w:rsid w:val="004C0FD8"/>
    <w:rsid w:val="004C5149"/>
    <w:rsid w:val="004D090C"/>
    <w:rsid w:val="004D0B0C"/>
    <w:rsid w:val="004D0E66"/>
    <w:rsid w:val="004D4192"/>
    <w:rsid w:val="004D46EA"/>
    <w:rsid w:val="004D5085"/>
    <w:rsid w:val="004D52E1"/>
    <w:rsid w:val="004D60A5"/>
    <w:rsid w:val="004E0559"/>
    <w:rsid w:val="004E11FC"/>
    <w:rsid w:val="004E2F4A"/>
    <w:rsid w:val="004E3C16"/>
    <w:rsid w:val="004E3D20"/>
    <w:rsid w:val="004E4EB8"/>
    <w:rsid w:val="004E6390"/>
    <w:rsid w:val="004E72C3"/>
    <w:rsid w:val="004F0D6B"/>
    <w:rsid w:val="004F1C72"/>
    <w:rsid w:val="004F2D85"/>
    <w:rsid w:val="004F31DB"/>
    <w:rsid w:val="004F530E"/>
    <w:rsid w:val="004F5EFB"/>
    <w:rsid w:val="004F6709"/>
    <w:rsid w:val="004F7507"/>
    <w:rsid w:val="00501D17"/>
    <w:rsid w:val="00502751"/>
    <w:rsid w:val="00502C07"/>
    <w:rsid w:val="00502D4C"/>
    <w:rsid w:val="00506032"/>
    <w:rsid w:val="00506169"/>
    <w:rsid w:val="005079C5"/>
    <w:rsid w:val="00510520"/>
    <w:rsid w:val="00510D6D"/>
    <w:rsid w:val="0051476E"/>
    <w:rsid w:val="00515BF8"/>
    <w:rsid w:val="00515D9C"/>
    <w:rsid w:val="00515E92"/>
    <w:rsid w:val="00517943"/>
    <w:rsid w:val="005202E2"/>
    <w:rsid w:val="00520976"/>
    <w:rsid w:val="00523041"/>
    <w:rsid w:val="00523154"/>
    <w:rsid w:val="005233DD"/>
    <w:rsid w:val="005234F1"/>
    <w:rsid w:val="00523D87"/>
    <w:rsid w:val="00524282"/>
    <w:rsid w:val="00524298"/>
    <w:rsid w:val="00524C5F"/>
    <w:rsid w:val="00525542"/>
    <w:rsid w:val="00525906"/>
    <w:rsid w:val="00526158"/>
    <w:rsid w:val="0052742D"/>
    <w:rsid w:val="00527A86"/>
    <w:rsid w:val="00527D69"/>
    <w:rsid w:val="00527FE8"/>
    <w:rsid w:val="005317A0"/>
    <w:rsid w:val="0053185D"/>
    <w:rsid w:val="00534141"/>
    <w:rsid w:val="00535A6F"/>
    <w:rsid w:val="00535F22"/>
    <w:rsid w:val="00542BE3"/>
    <w:rsid w:val="00544684"/>
    <w:rsid w:val="00545C44"/>
    <w:rsid w:val="00545E98"/>
    <w:rsid w:val="005460C7"/>
    <w:rsid w:val="0055022C"/>
    <w:rsid w:val="00550972"/>
    <w:rsid w:val="0055569B"/>
    <w:rsid w:val="005559D3"/>
    <w:rsid w:val="00555CC2"/>
    <w:rsid w:val="00556B77"/>
    <w:rsid w:val="00556BB1"/>
    <w:rsid w:val="00560DE6"/>
    <w:rsid w:val="00561960"/>
    <w:rsid w:val="00562020"/>
    <w:rsid w:val="0056369A"/>
    <w:rsid w:val="005636B9"/>
    <w:rsid w:val="0056503E"/>
    <w:rsid w:val="0056537A"/>
    <w:rsid w:val="00565BEF"/>
    <w:rsid w:val="005717B4"/>
    <w:rsid w:val="00571E47"/>
    <w:rsid w:val="00572107"/>
    <w:rsid w:val="005732FE"/>
    <w:rsid w:val="005741E0"/>
    <w:rsid w:val="0057450F"/>
    <w:rsid w:val="00574BC6"/>
    <w:rsid w:val="00575187"/>
    <w:rsid w:val="00575795"/>
    <w:rsid w:val="0057612B"/>
    <w:rsid w:val="0057721A"/>
    <w:rsid w:val="00582AB5"/>
    <w:rsid w:val="005831EB"/>
    <w:rsid w:val="005861C2"/>
    <w:rsid w:val="00586953"/>
    <w:rsid w:val="00586A9E"/>
    <w:rsid w:val="00587555"/>
    <w:rsid w:val="00587AD5"/>
    <w:rsid w:val="005904A3"/>
    <w:rsid w:val="00593511"/>
    <w:rsid w:val="005948FF"/>
    <w:rsid w:val="00594A25"/>
    <w:rsid w:val="00595306"/>
    <w:rsid w:val="00595567"/>
    <w:rsid w:val="005978BD"/>
    <w:rsid w:val="005A1E3B"/>
    <w:rsid w:val="005A29DC"/>
    <w:rsid w:val="005A29F8"/>
    <w:rsid w:val="005A329B"/>
    <w:rsid w:val="005A390A"/>
    <w:rsid w:val="005A7143"/>
    <w:rsid w:val="005A784E"/>
    <w:rsid w:val="005B003C"/>
    <w:rsid w:val="005B0A25"/>
    <w:rsid w:val="005B17A2"/>
    <w:rsid w:val="005B1CE9"/>
    <w:rsid w:val="005B1F65"/>
    <w:rsid w:val="005B26E2"/>
    <w:rsid w:val="005B3714"/>
    <w:rsid w:val="005B485B"/>
    <w:rsid w:val="005B6594"/>
    <w:rsid w:val="005B6BF1"/>
    <w:rsid w:val="005B6BFC"/>
    <w:rsid w:val="005B7D51"/>
    <w:rsid w:val="005B7E5B"/>
    <w:rsid w:val="005C1A8D"/>
    <w:rsid w:val="005C1EE5"/>
    <w:rsid w:val="005C289A"/>
    <w:rsid w:val="005C2AC3"/>
    <w:rsid w:val="005C5A1E"/>
    <w:rsid w:val="005C7C30"/>
    <w:rsid w:val="005C7D0C"/>
    <w:rsid w:val="005D0695"/>
    <w:rsid w:val="005D07AD"/>
    <w:rsid w:val="005D1490"/>
    <w:rsid w:val="005D36F8"/>
    <w:rsid w:val="005D3878"/>
    <w:rsid w:val="005D5C20"/>
    <w:rsid w:val="005D7866"/>
    <w:rsid w:val="005E0809"/>
    <w:rsid w:val="005E0FA0"/>
    <w:rsid w:val="005E1290"/>
    <w:rsid w:val="005E302A"/>
    <w:rsid w:val="005E3E9B"/>
    <w:rsid w:val="005E42BB"/>
    <w:rsid w:val="005E4FF3"/>
    <w:rsid w:val="005E6563"/>
    <w:rsid w:val="005F0A07"/>
    <w:rsid w:val="005F2882"/>
    <w:rsid w:val="005F3070"/>
    <w:rsid w:val="005F505F"/>
    <w:rsid w:val="005F6F1C"/>
    <w:rsid w:val="005F7A0F"/>
    <w:rsid w:val="00602EE9"/>
    <w:rsid w:val="006034F1"/>
    <w:rsid w:val="00603B79"/>
    <w:rsid w:val="00604661"/>
    <w:rsid w:val="006049B7"/>
    <w:rsid w:val="00605574"/>
    <w:rsid w:val="00605B07"/>
    <w:rsid w:val="00606173"/>
    <w:rsid w:val="006104B0"/>
    <w:rsid w:val="00613EF6"/>
    <w:rsid w:val="006153AB"/>
    <w:rsid w:val="00615A59"/>
    <w:rsid w:val="00617686"/>
    <w:rsid w:val="0062061B"/>
    <w:rsid w:val="00621283"/>
    <w:rsid w:val="00621970"/>
    <w:rsid w:val="006228B7"/>
    <w:rsid w:val="006247E1"/>
    <w:rsid w:val="006268EA"/>
    <w:rsid w:val="00627317"/>
    <w:rsid w:val="006301D4"/>
    <w:rsid w:val="00630A4C"/>
    <w:rsid w:val="00632448"/>
    <w:rsid w:val="0063346B"/>
    <w:rsid w:val="0063466C"/>
    <w:rsid w:val="00635C64"/>
    <w:rsid w:val="006369B0"/>
    <w:rsid w:val="0064189C"/>
    <w:rsid w:val="00642AF3"/>
    <w:rsid w:val="00643D8A"/>
    <w:rsid w:val="006452C4"/>
    <w:rsid w:val="00647348"/>
    <w:rsid w:val="006477F2"/>
    <w:rsid w:val="006506E2"/>
    <w:rsid w:val="00650D6A"/>
    <w:rsid w:val="00651372"/>
    <w:rsid w:val="00651401"/>
    <w:rsid w:val="00651A32"/>
    <w:rsid w:val="006528ED"/>
    <w:rsid w:val="00652AD0"/>
    <w:rsid w:val="00652DE5"/>
    <w:rsid w:val="00653D2B"/>
    <w:rsid w:val="006575AB"/>
    <w:rsid w:val="006608CA"/>
    <w:rsid w:val="00660B29"/>
    <w:rsid w:val="006615D4"/>
    <w:rsid w:val="00662A73"/>
    <w:rsid w:val="00663F7B"/>
    <w:rsid w:val="0066414D"/>
    <w:rsid w:val="00664E9C"/>
    <w:rsid w:val="00666DAE"/>
    <w:rsid w:val="00667371"/>
    <w:rsid w:val="00670010"/>
    <w:rsid w:val="00670AFA"/>
    <w:rsid w:val="0067134F"/>
    <w:rsid w:val="006716EA"/>
    <w:rsid w:val="00676D31"/>
    <w:rsid w:val="00677EFD"/>
    <w:rsid w:val="00680530"/>
    <w:rsid w:val="00680881"/>
    <w:rsid w:val="00681B2F"/>
    <w:rsid w:val="0068593C"/>
    <w:rsid w:val="006859A0"/>
    <w:rsid w:val="00686664"/>
    <w:rsid w:val="00686955"/>
    <w:rsid w:val="00686E07"/>
    <w:rsid w:val="00686F6E"/>
    <w:rsid w:val="00691BE4"/>
    <w:rsid w:val="00693156"/>
    <w:rsid w:val="00693BFC"/>
    <w:rsid w:val="00697302"/>
    <w:rsid w:val="006A0ED7"/>
    <w:rsid w:val="006A124B"/>
    <w:rsid w:val="006A18F1"/>
    <w:rsid w:val="006A3714"/>
    <w:rsid w:val="006A4076"/>
    <w:rsid w:val="006A430C"/>
    <w:rsid w:val="006A4404"/>
    <w:rsid w:val="006A446D"/>
    <w:rsid w:val="006A52CB"/>
    <w:rsid w:val="006A57ED"/>
    <w:rsid w:val="006A6198"/>
    <w:rsid w:val="006A6276"/>
    <w:rsid w:val="006A697E"/>
    <w:rsid w:val="006B053E"/>
    <w:rsid w:val="006B3D62"/>
    <w:rsid w:val="006B454F"/>
    <w:rsid w:val="006B4E4F"/>
    <w:rsid w:val="006B77E2"/>
    <w:rsid w:val="006B7BB3"/>
    <w:rsid w:val="006C0AB1"/>
    <w:rsid w:val="006C1A54"/>
    <w:rsid w:val="006C2135"/>
    <w:rsid w:val="006C258D"/>
    <w:rsid w:val="006C290E"/>
    <w:rsid w:val="006C2C14"/>
    <w:rsid w:val="006C4358"/>
    <w:rsid w:val="006C4509"/>
    <w:rsid w:val="006C4C61"/>
    <w:rsid w:val="006C505B"/>
    <w:rsid w:val="006C62E3"/>
    <w:rsid w:val="006D0E68"/>
    <w:rsid w:val="006D0F28"/>
    <w:rsid w:val="006D25DC"/>
    <w:rsid w:val="006D2AF9"/>
    <w:rsid w:val="006D2B97"/>
    <w:rsid w:val="006D3AA9"/>
    <w:rsid w:val="006D3FCF"/>
    <w:rsid w:val="006D640F"/>
    <w:rsid w:val="006D6713"/>
    <w:rsid w:val="006D6978"/>
    <w:rsid w:val="006D7759"/>
    <w:rsid w:val="006E12C2"/>
    <w:rsid w:val="006E2351"/>
    <w:rsid w:val="006E2498"/>
    <w:rsid w:val="006E2ACC"/>
    <w:rsid w:val="006E41D1"/>
    <w:rsid w:val="006E4F7E"/>
    <w:rsid w:val="006E510A"/>
    <w:rsid w:val="006E511B"/>
    <w:rsid w:val="006E51E5"/>
    <w:rsid w:val="006F2391"/>
    <w:rsid w:val="006F30B6"/>
    <w:rsid w:val="006F5801"/>
    <w:rsid w:val="006F6582"/>
    <w:rsid w:val="006F735C"/>
    <w:rsid w:val="006F749B"/>
    <w:rsid w:val="007000B7"/>
    <w:rsid w:val="0070069D"/>
    <w:rsid w:val="00700770"/>
    <w:rsid w:val="00700AA8"/>
    <w:rsid w:val="0070139F"/>
    <w:rsid w:val="00702518"/>
    <w:rsid w:val="00702C51"/>
    <w:rsid w:val="00702DF5"/>
    <w:rsid w:val="00703526"/>
    <w:rsid w:val="00710F06"/>
    <w:rsid w:val="00710FC8"/>
    <w:rsid w:val="007112D7"/>
    <w:rsid w:val="00711C26"/>
    <w:rsid w:val="00713613"/>
    <w:rsid w:val="00713E38"/>
    <w:rsid w:val="007147EA"/>
    <w:rsid w:val="00715445"/>
    <w:rsid w:val="00720F88"/>
    <w:rsid w:val="007215ED"/>
    <w:rsid w:val="00721927"/>
    <w:rsid w:val="00721EA5"/>
    <w:rsid w:val="00722DA6"/>
    <w:rsid w:val="00723254"/>
    <w:rsid w:val="007240FA"/>
    <w:rsid w:val="007261EE"/>
    <w:rsid w:val="007270E3"/>
    <w:rsid w:val="007275F5"/>
    <w:rsid w:val="00727DE4"/>
    <w:rsid w:val="00730042"/>
    <w:rsid w:val="00730049"/>
    <w:rsid w:val="0073141E"/>
    <w:rsid w:val="007330FE"/>
    <w:rsid w:val="007342C8"/>
    <w:rsid w:val="00734424"/>
    <w:rsid w:val="00735672"/>
    <w:rsid w:val="00737340"/>
    <w:rsid w:val="0074124F"/>
    <w:rsid w:val="007424C5"/>
    <w:rsid w:val="00742982"/>
    <w:rsid w:val="00742E0A"/>
    <w:rsid w:val="007431C5"/>
    <w:rsid w:val="007441D1"/>
    <w:rsid w:val="00744CCE"/>
    <w:rsid w:val="00744CF4"/>
    <w:rsid w:val="00746F02"/>
    <w:rsid w:val="007475E5"/>
    <w:rsid w:val="00747EF6"/>
    <w:rsid w:val="00751392"/>
    <w:rsid w:val="0075142F"/>
    <w:rsid w:val="00751A86"/>
    <w:rsid w:val="00751F53"/>
    <w:rsid w:val="00752803"/>
    <w:rsid w:val="007540EF"/>
    <w:rsid w:val="00754289"/>
    <w:rsid w:val="00755860"/>
    <w:rsid w:val="0075665B"/>
    <w:rsid w:val="00757588"/>
    <w:rsid w:val="00757A26"/>
    <w:rsid w:val="00757C00"/>
    <w:rsid w:val="007601E3"/>
    <w:rsid w:val="00761FCA"/>
    <w:rsid w:val="00762C32"/>
    <w:rsid w:val="00763DED"/>
    <w:rsid w:val="00764D38"/>
    <w:rsid w:val="007654A0"/>
    <w:rsid w:val="00766A7F"/>
    <w:rsid w:val="00766B45"/>
    <w:rsid w:val="00767D1D"/>
    <w:rsid w:val="00770640"/>
    <w:rsid w:val="007718A9"/>
    <w:rsid w:val="00771B5B"/>
    <w:rsid w:val="00772040"/>
    <w:rsid w:val="007724EB"/>
    <w:rsid w:val="007726B3"/>
    <w:rsid w:val="0077408E"/>
    <w:rsid w:val="00774819"/>
    <w:rsid w:val="0077681D"/>
    <w:rsid w:val="00776CF0"/>
    <w:rsid w:val="0077715E"/>
    <w:rsid w:val="00777D59"/>
    <w:rsid w:val="007808E3"/>
    <w:rsid w:val="00780BC5"/>
    <w:rsid w:val="00781008"/>
    <w:rsid w:val="007813CE"/>
    <w:rsid w:val="00782BD4"/>
    <w:rsid w:val="00783CC4"/>
    <w:rsid w:val="00783E1A"/>
    <w:rsid w:val="007845C2"/>
    <w:rsid w:val="007856CA"/>
    <w:rsid w:val="00786210"/>
    <w:rsid w:val="0078788D"/>
    <w:rsid w:val="00790704"/>
    <w:rsid w:val="00791C7D"/>
    <w:rsid w:val="00791EED"/>
    <w:rsid w:val="0079300D"/>
    <w:rsid w:val="00793ED4"/>
    <w:rsid w:val="007963A8"/>
    <w:rsid w:val="007A02E9"/>
    <w:rsid w:val="007A054B"/>
    <w:rsid w:val="007A24DB"/>
    <w:rsid w:val="007A2EBC"/>
    <w:rsid w:val="007A4BEA"/>
    <w:rsid w:val="007A4E65"/>
    <w:rsid w:val="007A5956"/>
    <w:rsid w:val="007A6824"/>
    <w:rsid w:val="007A75F6"/>
    <w:rsid w:val="007B1A23"/>
    <w:rsid w:val="007B6BC7"/>
    <w:rsid w:val="007B7471"/>
    <w:rsid w:val="007B7FF5"/>
    <w:rsid w:val="007C28E9"/>
    <w:rsid w:val="007C3054"/>
    <w:rsid w:val="007C376E"/>
    <w:rsid w:val="007C4B22"/>
    <w:rsid w:val="007C54F8"/>
    <w:rsid w:val="007C5973"/>
    <w:rsid w:val="007C6011"/>
    <w:rsid w:val="007C6D7D"/>
    <w:rsid w:val="007C7C4D"/>
    <w:rsid w:val="007D1CF7"/>
    <w:rsid w:val="007D24B9"/>
    <w:rsid w:val="007D2B78"/>
    <w:rsid w:val="007D4671"/>
    <w:rsid w:val="007D633B"/>
    <w:rsid w:val="007D74D9"/>
    <w:rsid w:val="007E01F7"/>
    <w:rsid w:val="007E0ABC"/>
    <w:rsid w:val="007E242F"/>
    <w:rsid w:val="007E2B90"/>
    <w:rsid w:val="007E386B"/>
    <w:rsid w:val="007E3BB7"/>
    <w:rsid w:val="007E53B9"/>
    <w:rsid w:val="007E6944"/>
    <w:rsid w:val="007E6AB9"/>
    <w:rsid w:val="007E7FF7"/>
    <w:rsid w:val="007F1588"/>
    <w:rsid w:val="007F16CD"/>
    <w:rsid w:val="007F2585"/>
    <w:rsid w:val="007F5690"/>
    <w:rsid w:val="007F56FB"/>
    <w:rsid w:val="007F67B6"/>
    <w:rsid w:val="007F75E9"/>
    <w:rsid w:val="007F7B1E"/>
    <w:rsid w:val="008017FE"/>
    <w:rsid w:val="00803745"/>
    <w:rsid w:val="00804753"/>
    <w:rsid w:val="00804D16"/>
    <w:rsid w:val="008058B7"/>
    <w:rsid w:val="00805EDC"/>
    <w:rsid w:val="008068B0"/>
    <w:rsid w:val="0080777C"/>
    <w:rsid w:val="00810552"/>
    <w:rsid w:val="00810C4B"/>
    <w:rsid w:val="0081145A"/>
    <w:rsid w:val="008121D5"/>
    <w:rsid w:val="00813BC1"/>
    <w:rsid w:val="0081408A"/>
    <w:rsid w:val="00815202"/>
    <w:rsid w:val="00815313"/>
    <w:rsid w:val="00816AE9"/>
    <w:rsid w:val="00816DCC"/>
    <w:rsid w:val="0082068A"/>
    <w:rsid w:val="00820B43"/>
    <w:rsid w:val="00821F9A"/>
    <w:rsid w:val="00822536"/>
    <w:rsid w:val="008243FC"/>
    <w:rsid w:val="008245CC"/>
    <w:rsid w:val="008258E3"/>
    <w:rsid w:val="008260C8"/>
    <w:rsid w:val="008264B5"/>
    <w:rsid w:val="008276CC"/>
    <w:rsid w:val="0082794A"/>
    <w:rsid w:val="008315DB"/>
    <w:rsid w:val="0083411F"/>
    <w:rsid w:val="00835295"/>
    <w:rsid w:val="008374CA"/>
    <w:rsid w:val="008378D5"/>
    <w:rsid w:val="00840796"/>
    <w:rsid w:val="00840870"/>
    <w:rsid w:val="00842CED"/>
    <w:rsid w:val="008436BA"/>
    <w:rsid w:val="008440D9"/>
    <w:rsid w:val="00844572"/>
    <w:rsid w:val="00847642"/>
    <w:rsid w:val="0084785F"/>
    <w:rsid w:val="00847CCE"/>
    <w:rsid w:val="00850411"/>
    <w:rsid w:val="00853D49"/>
    <w:rsid w:val="008543F4"/>
    <w:rsid w:val="00854C1F"/>
    <w:rsid w:val="0085547A"/>
    <w:rsid w:val="00856ED4"/>
    <w:rsid w:val="00857C80"/>
    <w:rsid w:val="00860B25"/>
    <w:rsid w:val="00860C98"/>
    <w:rsid w:val="00861264"/>
    <w:rsid w:val="00861A9E"/>
    <w:rsid w:val="00861EBD"/>
    <w:rsid w:val="008632A2"/>
    <w:rsid w:val="0086488C"/>
    <w:rsid w:val="0086497F"/>
    <w:rsid w:val="0086505A"/>
    <w:rsid w:val="00865AC5"/>
    <w:rsid w:val="00866AA6"/>
    <w:rsid w:val="00867046"/>
    <w:rsid w:val="00867C2D"/>
    <w:rsid w:val="00871041"/>
    <w:rsid w:val="00871AEA"/>
    <w:rsid w:val="00874433"/>
    <w:rsid w:val="0087684A"/>
    <w:rsid w:val="00876E1A"/>
    <w:rsid w:val="00876E5F"/>
    <w:rsid w:val="00877AB0"/>
    <w:rsid w:val="00880D36"/>
    <w:rsid w:val="00880FA6"/>
    <w:rsid w:val="0088220C"/>
    <w:rsid w:val="008837A7"/>
    <w:rsid w:val="0088719C"/>
    <w:rsid w:val="008875D9"/>
    <w:rsid w:val="00887D3D"/>
    <w:rsid w:val="008907DA"/>
    <w:rsid w:val="008916D5"/>
    <w:rsid w:val="00893309"/>
    <w:rsid w:val="00893696"/>
    <w:rsid w:val="008957CC"/>
    <w:rsid w:val="0089582A"/>
    <w:rsid w:val="00896DD6"/>
    <w:rsid w:val="00897FAB"/>
    <w:rsid w:val="008A3E81"/>
    <w:rsid w:val="008A7B72"/>
    <w:rsid w:val="008B02B6"/>
    <w:rsid w:val="008B1EDF"/>
    <w:rsid w:val="008B20E9"/>
    <w:rsid w:val="008B38F7"/>
    <w:rsid w:val="008B3EF5"/>
    <w:rsid w:val="008C0138"/>
    <w:rsid w:val="008C1345"/>
    <w:rsid w:val="008C1494"/>
    <w:rsid w:val="008C2DD2"/>
    <w:rsid w:val="008C30C6"/>
    <w:rsid w:val="008C56AB"/>
    <w:rsid w:val="008C6446"/>
    <w:rsid w:val="008C7B14"/>
    <w:rsid w:val="008D1342"/>
    <w:rsid w:val="008D1B94"/>
    <w:rsid w:val="008D2CAA"/>
    <w:rsid w:val="008D39D5"/>
    <w:rsid w:val="008D61EC"/>
    <w:rsid w:val="008D63C5"/>
    <w:rsid w:val="008E1229"/>
    <w:rsid w:val="008E1A3D"/>
    <w:rsid w:val="008E1F34"/>
    <w:rsid w:val="008E22D2"/>
    <w:rsid w:val="008E312F"/>
    <w:rsid w:val="008E33F7"/>
    <w:rsid w:val="008E33FE"/>
    <w:rsid w:val="008E3FB8"/>
    <w:rsid w:val="008E41FF"/>
    <w:rsid w:val="008E6453"/>
    <w:rsid w:val="008E7B7E"/>
    <w:rsid w:val="008F23E4"/>
    <w:rsid w:val="008F4437"/>
    <w:rsid w:val="008F5B1B"/>
    <w:rsid w:val="008F5BAD"/>
    <w:rsid w:val="008F5D2B"/>
    <w:rsid w:val="008F5E94"/>
    <w:rsid w:val="008F6D3F"/>
    <w:rsid w:val="008F716A"/>
    <w:rsid w:val="009000A1"/>
    <w:rsid w:val="00900BAB"/>
    <w:rsid w:val="009029F6"/>
    <w:rsid w:val="00904111"/>
    <w:rsid w:val="00904147"/>
    <w:rsid w:val="009041B3"/>
    <w:rsid w:val="00906039"/>
    <w:rsid w:val="0090673E"/>
    <w:rsid w:val="00906D56"/>
    <w:rsid w:val="00910047"/>
    <w:rsid w:val="009104DB"/>
    <w:rsid w:val="009124E5"/>
    <w:rsid w:val="00913C36"/>
    <w:rsid w:val="0091435F"/>
    <w:rsid w:val="009161C0"/>
    <w:rsid w:val="009212F7"/>
    <w:rsid w:val="009220C1"/>
    <w:rsid w:val="0092236F"/>
    <w:rsid w:val="00922E24"/>
    <w:rsid w:val="00925445"/>
    <w:rsid w:val="00925990"/>
    <w:rsid w:val="0092693A"/>
    <w:rsid w:val="00926DDA"/>
    <w:rsid w:val="00930A39"/>
    <w:rsid w:val="00931F21"/>
    <w:rsid w:val="009324F5"/>
    <w:rsid w:val="00933AC1"/>
    <w:rsid w:val="00933EA9"/>
    <w:rsid w:val="00935C27"/>
    <w:rsid w:val="009372C0"/>
    <w:rsid w:val="00937EA0"/>
    <w:rsid w:val="00940688"/>
    <w:rsid w:val="00941277"/>
    <w:rsid w:val="00942249"/>
    <w:rsid w:val="00942B47"/>
    <w:rsid w:val="00942B81"/>
    <w:rsid w:val="009439C0"/>
    <w:rsid w:val="00943B43"/>
    <w:rsid w:val="009458CC"/>
    <w:rsid w:val="009460E4"/>
    <w:rsid w:val="00951A9A"/>
    <w:rsid w:val="00952535"/>
    <w:rsid w:val="0095295F"/>
    <w:rsid w:val="009529B6"/>
    <w:rsid w:val="00952CDB"/>
    <w:rsid w:val="00955B17"/>
    <w:rsid w:val="009606AE"/>
    <w:rsid w:val="0096171A"/>
    <w:rsid w:val="00961D52"/>
    <w:rsid w:val="0096258E"/>
    <w:rsid w:val="00962E11"/>
    <w:rsid w:val="00962FCA"/>
    <w:rsid w:val="00963F7F"/>
    <w:rsid w:val="00966054"/>
    <w:rsid w:val="00967322"/>
    <w:rsid w:val="00970279"/>
    <w:rsid w:val="0097262C"/>
    <w:rsid w:val="00973DC9"/>
    <w:rsid w:val="00973F84"/>
    <w:rsid w:val="00973FC6"/>
    <w:rsid w:val="00973FFC"/>
    <w:rsid w:val="009746EA"/>
    <w:rsid w:val="009749E8"/>
    <w:rsid w:val="00974A90"/>
    <w:rsid w:val="00977ADC"/>
    <w:rsid w:val="00977C6C"/>
    <w:rsid w:val="00977D50"/>
    <w:rsid w:val="00977F29"/>
    <w:rsid w:val="0098354B"/>
    <w:rsid w:val="0098450D"/>
    <w:rsid w:val="00984D21"/>
    <w:rsid w:val="0098548C"/>
    <w:rsid w:val="00985ADC"/>
    <w:rsid w:val="00986A1D"/>
    <w:rsid w:val="00986E44"/>
    <w:rsid w:val="00987A3A"/>
    <w:rsid w:val="00990052"/>
    <w:rsid w:val="00990282"/>
    <w:rsid w:val="009924CA"/>
    <w:rsid w:val="00994605"/>
    <w:rsid w:val="00995173"/>
    <w:rsid w:val="00995390"/>
    <w:rsid w:val="0099551A"/>
    <w:rsid w:val="00997578"/>
    <w:rsid w:val="009979A4"/>
    <w:rsid w:val="009A1414"/>
    <w:rsid w:val="009A1F6E"/>
    <w:rsid w:val="009A2E59"/>
    <w:rsid w:val="009A36A2"/>
    <w:rsid w:val="009A6CDD"/>
    <w:rsid w:val="009B00B7"/>
    <w:rsid w:val="009B4367"/>
    <w:rsid w:val="009B499F"/>
    <w:rsid w:val="009B6A1E"/>
    <w:rsid w:val="009B7014"/>
    <w:rsid w:val="009B746B"/>
    <w:rsid w:val="009C1130"/>
    <w:rsid w:val="009C167B"/>
    <w:rsid w:val="009C435E"/>
    <w:rsid w:val="009C46A0"/>
    <w:rsid w:val="009C5B26"/>
    <w:rsid w:val="009C68F9"/>
    <w:rsid w:val="009C72F0"/>
    <w:rsid w:val="009D004A"/>
    <w:rsid w:val="009D0995"/>
    <w:rsid w:val="009D3A5F"/>
    <w:rsid w:val="009D3B03"/>
    <w:rsid w:val="009D574E"/>
    <w:rsid w:val="009D6B6D"/>
    <w:rsid w:val="009D703F"/>
    <w:rsid w:val="009E0543"/>
    <w:rsid w:val="009E441E"/>
    <w:rsid w:val="009E52C2"/>
    <w:rsid w:val="009E799C"/>
    <w:rsid w:val="009F13E4"/>
    <w:rsid w:val="009F20CF"/>
    <w:rsid w:val="009F258F"/>
    <w:rsid w:val="009F33E7"/>
    <w:rsid w:val="009F3CB1"/>
    <w:rsid w:val="009F6013"/>
    <w:rsid w:val="009F64FA"/>
    <w:rsid w:val="009F7B55"/>
    <w:rsid w:val="00A002FB"/>
    <w:rsid w:val="00A012C1"/>
    <w:rsid w:val="00A0138B"/>
    <w:rsid w:val="00A0432C"/>
    <w:rsid w:val="00A05656"/>
    <w:rsid w:val="00A06F35"/>
    <w:rsid w:val="00A0763E"/>
    <w:rsid w:val="00A07927"/>
    <w:rsid w:val="00A1016B"/>
    <w:rsid w:val="00A131A0"/>
    <w:rsid w:val="00A13BD2"/>
    <w:rsid w:val="00A13C7D"/>
    <w:rsid w:val="00A13D6C"/>
    <w:rsid w:val="00A13FDE"/>
    <w:rsid w:val="00A1490E"/>
    <w:rsid w:val="00A16A1C"/>
    <w:rsid w:val="00A177E8"/>
    <w:rsid w:val="00A22F39"/>
    <w:rsid w:val="00A2355C"/>
    <w:rsid w:val="00A235DB"/>
    <w:rsid w:val="00A23EDF"/>
    <w:rsid w:val="00A25132"/>
    <w:rsid w:val="00A252FD"/>
    <w:rsid w:val="00A255AD"/>
    <w:rsid w:val="00A261F1"/>
    <w:rsid w:val="00A30DB7"/>
    <w:rsid w:val="00A32C42"/>
    <w:rsid w:val="00A35926"/>
    <w:rsid w:val="00A37086"/>
    <w:rsid w:val="00A40AA5"/>
    <w:rsid w:val="00A4367F"/>
    <w:rsid w:val="00A43E21"/>
    <w:rsid w:val="00A46260"/>
    <w:rsid w:val="00A464E1"/>
    <w:rsid w:val="00A51601"/>
    <w:rsid w:val="00A51C34"/>
    <w:rsid w:val="00A52E8A"/>
    <w:rsid w:val="00A53335"/>
    <w:rsid w:val="00A54674"/>
    <w:rsid w:val="00A547B9"/>
    <w:rsid w:val="00A55739"/>
    <w:rsid w:val="00A56338"/>
    <w:rsid w:val="00A6109C"/>
    <w:rsid w:val="00A62451"/>
    <w:rsid w:val="00A6564F"/>
    <w:rsid w:val="00A66261"/>
    <w:rsid w:val="00A66C39"/>
    <w:rsid w:val="00A66FBB"/>
    <w:rsid w:val="00A67DC4"/>
    <w:rsid w:val="00A72211"/>
    <w:rsid w:val="00A7470B"/>
    <w:rsid w:val="00A77B6F"/>
    <w:rsid w:val="00A8143F"/>
    <w:rsid w:val="00A820B2"/>
    <w:rsid w:val="00A826FC"/>
    <w:rsid w:val="00A82D99"/>
    <w:rsid w:val="00A82E27"/>
    <w:rsid w:val="00A833F9"/>
    <w:rsid w:val="00A838E0"/>
    <w:rsid w:val="00A83E1C"/>
    <w:rsid w:val="00A84342"/>
    <w:rsid w:val="00A84D7B"/>
    <w:rsid w:val="00A85407"/>
    <w:rsid w:val="00A85444"/>
    <w:rsid w:val="00A8707B"/>
    <w:rsid w:val="00A90F0D"/>
    <w:rsid w:val="00A90FB5"/>
    <w:rsid w:val="00A912BC"/>
    <w:rsid w:val="00A9160E"/>
    <w:rsid w:val="00A9405D"/>
    <w:rsid w:val="00A943FB"/>
    <w:rsid w:val="00A94629"/>
    <w:rsid w:val="00A962EA"/>
    <w:rsid w:val="00AA053F"/>
    <w:rsid w:val="00AA113C"/>
    <w:rsid w:val="00AA31BF"/>
    <w:rsid w:val="00AA6192"/>
    <w:rsid w:val="00AB102A"/>
    <w:rsid w:val="00AB1C6F"/>
    <w:rsid w:val="00AB25DD"/>
    <w:rsid w:val="00AB29F2"/>
    <w:rsid w:val="00AB5BF3"/>
    <w:rsid w:val="00AB6556"/>
    <w:rsid w:val="00AB75D4"/>
    <w:rsid w:val="00AB7983"/>
    <w:rsid w:val="00AC1595"/>
    <w:rsid w:val="00AC184B"/>
    <w:rsid w:val="00AC2184"/>
    <w:rsid w:val="00AC52D2"/>
    <w:rsid w:val="00AC555B"/>
    <w:rsid w:val="00AC6031"/>
    <w:rsid w:val="00AC7A67"/>
    <w:rsid w:val="00AD1309"/>
    <w:rsid w:val="00AD1910"/>
    <w:rsid w:val="00AD5D03"/>
    <w:rsid w:val="00AD5DB4"/>
    <w:rsid w:val="00AD6284"/>
    <w:rsid w:val="00AE1393"/>
    <w:rsid w:val="00AE1F0B"/>
    <w:rsid w:val="00AE21EA"/>
    <w:rsid w:val="00AE226B"/>
    <w:rsid w:val="00AE32A3"/>
    <w:rsid w:val="00AE5813"/>
    <w:rsid w:val="00AE645F"/>
    <w:rsid w:val="00AF0B2D"/>
    <w:rsid w:val="00AF26A8"/>
    <w:rsid w:val="00AF3588"/>
    <w:rsid w:val="00AF383D"/>
    <w:rsid w:val="00AF44BD"/>
    <w:rsid w:val="00AF71E0"/>
    <w:rsid w:val="00AF75FC"/>
    <w:rsid w:val="00AF7D7C"/>
    <w:rsid w:val="00B00DC1"/>
    <w:rsid w:val="00B0176B"/>
    <w:rsid w:val="00B019E4"/>
    <w:rsid w:val="00B0288E"/>
    <w:rsid w:val="00B04111"/>
    <w:rsid w:val="00B0448E"/>
    <w:rsid w:val="00B04A53"/>
    <w:rsid w:val="00B04E52"/>
    <w:rsid w:val="00B04EC4"/>
    <w:rsid w:val="00B07829"/>
    <w:rsid w:val="00B07B7C"/>
    <w:rsid w:val="00B109AC"/>
    <w:rsid w:val="00B118C8"/>
    <w:rsid w:val="00B138D0"/>
    <w:rsid w:val="00B140D5"/>
    <w:rsid w:val="00B14413"/>
    <w:rsid w:val="00B17B06"/>
    <w:rsid w:val="00B22CED"/>
    <w:rsid w:val="00B23542"/>
    <w:rsid w:val="00B238F9"/>
    <w:rsid w:val="00B23D86"/>
    <w:rsid w:val="00B24BA4"/>
    <w:rsid w:val="00B25FB4"/>
    <w:rsid w:val="00B26207"/>
    <w:rsid w:val="00B27955"/>
    <w:rsid w:val="00B301DB"/>
    <w:rsid w:val="00B30D57"/>
    <w:rsid w:val="00B31A12"/>
    <w:rsid w:val="00B31FBE"/>
    <w:rsid w:val="00B33752"/>
    <w:rsid w:val="00B344D4"/>
    <w:rsid w:val="00B35576"/>
    <w:rsid w:val="00B36F0C"/>
    <w:rsid w:val="00B37AFE"/>
    <w:rsid w:val="00B37B6F"/>
    <w:rsid w:val="00B407DA"/>
    <w:rsid w:val="00B40860"/>
    <w:rsid w:val="00B420DA"/>
    <w:rsid w:val="00B42C80"/>
    <w:rsid w:val="00B42CB0"/>
    <w:rsid w:val="00B47674"/>
    <w:rsid w:val="00B504D0"/>
    <w:rsid w:val="00B517DD"/>
    <w:rsid w:val="00B51CDC"/>
    <w:rsid w:val="00B5239C"/>
    <w:rsid w:val="00B52D2C"/>
    <w:rsid w:val="00B54BE8"/>
    <w:rsid w:val="00B55CD8"/>
    <w:rsid w:val="00B55FB5"/>
    <w:rsid w:val="00B57566"/>
    <w:rsid w:val="00B5758C"/>
    <w:rsid w:val="00B6045C"/>
    <w:rsid w:val="00B61467"/>
    <w:rsid w:val="00B62922"/>
    <w:rsid w:val="00B632D8"/>
    <w:rsid w:val="00B64DB0"/>
    <w:rsid w:val="00B65C1B"/>
    <w:rsid w:val="00B66498"/>
    <w:rsid w:val="00B672E8"/>
    <w:rsid w:val="00B701F6"/>
    <w:rsid w:val="00B7091D"/>
    <w:rsid w:val="00B71726"/>
    <w:rsid w:val="00B72AAC"/>
    <w:rsid w:val="00B73468"/>
    <w:rsid w:val="00B7364A"/>
    <w:rsid w:val="00B748C7"/>
    <w:rsid w:val="00B74C9A"/>
    <w:rsid w:val="00B7551A"/>
    <w:rsid w:val="00B76D1C"/>
    <w:rsid w:val="00B77627"/>
    <w:rsid w:val="00B80112"/>
    <w:rsid w:val="00B808C0"/>
    <w:rsid w:val="00B810E8"/>
    <w:rsid w:val="00B842B3"/>
    <w:rsid w:val="00B8489D"/>
    <w:rsid w:val="00B854DF"/>
    <w:rsid w:val="00B900DD"/>
    <w:rsid w:val="00B91C16"/>
    <w:rsid w:val="00B95B09"/>
    <w:rsid w:val="00B95E23"/>
    <w:rsid w:val="00B971FA"/>
    <w:rsid w:val="00B97313"/>
    <w:rsid w:val="00BA0125"/>
    <w:rsid w:val="00BA0851"/>
    <w:rsid w:val="00BA0CDD"/>
    <w:rsid w:val="00BA20A0"/>
    <w:rsid w:val="00BA25F5"/>
    <w:rsid w:val="00BA3612"/>
    <w:rsid w:val="00BA37DE"/>
    <w:rsid w:val="00BA5B0F"/>
    <w:rsid w:val="00BA6E6B"/>
    <w:rsid w:val="00BB03FA"/>
    <w:rsid w:val="00BB2B2A"/>
    <w:rsid w:val="00BB2FA7"/>
    <w:rsid w:val="00BB3A87"/>
    <w:rsid w:val="00BB476B"/>
    <w:rsid w:val="00BB4E5D"/>
    <w:rsid w:val="00BB4FDD"/>
    <w:rsid w:val="00BB5FC3"/>
    <w:rsid w:val="00BB64E3"/>
    <w:rsid w:val="00BB6D54"/>
    <w:rsid w:val="00BC14C5"/>
    <w:rsid w:val="00BC6080"/>
    <w:rsid w:val="00BD00C2"/>
    <w:rsid w:val="00BD20CA"/>
    <w:rsid w:val="00BD281D"/>
    <w:rsid w:val="00BD4E84"/>
    <w:rsid w:val="00BD68DF"/>
    <w:rsid w:val="00BE0E56"/>
    <w:rsid w:val="00BE5FFB"/>
    <w:rsid w:val="00BF0AC2"/>
    <w:rsid w:val="00BF0BED"/>
    <w:rsid w:val="00BF28C1"/>
    <w:rsid w:val="00BF3025"/>
    <w:rsid w:val="00BF3157"/>
    <w:rsid w:val="00BF4FE8"/>
    <w:rsid w:val="00BF53BE"/>
    <w:rsid w:val="00BF64D7"/>
    <w:rsid w:val="00BF7418"/>
    <w:rsid w:val="00BF7A30"/>
    <w:rsid w:val="00BF7A96"/>
    <w:rsid w:val="00C00383"/>
    <w:rsid w:val="00C01649"/>
    <w:rsid w:val="00C017B5"/>
    <w:rsid w:val="00C018C6"/>
    <w:rsid w:val="00C01EAE"/>
    <w:rsid w:val="00C03359"/>
    <w:rsid w:val="00C03518"/>
    <w:rsid w:val="00C03BAE"/>
    <w:rsid w:val="00C04139"/>
    <w:rsid w:val="00C05AFA"/>
    <w:rsid w:val="00C0690B"/>
    <w:rsid w:val="00C07068"/>
    <w:rsid w:val="00C11010"/>
    <w:rsid w:val="00C11041"/>
    <w:rsid w:val="00C1131A"/>
    <w:rsid w:val="00C11AC8"/>
    <w:rsid w:val="00C12BEC"/>
    <w:rsid w:val="00C15180"/>
    <w:rsid w:val="00C161DA"/>
    <w:rsid w:val="00C16E39"/>
    <w:rsid w:val="00C2043C"/>
    <w:rsid w:val="00C221E5"/>
    <w:rsid w:val="00C25BD6"/>
    <w:rsid w:val="00C263DB"/>
    <w:rsid w:val="00C273B9"/>
    <w:rsid w:val="00C30493"/>
    <w:rsid w:val="00C308C6"/>
    <w:rsid w:val="00C31556"/>
    <w:rsid w:val="00C31731"/>
    <w:rsid w:val="00C322FA"/>
    <w:rsid w:val="00C32C88"/>
    <w:rsid w:val="00C32E2D"/>
    <w:rsid w:val="00C33AC8"/>
    <w:rsid w:val="00C37A80"/>
    <w:rsid w:val="00C4304D"/>
    <w:rsid w:val="00C43936"/>
    <w:rsid w:val="00C43D05"/>
    <w:rsid w:val="00C4504F"/>
    <w:rsid w:val="00C45956"/>
    <w:rsid w:val="00C47A25"/>
    <w:rsid w:val="00C50136"/>
    <w:rsid w:val="00C519DD"/>
    <w:rsid w:val="00C5282E"/>
    <w:rsid w:val="00C52EE1"/>
    <w:rsid w:val="00C530CB"/>
    <w:rsid w:val="00C53952"/>
    <w:rsid w:val="00C55C41"/>
    <w:rsid w:val="00C56904"/>
    <w:rsid w:val="00C57846"/>
    <w:rsid w:val="00C57981"/>
    <w:rsid w:val="00C60051"/>
    <w:rsid w:val="00C606A4"/>
    <w:rsid w:val="00C60F3C"/>
    <w:rsid w:val="00C61D29"/>
    <w:rsid w:val="00C652C1"/>
    <w:rsid w:val="00C66417"/>
    <w:rsid w:val="00C66D33"/>
    <w:rsid w:val="00C66F98"/>
    <w:rsid w:val="00C67356"/>
    <w:rsid w:val="00C676EB"/>
    <w:rsid w:val="00C703D7"/>
    <w:rsid w:val="00C70428"/>
    <w:rsid w:val="00C70A1B"/>
    <w:rsid w:val="00C70CFB"/>
    <w:rsid w:val="00C70D34"/>
    <w:rsid w:val="00C718AA"/>
    <w:rsid w:val="00C71AB2"/>
    <w:rsid w:val="00C71B6F"/>
    <w:rsid w:val="00C73912"/>
    <w:rsid w:val="00C74CA8"/>
    <w:rsid w:val="00C75086"/>
    <w:rsid w:val="00C75AFC"/>
    <w:rsid w:val="00C76B3E"/>
    <w:rsid w:val="00C77C50"/>
    <w:rsid w:val="00C80080"/>
    <w:rsid w:val="00C80BF5"/>
    <w:rsid w:val="00C822EB"/>
    <w:rsid w:val="00C82D61"/>
    <w:rsid w:val="00C83406"/>
    <w:rsid w:val="00C8362E"/>
    <w:rsid w:val="00C83ECF"/>
    <w:rsid w:val="00C83F20"/>
    <w:rsid w:val="00C85CB1"/>
    <w:rsid w:val="00C85D76"/>
    <w:rsid w:val="00C8657E"/>
    <w:rsid w:val="00C86B57"/>
    <w:rsid w:val="00C93A49"/>
    <w:rsid w:val="00C93A4C"/>
    <w:rsid w:val="00C9630E"/>
    <w:rsid w:val="00C964AE"/>
    <w:rsid w:val="00CA0F55"/>
    <w:rsid w:val="00CA1B4D"/>
    <w:rsid w:val="00CA1C39"/>
    <w:rsid w:val="00CA5C6A"/>
    <w:rsid w:val="00CA5CD8"/>
    <w:rsid w:val="00CA6D90"/>
    <w:rsid w:val="00CB02B6"/>
    <w:rsid w:val="00CB23F9"/>
    <w:rsid w:val="00CB2C67"/>
    <w:rsid w:val="00CB31EE"/>
    <w:rsid w:val="00CB6484"/>
    <w:rsid w:val="00CC049E"/>
    <w:rsid w:val="00CC0541"/>
    <w:rsid w:val="00CC1548"/>
    <w:rsid w:val="00CC15B1"/>
    <w:rsid w:val="00CC33A4"/>
    <w:rsid w:val="00CC60AD"/>
    <w:rsid w:val="00CC76F3"/>
    <w:rsid w:val="00CD0EEC"/>
    <w:rsid w:val="00CD13EC"/>
    <w:rsid w:val="00CD14A8"/>
    <w:rsid w:val="00CD2047"/>
    <w:rsid w:val="00CD3414"/>
    <w:rsid w:val="00CD7682"/>
    <w:rsid w:val="00CD7789"/>
    <w:rsid w:val="00CE0337"/>
    <w:rsid w:val="00CE0713"/>
    <w:rsid w:val="00CE1441"/>
    <w:rsid w:val="00CE152C"/>
    <w:rsid w:val="00CE4F88"/>
    <w:rsid w:val="00CE5555"/>
    <w:rsid w:val="00CE5A95"/>
    <w:rsid w:val="00CE695B"/>
    <w:rsid w:val="00CE6B20"/>
    <w:rsid w:val="00CF18A9"/>
    <w:rsid w:val="00CF2C80"/>
    <w:rsid w:val="00CF41E5"/>
    <w:rsid w:val="00CF508F"/>
    <w:rsid w:val="00CF5A7E"/>
    <w:rsid w:val="00CF6A94"/>
    <w:rsid w:val="00CF783D"/>
    <w:rsid w:val="00D00A2D"/>
    <w:rsid w:val="00D00BD4"/>
    <w:rsid w:val="00D00BEE"/>
    <w:rsid w:val="00D00F3B"/>
    <w:rsid w:val="00D01F4D"/>
    <w:rsid w:val="00D02CA9"/>
    <w:rsid w:val="00D03795"/>
    <w:rsid w:val="00D03B37"/>
    <w:rsid w:val="00D04C85"/>
    <w:rsid w:val="00D04D63"/>
    <w:rsid w:val="00D05631"/>
    <w:rsid w:val="00D07392"/>
    <w:rsid w:val="00D10762"/>
    <w:rsid w:val="00D11F89"/>
    <w:rsid w:val="00D11FA0"/>
    <w:rsid w:val="00D13942"/>
    <w:rsid w:val="00D13AF6"/>
    <w:rsid w:val="00D142E1"/>
    <w:rsid w:val="00D15EA9"/>
    <w:rsid w:val="00D17B5E"/>
    <w:rsid w:val="00D23718"/>
    <w:rsid w:val="00D23C7C"/>
    <w:rsid w:val="00D24A1F"/>
    <w:rsid w:val="00D25A42"/>
    <w:rsid w:val="00D273F3"/>
    <w:rsid w:val="00D305EE"/>
    <w:rsid w:val="00D30E07"/>
    <w:rsid w:val="00D334CC"/>
    <w:rsid w:val="00D3414C"/>
    <w:rsid w:val="00D34C38"/>
    <w:rsid w:val="00D34D21"/>
    <w:rsid w:val="00D35D43"/>
    <w:rsid w:val="00D377F9"/>
    <w:rsid w:val="00D40A1D"/>
    <w:rsid w:val="00D421D9"/>
    <w:rsid w:val="00D43847"/>
    <w:rsid w:val="00D44FFC"/>
    <w:rsid w:val="00D47E03"/>
    <w:rsid w:val="00D50608"/>
    <w:rsid w:val="00D55D7B"/>
    <w:rsid w:val="00D56104"/>
    <w:rsid w:val="00D562ED"/>
    <w:rsid w:val="00D5669A"/>
    <w:rsid w:val="00D605C7"/>
    <w:rsid w:val="00D60AD0"/>
    <w:rsid w:val="00D60DCB"/>
    <w:rsid w:val="00D61C1A"/>
    <w:rsid w:val="00D623E2"/>
    <w:rsid w:val="00D62867"/>
    <w:rsid w:val="00D635D3"/>
    <w:rsid w:val="00D638E2"/>
    <w:rsid w:val="00D6407F"/>
    <w:rsid w:val="00D651CD"/>
    <w:rsid w:val="00D65766"/>
    <w:rsid w:val="00D65BFA"/>
    <w:rsid w:val="00D6616B"/>
    <w:rsid w:val="00D66E7B"/>
    <w:rsid w:val="00D71922"/>
    <w:rsid w:val="00D71C77"/>
    <w:rsid w:val="00D72882"/>
    <w:rsid w:val="00D73CED"/>
    <w:rsid w:val="00D745EB"/>
    <w:rsid w:val="00D74704"/>
    <w:rsid w:val="00D749BE"/>
    <w:rsid w:val="00D75075"/>
    <w:rsid w:val="00D75C1B"/>
    <w:rsid w:val="00D764EB"/>
    <w:rsid w:val="00D76A16"/>
    <w:rsid w:val="00D77D34"/>
    <w:rsid w:val="00D805A0"/>
    <w:rsid w:val="00D81C7B"/>
    <w:rsid w:val="00D820B9"/>
    <w:rsid w:val="00D82F0B"/>
    <w:rsid w:val="00D844E9"/>
    <w:rsid w:val="00D8458D"/>
    <w:rsid w:val="00D86763"/>
    <w:rsid w:val="00D8677F"/>
    <w:rsid w:val="00D87EE1"/>
    <w:rsid w:val="00D90FE1"/>
    <w:rsid w:val="00D92AE8"/>
    <w:rsid w:val="00D93CC6"/>
    <w:rsid w:val="00D94B3A"/>
    <w:rsid w:val="00D94C80"/>
    <w:rsid w:val="00D96C4A"/>
    <w:rsid w:val="00D971E4"/>
    <w:rsid w:val="00D97944"/>
    <w:rsid w:val="00DA01AF"/>
    <w:rsid w:val="00DA234B"/>
    <w:rsid w:val="00DA456A"/>
    <w:rsid w:val="00DA4C6C"/>
    <w:rsid w:val="00DA658D"/>
    <w:rsid w:val="00DA6A31"/>
    <w:rsid w:val="00DA6C0D"/>
    <w:rsid w:val="00DB11D9"/>
    <w:rsid w:val="00DB1C3F"/>
    <w:rsid w:val="00DB2D22"/>
    <w:rsid w:val="00DB3EB9"/>
    <w:rsid w:val="00DB54ED"/>
    <w:rsid w:val="00DB58AF"/>
    <w:rsid w:val="00DB61E9"/>
    <w:rsid w:val="00DB6BAD"/>
    <w:rsid w:val="00DB7595"/>
    <w:rsid w:val="00DC1FBB"/>
    <w:rsid w:val="00DC2010"/>
    <w:rsid w:val="00DC2276"/>
    <w:rsid w:val="00DC5337"/>
    <w:rsid w:val="00DC6B3C"/>
    <w:rsid w:val="00DC7528"/>
    <w:rsid w:val="00DD1A17"/>
    <w:rsid w:val="00DD250A"/>
    <w:rsid w:val="00DD2A7D"/>
    <w:rsid w:val="00DD3F2B"/>
    <w:rsid w:val="00DD41EF"/>
    <w:rsid w:val="00DD4ECB"/>
    <w:rsid w:val="00DD6531"/>
    <w:rsid w:val="00DD74FD"/>
    <w:rsid w:val="00DD781E"/>
    <w:rsid w:val="00DE177C"/>
    <w:rsid w:val="00DE4EC4"/>
    <w:rsid w:val="00DE63E0"/>
    <w:rsid w:val="00DE73DB"/>
    <w:rsid w:val="00DF0732"/>
    <w:rsid w:val="00DF0D48"/>
    <w:rsid w:val="00DF3BB1"/>
    <w:rsid w:val="00DF502C"/>
    <w:rsid w:val="00DF5684"/>
    <w:rsid w:val="00DF6179"/>
    <w:rsid w:val="00DF7112"/>
    <w:rsid w:val="00E00CCD"/>
    <w:rsid w:val="00E022DF"/>
    <w:rsid w:val="00E03BA5"/>
    <w:rsid w:val="00E061FB"/>
    <w:rsid w:val="00E10734"/>
    <w:rsid w:val="00E107DB"/>
    <w:rsid w:val="00E11AEB"/>
    <w:rsid w:val="00E127C2"/>
    <w:rsid w:val="00E14FE3"/>
    <w:rsid w:val="00E20D0A"/>
    <w:rsid w:val="00E2247E"/>
    <w:rsid w:val="00E22BC2"/>
    <w:rsid w:val="00E23CB7"/>
    <w:rsid w:val="00E2460D"/>
    <w:rsid w:val="00E24EE7"/>
    <w:rsid w:val="00E258D6"/>
    <w:rsid w:val="00E27983"/>
    <w:rsid w:val="00E305E2"/>
    <w:rsid w:val="00E3107C"/>
    <w:rsid w:val="00E316E1"/>
    <w:rsid w:val="00E328C2"/>
    <w:rsid w:val="00E3444C"/>
    <w:rsid w:val="00E35D96"/>
    <w:rsid w:val="00E3616B"/>
    <w:rsid w:val="00E37671"/>
    <w:rsid w:val="00E41BB7"/>
    <w:rsid w:val="00E41E78"/>
    <w:rsid w:val="00E426F5"/>
    <w:rsid w:val="00E4283B"/>
    <w:rsid w:val="00E43C36"/>
    <w:rsid w:val="00E44F83"/>
    <w:rsid w:val="00E479B9"/>
    <w:rsid w:val="00E47D5D"/>
    <w:rsid w:val="00E50685"/>
    <w:rsid w:val="00E50D29"/>
    <w:rsid w:val="00E50D3C"/>
    <w:rsid w:val="00E51444"/>
    <w:rsid w:val="00E52E84"/>
    <w:rsid w:val="00E605D8"/>
    <w:rsid w:val="00E61550"/>
    <w:rsid w:val="00E62653"/>
    <w:rsid w:val="00E62802"/>
    <w:rsid w:val="00E64930"/>
    <w:rsid w:val="00E657CD"/>
    <w:rsid w:val="00E65C33"/>
    <w:rsid w:val="00E666CD"/>
    <w:rsid w:val="00E70941"/>
    <w:rsid w:val="00E73408"/>
    <w:rsid w:val="00E73574"/>
    <w:rsid w:val="00E73C24"/>
    <w:rsid w:val="00E73E69"/>
    <w:rsid w:val="00E740F3"/>
    <w:rsid w:val="00E7491F"/>
    <w:rsid w:val="00E74A13"/>
    <w:rsid w:val="00E766EA"/>
    <w:rsid w:val="00E76FED"/>
    <w:rsid w:val="00E81BF3"/>
    <w:rsid w:val="00E82D27"/>
    <w:rsid w:val="00E83662"/>
    <w:rsid w:val="00E83BA5"/>
    <w:rsid w:val="00E845E8"/>
    <w:rsid w:val="00E85EEF"/>
    <w:rsid w:val="00E864D0"/>
    <w:rsid w:val="00E86775"/>
    <w:rsid w:val="00E87A0D"/>
    <w:rsid w:val="00E87D61"/>
    <w:rsid w:val="00E959D2"/>
    <w:rsid w:val="00E96566"/>
    <w:rsid w:val="00E965D5"/>
    <w:rsid w:val="00EA1238"/>
    <w:rsid w:val="00EA162F"/>
    <w:rsid w:val="00EA238E"/>
    <w:rsid w:val="00EA27B4"/>
    <w:rsid w:val="00EA33F8"/>
    <w:rsid w:val="00EA463C"/>
    <w:rsid w:val="00EA485E"/>
    <w:rsid w:val="00EA5A5B"/>
    <w:rsid w:val="00EA7A0B"/>
    <w:rsid w:val="00EB28CA"/>
    <w:rsid w:val="00EB548E"/>
    <w:rsid w:val="00EB5680"/>
    <w:rsid w:val="00EB609E"/>
    <w:rsid w:val="00EB69DD"/>
    <w:rsid w:val="00EC09A0"/>
    <w:rsid w:val="00EC1179"/>
    <w:rsid w:val="00EC1373"/>
    <w:rsid w:val="00EC1F95"/>
    <w:rsid w:val="00EC1F9F"/>
    <w:rsid w:val="00EC3045"/>
    <w:rsid w:val="00EC4443"/>
    <w:rsid w:val="00EC4E14"/>
    <w:rsid w:val="00EC607B"/>
    <w:rsid w:val="00ED15D9"/>
    <w:rsid w:val="00ED1ED8"/>
    <w:rsid w:val="00ED22EB"/>
    <w:rsid w:val="00ED2812"/>
    <w:rsid w:val="00ED2E0D"/>
    <w:rsid w:val="00ED3651"/>
    <w:rsid w:val="00ED42C1"/>
    <w:rsid w:val="00ED4C4E"/>
    <w:rsid w:val="00ED4DDD"/>
    <w:rsid w:val="00ED5347"/>
    <w:rsid w:val="00ED6DC6"/>
    <w:rsid w:val="00EE0C7D"/>
    <w:rsid w:val="00EE18C6"/>
    <w:rsid w:val="00EE1A5F"/>
    <w:rsid w:val="00EE2527"/>
    <w:rsid w:val="00EE27C4"/>
    <w:rsid w:val="00EE2E19"/>
    <w:rsid w:val="00EE321F"/>
    <w:rsid w:val="00EE4325"/>
    <w:rsid w:val="00EE44D8"/>
    <w:rsid w:val="00EE5725"/>
    <w:rsid w:val="00EE582D"/>
    <w:rsid w:val="00EE6B24"/>
    <w:rsid w:val="00EF0546"/>
    <w:rsid w:val="00EF175C"/>
    <w:rsid w:val="00EF344C"/>
    <w:rsid w:val="00EF3B23"/>
    <w:rsid w:val="00EF3F34"/>
    <w:rsid w:val="00EF4318"/>
    <w:rsid w:val="00EF5388"/>
    <w:rsid w:val="00EF78A6"/>
    <w:rsid w:val="00F00D05"/>
    <w:rsid w:val="00F00DBF"/>
    <w:rsid w:val="00F02A3E"/>
    <w:rsid w:val="00F0310C"/>
    <w:rsid w:val="00F039FD"/>
    <w:rsid w:val="00F067F1"/>
    <w:rsid w:val="00F06F26"/>
    <w:rsid w:val="00F07FB0"/>
    <w:rsid w:val="00F14A14"/>
    <w:rsid w:val="00F14F26"/>
    <w:rsid w:val="00F1543C"/>
    <w:rsid w:val="00F17520"/>
    <w:rsid w:val="00F22BF5"/>
    <w:rsid w:val="00F260EB"/>
    <w:rsid w:val="00F27CB9"/>
    <w:rsid w:val="00F328C5"/>
    <w:rsid w:val="00F32CA5"/>
    <w:rsid w:val="00F33541"/>
    <w:rsid w:val="00F345E0"/>
    <w:rsid w:val="00F349B7"/>
    <w:rsid w:val="00F355CA"/>
    <w:rsid w:val="00F35C1B"/>
    <w:rsid w:val="00F35E5A"/>
    <w:rsid w:val="00F37CF0"/>
    <w:rsid w:val="00F4079A"/>
    <w:rsid w:val="00F40E86"/>
    <w:rsid w:val="00F41B34"/>
    <w:rsid w:val="00F433B8"/>
    <w:rsid w:val="00F43513"/>
    <w:rsid w:val="00F460E8"/>
    <w:rsid w:val="00F46E77"/>
    <w:rsid w:val="00F517BE"/>
    <w:rsid w:val="00F51A4B"/>
    <w:rsid w:val="00F52FD5"/>
    <w:rsid w:val="00F55FE1"/>
    <w:rsid w:val="00F56DFA"/>
    <w:rsid w:val="00F573E2"/>
    <w:rsid w:val="00F60536"/>
    <w:rsid w:val="00F6083A"/>
    <w:rsid w:val="00F6183C"/>
    <w:rsid w:val="00F63A17"/>
    <w:rsid w:val="00F64A3E"/>
    <w:rsid w:val="00F65889"/>
    <w:rsid w:val="00F6647E"/>
    <w:rsid w:val="00F66872"/>
    <w:rsid w:val="00F7175A"/>
    <w:rsid w:val="00F71787"/>
    <w:rsid w:val="00F718E2"/>
    <w:rsid w:val="00F72C94"/>
    <w:rsid w:val="00F740E0"/>
    <w:rsid w:val="00F75FBA"/>
    <w:rsid w:val="00F76B05"/>
    <w:rsid w:val="00F771D9"/>
    <w:rsid w:val="00F7747B"/>
    <w:rsid w:val="00F81017"/>
    <w:rsid w:val="00F81246"/>
    <w:rsid w:val="00F81FAD"/>
    <w:rsid w:val="00F83F6B"/>
    <w:rsid w:val="00F847E3"/>
    <w:rsid w:val="00F9020C"/>
    <w:rsid w:val="00F91157"/>
    <w:rsid w:val="00F91C02"/>
    <w:rsid w:val="00F94ED3"/>
    <w:rsid w:val="00F95136"/>
    <w:rsid w:val="00F95960"/>
    <w:rsid w:val="00F965A0"/>
    <w:rsid w:val="00F96963"/>
    <w:rsid w:val="00F9787D"/>
    <w:rsid w:val="00FA0719"/>
    <w:rsid w:val="00FA116A"/>
    <w:rsid w:val="00FA1843"/>
    <w:rsid w:val="00FA2DB0"/>
    <w:rsid w:val="00FA35A9"/>
    <w:rsid w:val="00FA5BD5"/>
    <w:rsid w:val="00FA6808"/>
    <w:rsid w:val="00FA6F3B"/>
    <w:rsid w:val="00FA74FA"/>
    <w:rsid w:val="00FB0174"/>
    <w:rsid w:val="00FB0360"/>
    <w:rsid w:val="00FB1A90"/>
    <w:rsid w:val="00FB245D"/>
    <w:rsid w:val="00FB2E2E"/>
    <w:rsid w:val="00FB47A2"/>
    <w:rsid w:val="00FB4814"/>
    <w:rsid w:val="00FB6D65"/>
    <w:rsid w:val="00FC49AD"/>
    <w:rsid w:val="00FC5F6D"/>
    <w:rsid w:val="00FC6228"/>
    <w:rsid w:val="00FC62AE"/>
    <w:rsid w:val="00FC7E6D"/>
    <w:rsid w:val="00FD0018"/>
    <w:rsid w:val="00FD10FE"/>
    <w:rsid w:val="00FD34AF"/>
    <w:rsid w:val="00FD37C5"/>
    <w:rsid w:val="00FD6F2E"/>
    <w:rsid w:val="00FE1F77"/>
    <w:rsid w:val="00FE43D8"/>
    <w:rsid w:val="00FE4879"/>
    <w:rsid w:val="00FE5ECD"/>
    <w:rsid w:val="00FE74B5"/>
    <w:rsid w:val="00FE7AC3"/>
    <w:rsid w:val="00FF1250"/>
    <w:rsid w:val="00FF2D33"/>
    <w:rsid w:val="00FF40D6"/>
    <w:rsid w:val="00FF63C9"/>
    <w:rsid w:val="00FF6879"/>
    <w:rsid w:val="00FF7672"/>
    <w:rsid w:val="00FF7A7F"/>
    <w:rsid w:val="00FF7C17"/>
    <w:rsid w:val="07A3CB01"/>
    <w:rsid w:val="38EFC49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44353891"/>
  <w15:docId w15:val="{7A50112A-25FE-47AA-8A50-DF14283CC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EA5"/>
    <w:pPr>
      <w:spacing w:after="0" w:line="240" w:lineRule="auto"/>
    </w:p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77ADC"/>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721EA5"/>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237D3E"/>
    <w:pPr>
      <w:tabs>
        <w:tab w:val="center" w:pos="6379"/>
      </w:tabs>
      <w:spacing w:line="360" w:lineRule="auto"/>
      <w:outlineLvl w:val="0"/>
    </w:pPr>
    <w:rPr>
      <w:b/>
      <w:sz w:val="32"/>
      <w:szCs w:val="32"/>
    </w:rPr>
  </w:style>
  <w:style w:type="paragraph" w:customStyle="1" w:styleId="Tiumccp1">
    <w:name w:val="Tiểu mục cấp 1"/>
    <w:basedOn w:val="Normal"/>
    <w:link w:val="Tiumccp1Char"/>
    <w:qFormat/>
    <w:rsid w:val="00523154"/>
    <w:pPr>
      <w:tabs>
        <w:tab w:val="center" w:pos="6379"/>
      </w:tabs>
      <w:spacing w:line="360" w:lineRule="auto"/>
      <w:outlineLvl w:val="1"/>
    </w:pPr>
    <w:rPr>
      <w:b/>
      <w:sz w:val="28"/>
      <w:szCs w:val="28"/>
    </w:rPr>
  </w:style>
  <w:style w:type="character" w:customStyle="1" w:styleId="ChngChar">
    <w:name w:val="Chương Char"/>
    <w:basedOn w:val="DefaultParagraphFont"/>
    <w:link w:val="Chng"/>
    <w:rsid w:val="00237D3E"/>
    <w:rPr>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sid w:val="00523154"/>
    <w:rPr>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qFormat/>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042D52"/>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721EA5"/>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styleId="FollowedHyperlink">
    <w:name w:val="FollowedHyperlink"/>
    <w:basedOn w:val="DefaultParagraphFont"/>
    <w:uiPriority w:val="99"/>
    <w:semiHidden/>
    <w:unhideWhenUsed/>
    <w:rsid w:val="002F48D9"/>
    <w:rPr>
      <w:color w:val="800080" w:themeColor="followedHyperlink"/>
      <w:u w:val="single"/>
    </w:rPr>
  </w:style>
  <w:style w:type="paragraph" w:styleId="ListParagraph">
    <w:name w:val="List Paragraph"/>
    <w:basedOn w:val="Normal"/>
    <w:uiPriority w:val="34"/>
    <w:qFormat/>
    <w:rsid w:val="002F48D9"/>
    <w:pPr>
      <w:ind w:left="720"/>
      <w:contextualSpacing/>
    </w:pPr>
  </w:style>
  <w:style w:type="character" w:customStyle="1" w:styleId="fontstyle01">
    <w:name w:val="fontstyle01"/>
    <w:basedOn w:val="DefaultParagraphFont"/>
    <w:rsid w:val="002F1A93"/>
    <w:rPr>
      <w:rFonts w:ascii="Times New Roman" w:hAnsi="Times New Roman" w:cs="Times New Roman" w:hint="default"/>
      <w:b w:val="0"/>
      <w:bCs w:val="0"/>
      <w:i w:val="0"/>
      <w:iCs w:val="0"/>
      <w:color w:val="000000"/>
      <w:sz w:val="26"/>
      <w:szCs w:val="26"/>
    </w:rPr>
  </w:style>
  <w:style w:type="character" w:styleId="PlaceholderText">
    <w:name w:val="Placeholder Text"/>
    <w:basedOn w:val="DefaultParagraphFont"/>
    <w:uiPriority w:val="99"/>
    <w:semiHidden/>
    <w:rsid w:val="003F2EBF"/>
    <w:rPr>
      <w:color w:val="808080"/>
    </w:rPr>
  </w:style>
  <w:style w:type="paragraph" w:styleId="HTMLPreformatted">
    <w:name w:val="HTML Preformatted"/>
    <w:basedOn w:val="Normal"/>
    <w:link w:val="HTMLPreformattedChar"/>
    <w:uiPriority w:val="99"/>
    <w:semiHidden/>
    <w:unhideWhenUsed/>
    <w:rsid w:val="00D00A2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00A2D"/>
    <w:rPr>
      <w:rFonts w:ascii="Consolas" w:eastAsia="Times New Roman" w:hAnsi="Consolas" w:cs="Times New Roman"/>
      <w:sz w:val="20"/>
      <w:szCs w:val="20"/>
    </w:rPr>
  </w:style>
  <w:style w:type="character" w:customStyle="1" w:styleId="Heading5Char">
    <w:name w:val="Heading 5 Char"/>
    <w:basedOn w:val="DefaultParagraphFont"/>
    <w:link w:val="Heading5"/>
    <w:uiPriority w:val="9"/>
    <w:semiHidden/>
    <w:rsid w:val="00977ADC"/>
    <w:rPr>
      <w:rFonts w:asciiTheme="majorHAnsi" w:eastAsiaTheme="majorEastAsia" w:hAnsiTheme="majorHAnsi" w:cstheme="majorBidi"/>
      <w:color w:val="365F91" w:themeColor="accent1" w:themeShade="BF"/>
      <w:szCs w:val="24"/>
    </w:rPr>
  </w:style>
  <w:style w:type="paragraph" w:customStyle="1" w:styleId="TableParagraph">
    <w:name w:val="Table Paragraph"/>
    <w:basedOn w:val="Normal"/>
    <w:uiPriority w:val="1"/>
    <w:qFormat/>
    <w:rsid w:val="00351085"/>
    <w:pPr>
      <w:widowControl w:val="0"/>
      <w:autoSpaceDE w:val="0"/>
      <w:autoSpaceDN w:val="0"/>
      <w:spacing w:before="1"/>
      <w:ind w:left="105"/>
    </w:pPr>
    <w:rPr>
      <w:rFonts w:eastAsia="Times New Roman" w:cs="Times New Roman"/>
      <w:sz w:val="22"/>
      <w:szCs w:val="22"/>
      <w:lang w:val="vi"/>
    </w:rPr>
  </w:style>
  <w:style w:type="numbering" w:customStyle="1" w:styleId="Style1">
    <w:name w:val="Style1"/>
    <w:uiPriority w:val="99"/>
    <w:rsid w:val="00237D3E"/>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6599">
      <w:bodyDiv w:val="1"/>
      <w:marLeft w:val="0"/>
      <w:marRight w:val="0"/>
      <w:marTop w:val="0"/>
      <w:marBottom w:val="0"/>
      <w:divBdr>
        <w:top w:val="none" w:sz="0" w:space="0" w:color="auto"/>
        <w:left w:val="none" w:sz="0" w:space="0" w:color="auto"/>
        <w:bottom w:val="none" w:sz="0" w:space="0" w:color="auto"/>
        <w:right w:val="none" w:sz="0" w:space="0" w:color="auto"/>
      </w:divBdr>
    </w:div>
    <w:div w:id="44725572">
      <w:bodyDiv w:val="1"/>
      <w:marLeft w:val="0"/>
      <w:marRight w:val="0"/>
      <w:marTop w:val="0"/>
      <w:marBottom w:val="0"/>
      <w:divBdr>
        <w:top w:val="none" w:sz="0" w:space="0" w:color="auto"/>
        <w:left w:val="none" w:sz="0" w:space="0" w:color="auto"/>
        <w:bottom w:val="none" w:sz="0" w:space="0" w:color="auto"/>
        <w:right w:val="none" w:sz="0" w:space="0" w:color="auto"/>
      </w:divBdr>
    </w:div>
    <w:div w:id="51588232">
      <w:bodyDiv w:val="1"/>
      <w:marLeft w:val="0"/>
      <w:marRight w:val="0"/>
      <w:marTop w:val="0"/>
      <w:marBottom w:val="0"/>
      <w:divBdr>
        <w:top w:val="none" w:sz="0" w:space="0" w:color="auto"/>
        <w:left w:val="none" w:sz="0" w:space="0" w:color="auto"/>
        <w:bottom w:val="none" w:sz="0" w:space="0" w:color="auto"/>
        <w:right w:val="none" w:sz="0" w:space="0" w:color="auto"/>
      </w:divBdr>
    </w:div>
    <w:div w:id="51778846">
      <w:bodyDiv w:val="1"/>
      <w:marLeft w:val="0"/>
      <w:marRight w:val="0"/>
      <w:marTop w:val="0"/>
      <w:marBottom w:val="0"/>
      <w:divBdr>
        <w:top w:val="none" w:sz="0" w:space="0" w:color="auto"/>
        <w:left w:val="none" w:sz="0" w:space="0" w:color="auto"/>
        <w:bottom w:val="none" w:sz="0" w:space="0" w:color="auto"/>
        <w:right w:val="none" w:sz="0" w:space="0" w:color="auto"/>
      </w:divBdr>
    </w:div>
    <w:div w:id="61217241">
      <w:bodyDiv w:val="1"/>
      <w:marLeft w:val="0"/>
      <w:marRight w:val="0"/>
      <w:marTop w:val="0"/>
      <w:marBottom w:val="0"/>
      <w:divBdr>
        <w:top w:val="none" w:sz="0" w:space="0" w:color="auto"/>
        <w:left w:val="none" w:sz="0" w:space="0" w:color="auto"/>
        <w:bottom w:val="none" w:sz="0" w:space="0" w:color="auto"/>
        <w:right w:val="none" w:sz="0" w:space="0" w:color="auto"/>
      </w:divBdr>
    </w:div>
    <w:div w:id="62341344">
      <w:bodyDiv w:val="1"/>
      <w:marLeft w:val="0"/>
      <w:marRight w:val="0"/>
      <w:marTop w:val="0"/>
      <w:marBottom w:val="0"/>
      <w:divBdr>
        <w:top w:val="none" w:sz="0" w:space="0" w:color="auto"/>
        <w:left w:val="none" w:sz="0" w:space="0" w:color="auto"/>
        <w:bottom w:val="none" w:sz="0" w:space="0" w:color="auto"/>
        <w:right w:val="none" w:sz="0" w:space="0" w:color="auto"/>
      </w:divBdr>
      <w:divsChild>
        <w:div w:id="992568033">
          <w:marLeft w:val="0"/>
          <w:marRight w:val="0"/>
          <w:marTop w:val="0"/>
          <w:marBottom w:val="0"/>
          <w:divBdr>
            <w:top w:val="none" w:sz="0" w:space="0" w:color="auto"/>
            <w:left w:val="none" w:sz="0" w:space="0" w:color="auto"/>
            <w:bottom w:val="none" w:sz="0" w:space="0" w:color="auto"/>
            <w:right w:val="none" w:sz="0" w:space="0" w:color="auto"/>
          </w:divBdr>
          <w:divsChild>
            <w:div w:id="17256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0363">
      <w:bodyDiv w:val="1"/>
      <w:marLeft w:val="0"/>
      <w:marRight w:val="0"/>
      <w:marTop w:val="0"/>
      <w:marBottom w:val="0"/>
      <w:divBdr>
        <w:top w:val="none" w:sz="0" w:space="0" w:color="auto"/>
        <w:left w:val="none" w:sz="0" w:space="0" w:color="auto"/>
        <w:bottom w:val="none" w:sz="0" w:space="0" w:color="auto"/>
        <w:right w:val="none" w:sz="0" w:space="0" w:color="auto"/>
      </w:divBdr>
    </w:div>
    <w:div w:id="78599368">
      <w:bodyDiv w:val="1"/>
      <w:marLeft w:val="0"/>
      <w:marRight w:val="0"/>
      <w:marTop w:val="0"/>
      <w:marBottom w:val="0"/>
      <w:divBdr>
        <w:top w:val="none" w:sz="0" w:space="0" w:color="auto"/>
        <w:left w:val="none" w:sz="0" w:space="0" w:color="auto"/>
        <w:bottom w:val="none" w:sz="0" w:space="0" w:color="auto"/>
        <w:right w:val="none" w:sz="0" w:space="0" w:color="auto"/>
      </w:divBdr>
      <w:divsChild>
        <w:div w:id="844321407">
          <w:marLeft w:val="0"/>
          <w:marRight w:val="0"/>
          <w:marTop w:val="0"/>
          <w:marBottom w:val="0"/>
          <w:divBdr>
            <w:top w:val="none" w:sz="0" w:space="0" w:color="auto"/>
            <w:left w:val="none" w:sz="0" w:space="0" w:color="auto"/>
            <w:bottom w:val="none" w:sz="0" w:space="0" w:color="auto"/>
            <w:right w:val="none" w:sz="0" w:space="0" w:color="auto"/>
          </w:divBdr>
          <w:divsChild>
            <w:div w:id="363865726">
              <w:marLeft w:val="0"/>
              <w:marRight w:val="0"/>
              <w:marTop w:val="0"/>
              <w:marBottom w:val="0"/>
              <w:divBdr>
                <w:top w:val="none" w:sz="0" w:space="0" w:color="auto"/>
                <w:left w:val="none" w:sz="0" w:space="0" w:color="auto"/>
                <w:bottom w:val="single" w:sz="6" w:space="8" w:color="D9D9D9"/>
                <w:right w:val="none" w:sz="0" w:space="0" w:color="auto"/>
              </w:divBdr>
              <w:divsChild>
                <w:div w:id="183590377">
                  <w:marLeft w:val="150"/>
                  <w:marRight w:val="150"/>
                  <w:marTop w:val="300"/>
                  <w:marBottom w:val="150"/>
                  <w:divBdr>
                    <w:top w:val="single" w:sz="6" w:space="7" w:color="C7E4F4"/>
                    <w:left w:val="single" w:sz="6" w:space="7" w:color="C7E4F4"/>
                    <w:bottom w:val="single" w:sz="6" w:space="7" w:color="C7E4F4"/>
                    <w:right w:val="single" w:sz="6" w:space="7" w:color="C7E4F4"/>
                  </w:divBdr>
                  <w:divsChild>
                    <w:div w:id="365369810">
                      <w:marLeft w:val="0"/>
                      <w:marRight w:val="0"/>
                      <w:marTop w:val="0"/>
                      <w:marBottom w:val="0"/>
                      <w:divBdr>
                        <w:top w:val="none" w:sz="0" w:space="0" w:color="auto"/>
                        <w:left w:val="none" w:sz="0" w:space="0" w:color="auto"/>
                        <w:bottom w:val="none" w:sz="0" w:space="0" w:color="auto"/>
                        <w:right w:val="none" w:sz="0" w:space="0" w:color="auto"/>
                      </w:divBdr>
                    </w:div>
                  </w:divsChild>
                </w:div>
                <w:div w:id="1677228545">
                  <w:marLeft w:val="150"/>
                  <w:marRight w:val="150"/>
                  <w:marTop w:val="150"/>
                  <w:marBottom w:val="150"/>
                  <w:divBdr>
                    <w:top w:val="single" w:sz="6" w:space="0" w:color="C3E5F8"/>
                    <w:left w:val="single" w:sz="6" w:space="7" w:color="C3E5F8"/>
                    <w:bottom w:val="single" w:sz="6" w:space="0" w:color="C3E5F8"/>
                    <w:right w:val="single" w:sz="6" w:space="7" w:color="C3E5F8"/>
                  </w:divBdr>
                </w:div>
              </w:divsChild>
            </w:div>
            <w:div w:id="946619277">
              <w:marLeft w:val="0"/>
              <w:marRight w:val="0"/>
              <w:marTop w:val="0"/>
              <w:marBottom w:val="0"/>
              <w:divBdr>
                <w:top w:val="none" w:sz="0" w:space="0" w:color="auto"/>
                <w:left w:val="none" w:sz="0" w:space="0" w:color="auto"/>
                <w:bottom w:val="single" w:sz="6" w:space="8" w:color="D9D9D9"/>
                <w:right w:val="none" w:sz="0" w:space="0" w:color="auto"/>
              </w:divBdr>
            </w:div>
            <w:div w:id="2054109289">
              <w:marLeft w:val="0"/>
              <w:marRight w:val="0"/>
              <w:marTop w:val="150"/>
              <w:marBottom w:val="0"/>
              <w:divBdr>
                <w:top w:val="none" w:sz="0" w:space="0" w:color="auto"/>
                <w:left w:val="none" w:sz="0" w:space="0" w:color="auto"/>
                <w:bottom w:val="none" w:sz="0" w:space="0" w:color="auto"/>
                <w:right w:val="none" w:sz="0" w:space="0" w:color="auto"/>
              </w:divBdr>
            </w:div>
          </w:divsChild>
        </w:div>
        <w:div w:id="997271861">
          <w:marLeft w:val="0"/>
          <w:marRight w:val="0"/>
          <w:marTop w:val="0"/>
          <w:marBottom w:val="0"/>
          <w:divBdr>
            <w:top w:val="none" w:sz="0" w:space="0" w:color="auto"/>
            <w:left w:val="none" w:sz="0" w:space="0" w:color="auto"/>
            <w:bottom w:val="none" w:sz="0" w:space="0" w:color="auto"/>
            <w:right w:val="none" w:sz="0" w:space="0" w:color="auto"/>
          </w:divBdr>
          <w:divsChild>
            <w:div w:id="102853201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88161465">
      <w:bodyDiv w:val="1"/>
      <w:marLeft w:val="0"/>
      <w:marRight w:val="0"/>
      <w:marTop w:val="0"/>
      <w:marBottom w:val="0"/>
      <w:divBdr>
        <w:top w:val="none" w:sz="0" w:space="0" w:color="auto"/>
        <w:left w:val="none" w:sz="0" w:space="0" w:color="auto"/>
        <w:bottom w:val="none" w:sz="0" w:space="0" w:color="auto"/>
        <w:right w:val="none" w:sz="0" w:space="0" w:color="auto"/>
      </w:divBdr>
    </w:div>
    <w:div w:id="89862774">
      <w:bodyDiv w:val="1"/>
      <w:marLeft w:val="0"/>
      <w:marRight w:val="0"/>
      <w:marTop w:val="0"/>
      <w:marBottom w:val="0"/>
      <w:divBdr>
        <w:top w:val="none" w:sz="0" w:space="0" w:color="auto"/>
        <w:left w:val="none" w:sz="0" w:space="0" w:color="auto"/>
        <w:bottom w:val="none" w:sz="0" w:space="0" w:color="auto"/>
        <w:right w:val="none" w:sz="0" w:space="0" w:color="auto"/>
      </w:divBdr>
    </w:div>
    <w:div w:id="96607600">
      <w:bodyDiv w:val="1"/>
      <w:marLeft w:val="0"/>
      <w:marRight w:val="0"/>
      <w:marTop w:val="0"/>
      <w:marBottom w:val="0"/>
      <w:divBdr>
        <w:top w:val="none" w:sz="0" w:space="0" w:color="auto"/>
        <w:left w:val="none" w:sz="0" w:space="0" w:color="auto"/>
        <w:bottom w:val="none" w:sz="0" w:space="0" w:color="auto"/>
        <w:right w:val="none" w:sz="0" w:space="0" w:color="auto"/>
      </w:divBdr>
    </w:div>
    <w:div w:id="100030604">
      <w:bodyDiv w:val="1"/>
      <w:marLeft w:val="0"/>
      <w:marRight w:val="0"/>
      <w:marTop w:val="0"/>
      <w:marBottom w:val="0"/>
      <w:divBdr>
        <w:top w:val="none" w:sz="0" w:space="0" w:color="auto"/>
        <w:left w:val="none" w:sz="0" w:space="0" w:color="auto"/>
        <w:bottom w:val="none" w:sz="0" w:space="0" w:color="auto"/>
        <w:right w:val="none" w:sz="0" w:space="0" w:color="auto"/>
      </w:divBdr>
    </w:div>
    <w:div w:id="100492022">
      <w:bodyDiv w:val="1"/>
      <w:marLeft w:val="0"/>
      <w:marRight w:val="0"/>
      <w:marTop w:val="0"/>
      <w:marBottom w:val="0"/>
      <w:divBdr>
        <w:top w:val="none" w:sz="0" w:space="0" w:color="auto"/>
        <w:left w:val="none" w:sz="0" w:space="0" w:color="auto"/>
        <w:bottom w:val="none" w:sz="0" w:space="0" w:color="auto"/>
        <w:right w:val="none" w:sz="0" w:space="0" w:color="auto"/>
      </w:divBdr>
    </w:div>
    <w:div w:id="102844661">
      <w:bodyDiv w:val="1"/>
      <w:marLeft w:val="0"/>
      <w:marRight w:val="0"/>
      <w:marTop w:val="0"/>
      <w:marBottom w:val="0"/>
      <w:divBdr>
        <w:top w:val="none" w:sz="0" w:space="0" w:color="auto"/>
        <w:left w:val="none" w:sz="0" w:space="0" w:color="auto"/>
        <w:bottom w:val="none" w:sz="0" w:space="0" w:color="auto"/>
        <w:right w:val="none" w:sz="0" w:space="0" w:color="auto"/>
      </w:divBdr>
    </w:div>
    <w:div w:id="102968400">
      <w:bodyDiv w:val="1"/>
      <w:marLeft w:val="0"/>
      <w:marRight w:val="0"/>
      <w:marTop w:val="0"/>
      <w:marBottom w:val="0"/>
      <w:divBdr>
        <w:top w:val="none" w:sz="0" w:space="0" w:color="auto"/>
        <w:left w:val="none" w:sz="0" w:space="0" w:color="auto"/>
        <w:bottom w:val="none" w:sz="0" w:space="0" w:color="auto"/>
        <w:right w:val="none" w:sz="0" w:space="0" w:color="auto"/>
      </w:divBdr>
    </w:div>
    <w:div w:id="105319880">
      <w:bodyDiv w:val="1"/>
      <w:marLeft w:val="0"/>
      <w:marRight w:val="0"/>
      <w:marTop w:val="0"/>
      <w:marBottom w:val="0"/>
      <w:divBdr>
        <w:top w:val="none" w:sz="0" w:space="0" w:color="auto"/>
        <w:left w:val="none" w:sz="0" w:space="0" w:color="auto"/>
        <w:bottom w:val="none" w:sz="0" w:space="0" w:color="auto"/>
        <w:right w:val="none" w:sz="0" w:space="0" w:color="auto"/>
      </w:divBdr>
    </w:div>
    <w:div w:id="171653831">
      <w:bodyDiv w:val="1"/>
      <w:marLeft w:val="0"/>
      <w:marRight w:val="0"/>
      <w:marTop w:val="0"/>
      <w:marBottom w:val="0"/>
      <w:divBdr>
        <w:top w:val="none" w:sz="0" w:space="0" w:color="auto"/>
        <w:left w:val="none" w:sz="0" w:space="0" w:color="auto"/>
        <w:bottom w:val="none" w:sz="0" w:space="0" w:color="auto"/>
        <w:right w:val="none" w:sz="0" w:space="0" w:color="auto"/>
      </w:divBdr>
    </w:div>
    <w:div w:id="173807877">
      <w:bodyDiv w:val="1"/>
      <w:marLeft w:val="0"/>
      <w:marRight w:val="0"/>
      <w:marTop w:val="0"/>
      <w:marBottom w:val="0"/>
      <w:divBdr>
        <w:top w:val="none" w:sz="0" w:space="0" w:color="auto"/>
        <w:left w:val="none" w:sz="0" w:space="0" w:color="auto"/>
        <w:bottom w:val="none" w:sz="0" w:space="0" w:color="auto"/>
        <w:right w:val="none" w:sz="0" w:space="0" w:color="auto"/>
      </w:divBdr>
    </w:div>
    <w:div w:id="220020011">
      <w:bodyDiv w:val="1"/>
      <w:marLeft w:val="0"/>
      <w:marRight w:val="0"/>
      <w:marTop w:val="0"/>
      <w:marBottom w:val="0"/>
      <w:divBdr>
        <w:top w:val="none" w:sz="0" w:space="0" w:color="auto"/>
        <w:left w:val="none" w:sz="0" w:space="0" w:color="auto"/>
        <w:bottom w:val="none" w:sz="0" w:space="0" w:color="auto"/>
        <w:right w:val="none" w:sz="0" w:space="0" w:color="auto"/>
      </w:divBdr>
    </w:div>
    <w:div w:id="220409802">
      <w:bodyDiv w:val="1"/>
      <w:marLeft w:val="0"/>
      <w:marRight w:val="0"/>
      <w:marTop w:val="0"/>
      <w:marBottom w:val="0"/>
      <w:divBdr>
        <w:top w:val="none" w:sz="0" w:space="0" w:color="auto"/>
        <w:left w:val="none" w:sz="0" w:space="0" w:color="auto"/>
        <w:bottom w:val="none" w:sz="0" w:space="0" w:color="auto"/>
        <w:right w:val="none" w:sz="0" w:space="0" w:color="auto"/>
      </w:divBdr>
    </w:div>
    <w:div w:id="245117221">
      <w:bodyDiv w:val="1"/>
      <w:marLeft w:val="0"/>
      <w:marRight w:val="0"/>
      <w:marTop w:val="0"/>
      <w:marBottom w:val="0"/>
      <w:divBdr>
        <w:top w:val="none" w:sz="0" w:space="0" w:color="auto"/>
        <w:left w:val="none" w:sz="0" w:space="0" w:color="auto"/>
        <w:bottom w:val="none" w:sz="0" w:space="0" w:color="auto"/>
        <w:right w:val="none" w:sz="0" w:space="0" w:color="auto"/>
      </w:divBdr>
    </w:div>
    <w:div w:id="253903227">
      <w:bodyDiv w:val="1"/>
      <w:marLeft w:val="0"/>
      <w:marRight w:val="0"/>
      <w:marTop w:val="0"/>
      <w:marBottom w:val="0"/>
      <w:divBdr>
        <w:top w:val="none" w:sz="0" w:space="0" w:color="auto"/>
        <w:left w:val="none" w:sz="0" w:space="0" w:color="auto"/>
        <w:bottom w:val="none" w:sz="0" w:space="0" w:color="auto"/>
        <w:right w:val="none" w:sz="0" w:space="0" w:color="auto"/>
      </w:divBdr>
    </w:div>
    <w:div w:id="267735406">
      <w:bodyDiv w:val="1"/>
      <w:marLeft w:val="0"/>
      <w:marRight w:val="0"/>
      <w:marTop w:val="0"/>
      <w:marBottom w:val="0"/>
      <w:divBdr>
        <w:top w:val="none" w:sz="0" w:space="0" w:color="auto"/>
        <w:left w:val="none" w:sz="0" w:space="0" w:color="auto"/>
        <w:bottom w:val="none" w:sz="0" w:space="0" w:color="auto"/>
        <w:right w:val="none" w:sz="0" w:space="0" w:color="auto"/>
      </w:divBdr>
    </w:div>
    <w:div w:id="280262544">
      <w:bodyDiv w:val="1"/>
      <w:marLeft w:val="0"/>
      <w:marRight w:val="0"/>
      <w:marTop w:val="0"/>
      <w:marBottom w:val="0"/>
      <w:divBdr>
        <w:top w:val="none" w:sz="0" w:space="0" w:color="auto"/>
        <w:left w:val="none" w:sz="0" w:space="0" w:color="auto"/>
        <w:bottom w:val="none" w:sz="0" w:space="0" w:color="auto"/>
        <w:right w:val="none" w:sz="0" w:space="0" w:color="auto"/>
      </w:divBdr>
    </w:div>
    <w:div w:id="286161559">
      <w:bodyDiv w:val="1"/>
      <w:marLeft w:val="0"/>
      <w:marRight w:val="0"/>
      <w:marTop w:val="0"/>
      <w:marBottom w:val="0"/>
      <w:divBdr>
        <w:top w:val="none" w:sz="0" w:space="0" w:color="auto"/>
        <w:left w:val="none" w:sz="0" w:space="0" w:color="auto"/>
        <w:bottom w:val="none" w:sz="0" w:space="0" w:color="auto"/>
        <w:right w:val="none" w:sz="0" w:space="0" w:color="auto"/>
      </w:divBdr>
    </w:div>
    <w:div w:id="286937087">
      <w:bodyDiv w:val="1"/>
      <w:marLeft w:val="0"/>
      <w:marRight w:val="0"/>
      <w:marTop w:val="0"/>
      <w:marBottom w:val="0"/>
      <w:divBdr>
        <w:top w:val="none" w:sz="0" w:space="0" w:color="auto"/>
        <w:left w:val="none" w:sz="0" w:space="0" w:color="auto"/>
        <w:bottom w:val="none" w:sz="0" w:space="0" w:color="auto"/>
        <w:right w:val="none" w:sz="0" w:space="0" w:color="auto"/>
      </w:divBdr>
    </w:div>
    <w:div w:id="288363774">
      <w:bodyDiv w:val="1"/>
      <w:marLeft w:val="0"/>
      <w:marRight w:val="0"/>
      <w:marTop w:val="0"/>
      <w:marBottom w:val="0"/>
      <w:divBdr>
        <w:top w:val="none" w:sz="0" w:space="0" w:color="auto"/>
        <w:left w:val="none" w:sz="0" w:space="0" w:color="auto"/>
        <w:bottom w:val="none" w:sz="0" w:space="0" w:color="auto"/>
        <w:right w:val="none" w:sz="0" w:space="0" w:color="auto"/>
      </w:divBdr>
    </w:div>
    <w:div w:id="289744041">
      <w:bodyDiv w:val="1"/>
      <w:marLeft w:val="0"/>
      <w:marRight w:val="0"/>
      <w:marTop w:val="0"/>
      <w:marBottom w:val="0"/>
      <w:divBdr>
        <w:top w:val="none" w:sz="0" w:space="0" w:color="auto"/>
        <w:left w:val="none" w:sz="0" w:space="0" w:color="auto"/>
        <w:bottom w:val="none" w:sz="0" w:space="0" w:color="auto"/>
        <w:right w:val="none" w:sz="0" w:space="0" w:color="auto"/>
      </w:divBdr>
    </w:div>
    <w:div w:id="290285163">
      <w:bodyDiv w:val="1"/>
      <w:marLeft w:val="0"/>
      <w:marRight w:val="0"/>
      <w:marTop w:val="0"/>
      <w:marBottom w:val="0"/>
      <w:divBdr>
        <w:top w:val="none" w:sz="0" w:space="0" w:color="auto"/>
        <w:left w:val="none" w:sz="0" w:space="0" w:color="auto"/>
        <w:bottom w:val="none" w:sz="0" w:space="0" w:color="auto"/>
        <w:right w:val="none" w:sz="0" w:space="0" w:color="auto"/>
      </w:divBdr>
    </w:div>
    <w:div w:id="298003170">
      <w:bodyDiv w:val="1"/>
      <w:marLeft w:val="0"/>
      <w:marRight w:val="0"/>
      <w:marTop w:val="0"/>
      <w:marBottom w:val="0"/>
      <w:divBdr>
        <w:top w:val="none" w:sz="0" w:space="0" w:color="auto"/>
        <w:left w:val="none" w:sz="0" w:space="0" w:color="auto"/>
        <w:bottom w:val="none" w:sz="0" w:space="0" w:color="auto"/>
        <w:right w:val="none" w:sz="0" w:space="0" w:color="auto"/>
      </w:divBdr>
    </w:div>
    <w:div w:id="332339942">
      <w:bodyDiv w:val="1"/>
      <w:marLeft w:val="0"/>
      <w:marRight w:val="0"/>
      <w:marTop w:val="0"/>
      <w:marBottom w:val="0"/>
      <w:divBdr>
        <w:top w:val="none" w:sz="0" w:space="0" w:color="auto"/>
        <w:left w:val="none" w:sz="0" w:space="0" w:color="auto"/>
        <w:bottom w:val="none" w:sz="0" w:space="0" w:color="auto"/>
        <w:right w:val="none" w:sz="0" w:space="0" w:color="auto"/>
      </w:divBdr>
    </w:div>
    <w:div w:id="371002663">
      <w:bodyDiv w:val="1"/>
      <w:marLeft w:val="0"/>
      <w:marRight w:val="0"/>
      <w:marTop w:val="0"/>
      <w:marBottom w:val="0"/>
      <w:divBdr>
        <w:top w:val="none" w:sz="0" w:space="0" w:color="auto"/>
        <w:left w:val="none" w:sz="0" w:space="0" w:color="auto"/>
        <w:bottom w:val="none" w:sz="0" w:space="0" w:color="auto"/>
        <w:right w:val="none" w:sz="0" w:space="0" w:color="auto"/>
      </w:divBdr>
    </w:div>
    <w:div w:id="387339075">
      <w:bodyDiv w:val="1"/>
      <w:marLeft w:val="0"/>
      <w:marRight w:val="0"/>
      <w:marTop w:val="0"/>
      <w:marBottom w:val="0"/>
      <w:divBdr>
        <w:top w:val="none" w:sz="0" w:space="0" w:color="auto"/>
        <w:left w:val="none" w:sz="0" w:space="0" w:color="auto"/>
        <w:bottom w:val="none" w:sz="0" w:space="0" w:color="auto"/>
        <w:right w:val="none" w:sz="0" w:space="0" w:color="auto"/>
      </w:divBdr>
    </w:div>
    <w:div w:id="391121947">
      <w:bodyDiv w:val="1"/>
      <w:marLeft w:val="0"/>
      <w:marRight w:val="0"/>
      <w:marTop w:val="0"/>
      <w:marBottom w:val="0"/>
      <w:divBdr>
        <w:top w:val="none" w:sz="0" w:space="0" w:color="auto"/>
        <w:left w:val="none" w:sz="0" w:space="0" w:color="auto"/>
        <w:bottom w:val="none" w:sz="0" w:space="0" w:color="auto"/>
        <w:right w:val="none" w:sz="0" w:space="0" w:color="auto"/>
      </w:divBdr>
    </w:div>
    <w:div w:id="395206822">
      <w:bodyDiv w:val="1"/>
      <w:marLeft w:val="0"/>
      <w:marRight w:val="0"/>
      <w:marTop w:val="0"/>
      <w:marBottom w:val="0"/>
      <w:divBdr>
        <w:top w:val="none" w:sz="0" w:space="0" w:color="auto"/>
        <w:left w:val="none" w:sz="0" w:space="0" w:color="auto"/>
        <w:bottom w:val="none" w:sz="0" w:space="0" w:color="auto"/>
        <w:right w:val="none" w:sz="0" w:space="0" w:color="auto"/>
      </w:divBdr>
    </w:div>
    <w:div w:id="396755386">
      <w:bodyDiv w:val="1"/>
      <w:marLeft w:val="0"/>
      <w:marRight w:val="0"/>
      <w:marTop w:val="0"/>
      <w:marBottom w:val="0"/>
      <w:divBdr>
        <w:top w:val="none" w:sz="0" w:space="0" w:color="auto"/>
        <w:left w:val="none" w:sz="0" w:space="0" w:color="auto"/>
        <w:bottom w:val="none" w:sz="0" w:space="0" w:color="auto"/>
        <w:right w:val="none" w:sz="0" w:space="0" w:color="auto"/>
      </w:divBdr>
    </w:div>
    <w:div w:id="409501162">
      <w:bodyDiv w:val="1"/>
      <w:marLeft w:val="0"/>
      <w:marRight w:val="0"/>
      <w:marTop w:val="0"/>
      <w:marBottom w:val="0"/>
      <w:divBdr>
        <w:top w:val="none" w:sz="0" w:space="0" w:color="auto"/>
        <w:left w:val="none" w:sz="0" w:space="0" w:color="auto"/>
        <w:bottom w:val="none" w:sz="0" w:space="0" w:color="auto"/>
        <w:right w:val="none" w:sz="0" w:space="0" w:color="auto"/>
      </w:divBdr>
      <w:divsChild>
        <w:div w:id="354422745">
          <w:marLeft w:val="0"/>
          <w:marRight w:val="0"/>
          <w:marTop w:val="0"/>
          <w:marBottom w:val="0"/>
          <w:divBdr>
            <w:top w:val="none" w:sz="0" w:space="0" w:color="auto"/>
            <w:left w:val="none" w:sz="0" w:space="0" w:color="auto"/>
            <w:bottom w:val="none" w:sz="0" w:space="0" w:color="auto"/>
            <w:right w:val="none" w:sz="0" w:space="0" w:color="auto"/>
          </w:divBdr>
          <w:divsChild>
            <w:div w:id="86718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03654">
      <w:bodyDiv w:val="1"/>
      <w:marLeft w:val="0"/>
      <w:marRight w:val="0"/>
      <w:marTop w:val="0"/>
      <w:marBottom w:val="0"/>
      <w:divBdr>
        <w:top w:val="none" w:sz="0" w:space="0" w:color="auto"/>
        <w:left w:val="none" w:sz="0" w:space="0" w:color="auto"/>
        <w:bottom w:val="none" w:sz="0" w:space="0" w:color="auto"/>
        <w:right w:val="none" w:sz="0" w:space="0" w:color="auto"/>
      </w:divBdr>
    </w:div>
    <w:div w:id="424964662">
      <w:bodyDiv w:val="1"/>
      <w:marLeft w:val="0"/>
      <w:marRight w:val="0"/>
      <w:marTop w:val="0"/>
      <w:marBottom w:val="0"/>
      <w:divBdr>
        <w:top w:val="none" w:sz="0" w:space="0" w:color="auto"/>
        <w:left w:val="none" w:sz="0" w:space="0" w:color="auto"/>
        <w:bottom w:val="none" w:sz="0" w:space="0" w:color="auto"/>
        <w:right w:val="none" w:sz="0" w:space="0" w:color="auto"/>
      </w:divBdr>
    </w:div>
    <w:div w:id="439836361">
      <w:bodyDiv w:val="1"/>
      <w:marLeft w:val="0"/>
      <w:marRight w:val="0"/>
      <w:marTop w:val="0"/>
      <w:marBottom w:val="0"/>
      <w:divBdr>
        <w:top w:val="none" w:sz="0" w:space="0" w:color="auto"/>
        <w:left w:val="none" w:sz="0" w:space="0" w:color="auto"/>
        <w:bottom w:val="none" w:sz="0" w:space="0" w:color="auto"/>
        <w:right w:val="none" w:sz="0" w:space="0" w:color="auto"/>
      </w:divBdr>
    </w:div>
    <w:div w:id="446002574">
      <w:bodyDiv w:val="1"/>
      <w:marLeft w:val="0"/>
      <w:marRight w:val="0"/>
      <w:marTop w:val="0"/>
      <w:marBottom w:val="0"/>
      <w:divBdr>
        <w:top w:val="none" w:sz="0" w:space="0" w:color="auto"/>
        <w:left w:val="none" w:sz="0" w:space="0" w:color="auto"/>
        <w:bottom w:val="none" w:sz="0" w:space="0" w:color="auto"/>
        <w:right w:val="none" w:sz="0" w:space="0" w:color="auto"/>
      </w:divBdr>
    </w:div>
    <w:div w:id="449053561">
      <w:bodyDiv w:val="1"/>
      <w:marLeft w:val="0"/>
      <w:marRight w:val="0"/>
      <w:marTop w:val="0"/>
      <w:marBottom w:val="0"/>
      <w:divBdr>
        <w:top w:val="none" w:sz="0" w:space="0" w:color="auto"/>
        <w:left w:val="none" w:sz="0" w:space="0" w:color="auto"/>
        <w:bottom w:val="none" w:sz="0" w:space="0" w:color="auto"/>
        <w:right w:val="none" w:sz="0" w:space="0" w:color="auto"/>
      </w:divBdr>
    </w:div>
    <w:div w:id="455755240">
      <w:bodyDiv w:val="1"/>
      <w:marLeft w:val="0"/>
      <w:marRight w:val="0"/>
      <w:marTop w:val="0"/>
      <w:marBottom w:val="0"/>
      <w:divBdr>
        <w:top w:val="none" w:sz="0" w:space="0" w:color="auto"/>
        <w:left w:val="none" w:sz="0" w:space="0" w:color="auto"/>
        <w:bottom w:val="none" w:sz="0" w:space="0" w:color="auto"/>
        <w:right w:val="none" w:sz="0" w:space="0" w:color="auto"/>
      </w:divBdr>
    </w:div>
    <w:div w:id="487090185">
      <w:bodyDiv w:val="1"/>
      <w:marLeft w:val="0"/>
      <w:marRight w:val="0"/>
      <w:marTop w:val="0"/>
      <w:marBottom w:val="0"/>
      <w:divBdr>
        <w:top w:val="none" w:sz="0" w:space="0" w:color="auto"/>
        <w:left w:val="none" w:sz="0" w:space="0" w:color="auto"/>
        <w:bottom w:val="none" w:sz="0" w:space="0" w:color="auto"/>
        <w:right w:val="none" w:sz="0" w:space="0" w:color="auto"/>
      </w:divBdr>
    </w:div>
    <w:div w:id="505678659">
      <w:bodyDiv w:val="1"/>
      <w:marLeft w:val="0"/>
      <w:marRight w:val="0"/>
      <w:marTop w:val="0"/>
      <w:marBottom w:val="0"/>
      <w:divBdr>
        <w:top w:val="none" w:sz="0" w:space="0" w:color="auto"/>
        <w:left w:val="none" w:sz="0" w:space="0" w:color="auto"/>
        <w:bottom w:val="none" w:sz="0" w:space="0" w:color="auto"/>
        <w:right w:val="none" w:sz="0" w:space="0" w:color="auto"/>
      </w:divBdr>
    </w:div>
    <w:div w:id="509688179">
      <w:bodyDiv w:val="1"/>
      <w:marLeft w:val="0"/>
      <w:marRight w:val="0"/>
      <w:marTop w:val="0"/>
      <w:marBottom w:val="0"/>
      <w:divBdr>
        <w:top w:val="none" w:sz="0" w:space="0" w:color="auto"/>
        <w:left w:val="none" w:sz="0" w:space="0" w:color="auto"/>
        <w:bottom w:val="none" w:sz="0" w:space="0" w:color="auto"/>
        <w:right w:val="none" w:sz="0" w:space="0" w:color="auto"/>
      </w:divBdr>
    </w:div>
    <w:div w:id="520245573">
      <w:bodyDiv w:val="1"/>
      <w:marLeft w:val="0"/>
      <w:marRight w:val="0"/>
      <w:marTop w:val="0"/>
      <w:marBottom w:val="0"/>
      <w:divBdr>
        <w:top w:val="none" w:sz="0" w:space="0" w:color="auto"/>
        <w:left w:val="none" w:sz="0" w:space="0" w:color="auto"/>
        <w:bottom w:val="none" w:sz="0" w:space="0" w:color="auto"/>
        <w:right w:val="none" w:sz="0" w:space="0" w:color="auto"/>
      </w:divBdr>
    </w:div>
    <w:div w:id="521013657">
      <w:bodyDiv w:val="1"/>
      <w:marLeft w:val="0"/>
      <w:marRight w:val="0"/>
      <w:marTop w:val="0"/>
      <w:marBottom w:val="0"/>
      <w:divBdr>
        <w:top w:val="none" w:sz="0" w:space="0" w:color="auto"/>
        <w:left w:val="none" w:sz="0" w:space="0" w:color="auto"/>
        <w:bottom w:val="none" w:sz="0" w:space="0" w:color="auto"/>
        <w:right w:val="none" w:sz="0" w:space="0" w:color="auto"/>
      </w:divBdr>
    </w:div>
    <w:div w:id="527763637">
      <w:bodyDiv w:val="1"/>
      <w:marLeft w:val="0"/>
      <w:marRight w:val="0"/>
      <w:marTop w:val="0"/>
      <w:marBottom w:val="0"/>
      <w:divBdr>
        <w:top w:val="none" w:sz="0" w:space="0" w:color="auto"/>
        <w:left w:val="none" w:sz="0" w:space="0" w:color="auto"/>
        <w:bottom w:val="none" w:sz="0" w:space="0" w:color="auto"/>
        <w:right w:val="none" w:sz="0" w:space="0" w:color="auto"/>
      </w:divBdr>
    </w:div>
    <w:div w:id="572475907">
      <w:bodyDiv w:val="1"/>
      <w:marLeft w:val="0"/>
      <w:marRight w:val="0"/>
      <w:marTop w:val="0"/>
      <w:marBottom w:val="0"/>
      <w:divBdr>
        <w:top w:val="none" w:sz="0" w:space="0" w:color="auto"/>
        <w:left w:val="none" w:sz="0" w:space="0" w:color="auto"/>
        <w:bottom w:val="none" w:sz="0" w:space="0" w:color="auto"/>
        <w:right w:val="none" w:sz="0" w:space="0" w:color="auto"/>
      </w:divBdr>
    </w:div>
    <w:div w:id="584417191">
      <w:bodyDiv w:val="1"/>
      <w:marLeft w:val="0"/>
      <w:marRight w:val="0"/>
      <w:marTop w:val="0"/>
      <w:marBottom w:val="0"/>
      <w:divBdr>
        <w:top w:val="none" w:sz="0" w:space="0" w:color="auto"/>
        <w:left w:val="none" w:sz="0" w:space="0" w:color="auto"/>
        <w:bottom w:val="none" w:sz="0" w:space="0" w:color="auto"/>
        <w:right w:val="none" w:sz="0" w:space="0" w:color="auto"/>
      </w:divBdr>
    </w:div>
    <w:div w:id="617639417">
      <w:bodyDiv w:val="1"/>
      <w:marLeft w:val="0"/>
      <w:marRight w:val="0"/>
      <w:marTop w:val="0"/>
      <w:marBottom w:val="0"/>
      <w:divBdr>
        <w:top w:val="none" w:sz="0" w:space="0" w:color="auto"/>
        <w:left w:val="none" w:sz="0" w:space="0" w:color="auto"/>
        <w:bottom w:val="none" w:sz="0" w:space="0" w:color="auto"/>
        <w:right w:val="none" w:sz="0" w:space="0" w:color="auto"/>
      </w:divBdr>
    </w:div>
    <w:div w:id="646709783">
      <w:bodyDiv w:val="1"/>
      <w:marLeft w:val="0"/>
      <w:marRight w:val="0"/>
      <w:marTop w:val="0"/>
      <w:marBottom w:val="0"/>
      <w:divBdr>
        <w:top w:val="none" w:sz="0" w:space="0" w:color="auto"/>
        <w:left w:val="none" w:sz="0" w:space="0" w:color="auto"/>
        <w:bottom w:val="none" w:sz="0" w:space="0" w:color="auto"/>
        <w:right w:val="none" w:sz="0" w:space="0" w:color="auto"/>
      </w:divBdr>
    </w:div>
    <w:div w:id="657613676">
      <w:bodyDiv w:val="1"/>
      <w:marLeft w:val="0"/>
      <w:marRight w:val="0"/>
      <w:marTop w:val="0"/>
      <w:marBottom w:val="0"/>
      <w:divBdr>
        <w:top w:val="none" w:sz="0" w:space="0" w:color="auto"/>
        <w:left w:val="none" w:sz="0" w:space="0" w:color="auto"/>
        <w:bottom w:val="none" w:sz="0" w:space="0" w:color="auto"/>
        <w:right w:val="none" w:sz="0" w:space="0" w:color="auto"/>
      </w:divBdr>
    </w:div>
    <w:div w:id="676545559">
      <w:bodyDiv w:val="1"/>
      <w:marLeft w:val="0"/>
      <w:marRight w:val="0"/>
      <w:marTop w:val="0"/>
      <w:marBottom w:val="0"/>
      <w:divBdr>
        <w:top w:val="none" w:sz="0" w:space="0" w:color="auto"/>
        <w:left w:val="none" w:sz="0" w:space="0" w:color="auto"/>
        <w:bottom w:val="none" w:sz="0" w:space="0" w:color="auto"/>
        <w:right w:val="none" w:sz="0" w:space="0" w:color="auto"/>
      </w:divBdr>
    </w:div>
    <w:div w:id="682707864">
      <w:bodyDiv w:val="1"/>
      <w:marLeft w:val="0"/>
      <w:marRight w:val="0"/>
      <w:marTop w:val="0"/>
      <w:marBottom w:val="0"/>
      <w:divBdr>
        <w:top w:val="none" w:sz="0" w:space="0" w:color="auto"/>
        <w:left w:val="none" w:sz="0" w:space="0" w:color="auto"/>
        <w:bottom w:val="none" w:sz="0" w:space="0" w:color="auto"/>
        <w:right w:val="none" w:sz="0" w:space="0" w:color="auto"/>
      </w:divBdr>
    </w:div>
    <w:div w:id="687608961">
      <w:bodyDiv w:val="1"/>
      <w:marLeft w:val="0"/>
      <w:marRight w:val="0"/>
      <w:marTop w:val="0"/>
      <w:marBottom w:val="0"/>
      <w:divBdr>
        <w:top w:val="none" w:sz="0" w:space="0" w:color="auto"/>
        <w:left w:val="none" w:sz="0" w:space="0" w:color="auto"/>
        <w:bottom w:val="none" w:sz="0" w:space="0" w:color="auto"/>
        <w:right w:val="none" w:sz="0" w:space="0" w:color="auto"/>
      </w:divBdr>
    </w:div>
    <w:div w:id="709233023">
      <w:bodyDiv w:val="1"/>
      <w:marLeft w:val="0"/>
      <w:marRight w:val="0"/>
      <w:marTop w:val="0"/>
      <w:marBottom w:val="0"/>
      <w:divBdr>
        <w:top w:val="none" w:sz="0" w:space="0" w:color="auto"/>
        <w:left w:val="none" w:sz="0" w:space="0" w:color="auto"/>
        <w:bottom w:val="none" w:sz="0" w:space="0" w:color="auto"/>
        <w:right w:val="none" w:sz="0" w:space="0" w:color="auto"/>
      </w:divBdr>
    </w:div>
    <w:div w:id="715080549">
      <w:bodyDiv w:val="1"/>
      <w:marLeft w:val="0"/>
      <w:marRight w:val="0"/>
      <w:marTop w:val="0"/>
      <w:marBottom w:val="0"/>
      <w:divBdr>
        <w:top w:val="none" w:sz="0" w:space="0" w:color="auto"/>
        <w:left w:val="none" w:sz="0" w:space="0" w:color="auto"/>
        <w:bottom w:val="none" w:sz="0" w:space="0" w:color="auto"/>
        <w:right w:val="none" w:sz="0" w:space="0" w:color="auto"/>
      </w:divBdr>
    </w:div>
    <w:div w:id="732847511">
      <w:bodyDiv w:val="1"/>
      <w:marLeft w:val="0"/>
      <w:marRight w:val="0"/>
      <w:marTop w:val="0"/>
      <w:marBottom w:val="0"/>
      <w:divBdr>
        <w:top w:val="none" w:sz="0" w:space="0" w:color="auto"/>
        <w:left w:val="none" w:sz="0" w:space="0" w:color="auto"/>
        <w:bottom w:val="none" w:sz="0" w:space="0" w:color="auto"/>
        <w:right w:val="none" w:sz="0" w:space="0" w:color="auto"/>
      </w:divBdr>
    </w:div>
    <w:div w:id="749041049">
      <w:bodyDiv w:val="1"/>
      <w:marLeft w:val="0"/>
      <w:marRight w:val="0"/>
      <w:marTop w:val="0"/>
      <w:marBottom w:val="0"/>
      <w:divBdr>
        <w:top w:val="none" w:sz="0" w:space="0" w:color="auto"/>
        <w:left w:val="none" w:sz="0" w:space="0" w:color="auto"/>
        <w:bottom w:val="none" w:sz="0" w:space="0" w:color="auto"/>
        <w:right w:val="none" w:sz="0" w:space="0" w:color="auto"/>
      </w:divBdr>
      <w:divsChild>
        <w:div w:id="222177904">
          <w:marLeft w:val="0"/>
          <w:marRight w:val="0"/>
          <w:marTop w:val="90"/>
          <w:marBottom w:val="0"/>
          <w:divBdr>
            <w:top w:val="none" w:sz="0" w:space="0" w:color="auto"/>
            <w:left w:val="none" w:sz="0" w:space="0" w:color="auto"/>
            <w:bottom w:val="none" w:sz="0" w:space="0" w:color="auto"/>
            <w:right w:val="none" w:sz="0" w:space="0" w:color="auto"/>
          </w:divBdr>
          <w:divsChild>
            <w:div w:id="340863873">
              <w:marLeft w:val="0"/>
              <w:marRight w:val="0"/>
              <w:marTop w:val="0"/>
              <w:marBottom w:val="420"/>
              <w:divBdr>
                <w:top w:val="none" w:sz="0" w:space="0" w:color="auto"/>
                <w:left w:val="none" w:sz="0" w:space="0" w:color="auto"/>
                <w:bottom w:val="none" w:sz="0" w:space="0" w:color="auto"/>
                <w:right w:val="none" w:sz="0" w:space="0" w:color="auto"/>
              </w:divBdr>
              <w:divsChild>
                <w:div w:id="1007907528">
                  <w:marLeft w:val="0"/>
                  <w:marRight w:val="0"/>
                  <w:marTop w:val="0"/>
                  <w:marBottom w:val="0"/>
                  <w:divBdr>
                    <w:top w:val="none" w:sz="0" w:space="0" w:color="auto"/>
                    <w:left w:val="none" w:sz="0" w:space="0" w:color="auto"/>
                    <w:bottom w:val="none" w:sz="0" w:space="0" w:color="auto"/>
                    <w:right w:val="none" w:sz="0" w:space="0" w:color="auto"/>
                  </w:divBdr>
                  <w:divsChild>
                    <w:div w:id="69828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890317">
      <w:bodyDiv w:val="1"/>
      <w:marLeft w:val="0"/>
      <w:marRight w:val="0"/>
      <w:marTop w:val="0"/>
      <w:marBottom w:val="0"/>
      <w:divBdr>
        <w:top w:val="none" w:sz="0" w:space="0" w:color="auto"/>
        <w:left w:val="none" w:sz="0" w:space="0" w:color="auto"/>
        <w:bottom w:val="none" w:sz="0" w:space="0" w:color="auto"/>
        <w:right w:val="none" w:sz="0" w:space="0" w:color="auto"/>
      </w:divBdr>
      <w:divsChild>
        <w:div w:id="776801047">
          <w:marLeft w:val="0"/>
          <w:marRight w:val="0"/>
          <w:marTop w:val="0"/>
          <w:marBottom w:val="0"/>
          <w:divBdr>
            <w:top w:val="none" w:sz="0" w:space="0" w:color="auto"/>
            <w:left w:val="none" w:sz="0" w:space="0" w:color="auto"/>
            <w:bottom w:val="none" w:sz="0" w:space="0" w:color="auto"/>
            <w:right w:val="none" w:sz="0" w:space="0" w:color="auto"/>
          </w:divBdr>
          <w:divsChild>
            <w:div w:id="143814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6660">
      <w:bodyDiv w:val="1"/>
      <w:marLeft w:val="0"/>
      <w:marRight w:val="0"/>
      <w:marTop w:val="0"/>
      <w:marBottom w:val="0"/>
      <w:divBdr>
        <w:top w:val="none" w:sz="0" w:space="0" w:color="auto"/>
        <w:left w:val="none" w:sz="0" w:space="0" w:color="auto"/>
        <w:bottom w:val="none" w:sz="0" w:space="0" w:color="auto"/>
        <w:right w:val="none" w:sz="0" w:space="0" w:color="auto"/>
      </w:divBdr>
    </w:div>
    <w:div w:id="780105296">
      <w:bodyDiv w:val="1"/>
      <w:marLeft w:val="0"/>
      <w:marRight w:val="0"/>
      <w:marTop w:val="0"/>
      <w:marBottom w:val="0"/>
      <w:divBdr>
        <w:top w:val="none" w:sz="0" w:space="0" w:color="auto"/>
        <w:left w:val="none" w:sz="0" w:space="0" w:color="auto"/>
        <w:bottom w:val="none" w:sz="0" w:space="0" w:color="auto"/>
        <w:right w:val="none" w:sz="0" w:space="0" w:color="auto"/>
      </w:divBdr>
    </w:div>
    <w:div w:id="784689632">
      <w:bodyDiv w:val="1"/>
      <w:marLeft w:val="0"/>
      <w:marRight w:val="0"/>
      <w:marTop w:val="0"/>
      <w:marBottom w:val="0"/>
      <w:divBdr>
        <w:top w:val="none" w:sz="0" w:space="0" w:color="auto"/>
        <w:left w:val="none" w:sz="0" w:space="0" w:color="auto"/>
        <w:bottom w:val="none" w:sz="0" w:space="0" w:color="auto"/>
        <w:right w:val="none" w:sz="0" w:space="0" w:color="auto"/>
      </w:divBdr>
    </w:div>
    <w:div w:id="786850774">
      <w:bodyDiv w:val="1"/>
      <w:marLeft w:val="0"/>
      <w:marRight w:val="0"/>
      <w:marTop w:val="0"/>
      <w:marBottom w:val="0"/>
      <w:divBdr>
        <w:top w:val="none" w:sz="0" w:space="0" w:color="auto"/>
        <w:left w:val="none" w:sz="0" w:space="0" w:color="auto"/>
        <w:bottom w:val="none" w:sz="0" w:space="0" w:color="auto"/>
        <w:right w:val="none" w:sz="0" w:space="0" w:color="auto"/>
      </w:divBdr>
    </w:div>
    <w:div w:id="808203943">
      <w:bodyDiv w:val="1"/>
      <w:marLeft w:val="0"/>
      <w:marRight w:val="0"/>
      <w:marTop w:val="0"/>
      <w:marBottom w:val="0"/>
      <w:divBdr>
        <w:top w:val="none" w:sz="0" w:space="0" w:color="auto"/>
        <w:left w:val="none" w:sz="0" w:space="0" w:color="auto"/>
        <w:bottom w:val="none" w:sz="0" w:space="0" w:color="auto"/>
        <w:right w:val="none" w:sz="0" w:space="0" w:color="auto"/>
      </w:divBdr>
    </w:div>
    <w:div w:id="826897610">
      <w:bodyDiv w:val="1"/>
      <w:marLeft w:val="0"/>
      <w:marRight w:val="0"/>
      <w:marTop w:val="0"/>
      <w:marBottom w:val="0"/>
      <w:divBdr>
        <w:top w:val="none" w:sz="0" w:space="0" w:color="auto"/>
        <w:left w:val="none" w:sz="0" w:space="0" w:color="auto"/>
        <w:bottom w:val="none" w:sz="0" w:space="0" w:color="auto"/>
        <w:right w:val="none" w:sz="0" w:space="0" w:color="auto"/>
      </w:divBdr>
    </w:div>
    <w:div w:id="847207592">
      <w:bodyDiv w:val="1"/>
      <w:marLeft w:val="0"/>
      <w:marRight w:val="0"/>
      <w:marTop w:val="0"/>
      <w:marBottom w:val="0"/>
      <w:divBdr>
        <w:top w:val="none" w:sz="0" w:space="0" w:color="auto"/>
        <w:left w:val="none" w:sz="0" w:space="0" w:color="auto"/>
        <w:bottom w:val="none" w:sz="0" w:space="0" w:color="auto"/>
        <w:right w:val="none" w:sz="0" w:space="0" w:color="auto"/>
      </w:divBdr>
    </w:div>
    <w:div w:id="864370534">
      <w:bodyDiv w:val="1"/>
      <w:marLeft w:val="0"/>
      <w:marRight w:val="0"/>
      <w:marTop w:val="0"/>
      <w:marBottom w:val="0"/>
      <w:divBdr>
        <w:top w:val="none" w:sz="0" w:space="0" w:color="auto"/>
        <w:left w:val="none" w:sz="0" w:space="0" w:color="auto"/>
        <w:bottom w:val="none" w:sz="0" w:space="0" w:color="auto"/>
        <w:right w:val="none" w:sz="0" w:space="0" w:color="auto"/>
      </w:divBdr>
    </w:div>
    <w:div w:id="881359153">
      <w:bodyDiv w:val="1"/>
      <w:marLeft w:val="0"/>
      <w:marRight w:val="0"/>
      <w:marTop w:val="0"/>
      <w:marBottom w:val="0"/>
      <w:divBdr>
        <w:top w:val="none" w:sz="0" w:space="0" w:color="auto"/>
        <w:left w:val="none" w:sz="0" w:space="0" w:color="auto"/>
        <w:bottom w:val="none" w:sz="0" w:space="0" w:color="auto"/>
        <w:right w:val="none" w:sz="0" w:space="0" w:color="auto"/>
      </w:divBdr>
    </w:div>
    <w:div w:id="916399892">
      <w:bodyDiv w:val="1"/>
      <w:marLeft w:val="0"/>
      <w:marRight w:val="0"/>
      <w:marTop w:val="0"/>
      <w:marBottom w:val="0"/>
      <w:divBdr>
        <w:top w:val="none" w:sz="0" w:space="0" w:color="auto"/>
        <w:left w:val="none" w:sz="0" w:space="0" w:color="auto"/>
        <w:bottom w:val="none" w:sz="0" w:space="0" w:color="auto"/>
        <w:right w:val="none" w:sz="0" w:space="0" w:color="auto"/>
      </w:divBdr>
    </w:div>
    <w:div w:id="918100288">
      <w:bodyDiv w:val="1"/>
      <w:marLeft w:val="0"/>
      <w:marRight w:val="0"/>
      <w:marTop w:val="0"/>
      <w:marBottom w:val="0"/>
      <w:divBdr>
        <w:top w:val="none" w:sz="0" w:space="0" w:color="auto"/>
        <w:left w:val="none" w:sz="0" w:space="0" w:color="auto"/>
        <w:bottom w:val="none" w:sz="0" w:space="0" w:color="auto"/>
        <w:right w:val="none" w:sz="0" w:space="0" w:color="auto"/>
      </w:divBdr>
    </w:div>
    <w:div w:id="924805016">
      <w:bodyDiv w:val="1"/>
      <w:marLeft w:val="0"/>
      <w:marRight w:val="0"/>
      <w:marTop w:val="0"/>
      <w:marBottom w:val="0"/>
      <w:divBdr>
        <w:top w:val="none" w:sz="0" w:space="0" w:color="auto"/>
        <w:left w:val="none" w:sz="0" w:space="0" w:color="auto"/>
        <w:bottom w:val="none" w:sz="0" w:space="0" w:color="auto"/>
        <w:right w:val="none" w:sz="0" w:space="0" w:color="auto"/>
      </w:divBdr>
    </w:div>
    <w:div w:id="931276707">
      <w:bodyDiv w:val="1"/>
      <w:marLeft w:val="0"/>
      <w:marRight w:val="0"/>
      <w:marTop w:val="0"/>
      <w:marBottom w:val="0"/>
      <w:divBdr>
        <w:top w:val="none" w:sz="0" w:space="0" w:color="auto"/>
        <w:left w:val="none" w:sz="0" w:space="0" w:color="auto"/>
        <w:bottom w:val="none" w:sz="0" w:space="0" w:color="auto"/>
        <w:right w:val="none" w:sz="0" w:space="0" w:color="auto"/>
      </w:divBdr>
    </w:div>
    <w:div w:id="944845915">
      <w:bodyDiv w:val="1"/>
      <w:marLeft w:val="0"/>
      <w:marRight w:val="0"/>
      <w:marTop w:val="0"/>
      <w:marBottom w:val="0"/>
      <w:divBdr>
        <w:top w:val="none" w:sz="0" w:space="0" w:color="auto"/>
        <w:left w:val="none" w:sz="0" w:space="0" w:color="auto"/>
        <w:bottom w:val="none" w:sz="0" w:space="0" w:color="auto"/>
        <w:right w:val="none" w:sz="0" w:space="0" w:color="auto"/>
      </w:divBdr>
    </w:div>
    <w:div w:id="956907810">
      <w:bodyDiv w:val="1"/>
      <w:marLeft w:val="0"/>
      <w:marRight w:val="0"/>
      <w:marTop w:val="0"/>
      <w:marBottom w:val="0"/>
      <w:divBdr>
        <w:top w:val="none" w:sz="0" w:space="0" w:color="auto"/>
        <w:left w:val="none" w:sz="0" w:space="0" w:color="auto"/>
        <w:bottom w:val="none" w:sz="0" w:space="0" w:color="auto"/>
        <w:right w:val="none" w:sz="0" w:space="0" w:color="auto"/>
      </w:divBdr>
    </w:div>
    <w:div w:id="970476768">
      <w:bodyDiv w:val="1"/>
      <w:marLeft w:val="0"/>
      <w:marRight w:val="0"/>
      <w:marTop w:val="0"/>
      <w:marBottom w:val="0"/>
      <w:divBdr>
        <w:top w:val="none" w:sz="0" w:space="0" w:color="auto"/>
        <w:left w:val="none" w:sz="0" w:space="0" w:color="auto"/>
        <w:bottom w:val="none" w:sz="0" w:space="0" w:color="auto"/>
        <w:right w:val="none" w:sz="0" w:space="0" w:color="auto"/>
      </w:divBdr>
    </w:div>
    <w:div w:id="976254207">
      <w:bodyDiv w:val="1"/>
      <w:marLeft w:val="0"/>
      <w:marRight w:val="0"/>
      <w:marTop w:val="0"/>
      <w:marBottom w:val="0"/>
      <w:divBdr>
        <w:top w:val="none" w:sz="0" w:space="0" w:color="auto"/>
        <w:left w:val="none" w:sz="0" w:space="0" w:color="auto"/>
        <w:bottom w:val="none" w:sz="0" w:space="0" w:color="auto"/>
        <w:right w:val="none" w:sz="0" w:space="0" w:color="auto"/>
      </w:divBdr>
    </w:div>
    <w:div w:id="1003509337">
      <w:bodyDiv w:val="1"/>
      <w:marLeft w:val="0"/>
      <w:marRight w:val="0"/>
      <w:marTop w:val="0"/>
      <w:marBottom w:val="0"/>
      <w:divBdr>
        <w:top w:val="none" w:sz="0" w:space="0" w:color="auto"/>
        <w:left w:val="none" w:sz="0" w:space="0" w:color="auto"/>
        <w:bottom w:val="none" w:sz="0" w:space="0" w:color="auto"/>
        <w:right w:val="none" w:sz="0" w:space="0" w:color="auto"/>
      </w:divBdr>
    </w:div>
    <w:div w:id="1045830346">
      <w:bodyDiv w:val="1"/>
      <w:marLeft w:val="0"/>
      <w:marRight w:val="0"/>
      <w:marTop w:val="0"/>
      <w:marBottom w:val="0"/>
      <w:divBdr>
        <w:top w:val="none" w:sz="0" w:space="0" w:color="auto"/>
        <w:left w:val="none" w:sz="0" w:space="0" w:color="auto"/>
        <w:bottom w:val="none" w:sz="0" w:space="0" w:color="auto"/>
        <w:right w:val="none" w:sz="0" w:space="0" w:color="auto"/>
      </w:divBdr>
    </w:div>
    <w:div w:id="1069573599">
      <w:bodyDiv w:val="1"/>
      <w:marLeft w:val="0"/>
      <w:marRight w:val="0"/>
      <w:marTop w:val="0"/>
      <w:marBottom w:val="0"/>
      <w:divBdr>
        <w:top w:val="none" w:sz="0" w:space="0" w:color="auto"/>
        <w:left w:val="none" w:sz="0" w:space="0" w:color="auto"/>
        <w:bottom w:val="none" w:sz="0" w:space="0" w:color="auto"/>
        <w:right w:val="none" w:sz="0" w:space="0" w:color="auto"/>
      </w:divBdr>
    </w:div>
    <w:div w:id="1070427509">
      <w:bodyDiv w:val="1"/>
      <w:marLeft w:val="0"/>
      <w:marRight w:val="0"/>
      <w:marTop w:val="0"/>
      <w:marBottom w:val="0"/>
      <w:divBdr>
        <w:top w:val="none" w:sz="0" w:space="0" w:color="auto"/>
        <w:left w:val="none" w:sz="0" w:space="0" w:color="auto"/>
        <w:bottom w:val="none" w:sz="0" w:space="0" w:color="auto"/>
        <w:right w:val="none" w:sz="0" w:space="0" w:color="auto"/>
      </w:divBdr>
    </w:div>
    <w:div w:id="1081827943">
      <w:bodyDiv w:val="1"/>
      <w:marLeft w:val="0"/>
      <w:marRight w:val="0"/>
      <w:marTop w:val="0"/>
      <w:marBottom w:val="0"/>
      <w:divBdr>
        <w:top w:val="none" w:sz="0" w:space="0" w:color="auto"/>
        <w:left w:val="none" w:sz="0" w:space="0" w:color="auto"/>
        <w:bottom w:val="none" w:sz="0" w:space="0" w:color="auto"/>
        <w:right w:val="none" w:sz="0" w:space="0" w:color="auto"/>
      </w:divBdr>
    </w:div>
    <w:div w:id="1136723826">
      <w:bodyDiv w:val="1"/>
      <w:marLeft w:val="0"/>
      <w:marRight w:val="0"/>
      <w:marTop w:val="0"/>
      <w:marBottom w:val="0"/>
      <w:divBdr>
        <w:top w:val="none" w:sz="0" w:space="0" w:color="auto"/>
        <w:left w:val="none" w:sz="0" w:space="0" w:color="auto"/>
        <w:bottom w:val="none" w:sz="0" w:space="0" w:color="auto"/>
        <w:right w:val="none" w:sz="0" w:space="0" w:color="auto"/>
      </w:divBdr>
      <w:divsChild>
        <w:div w:id="819345681">
          <w:marLeft w:val="0"/>
          <w:marRight w:val="0"/>
          <w:marTop w:val="0"/>
          <w:marBottom w:val="0"/>
          <w:divBdr>
            <w:top w:val="none" w:sz="0" w:space="0" w:color="auto"/>
            <w:left w:val="none" w:sz="0" w:space="0" w:color="auto"/>
            <w:bottom w:val="none" w:sz="0" w:space="0" w:color="auto"/>
            <w:right w:val="none" w:sz="0" w:space="0" w:color="auto"/>
          </w:divBdr>
          <w:divsChild>
            <w:div w:id="211100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1491">
      <w:bodyDiv w:val="1"/>
      <w:marLeft w:val="0"/>
      <w:marRight w:val="0"/>
      <w:marTop w:val="0"/>
      <w:marBottom w:val="0"/>
      <w:divBdr>
        <w:top w:val="none" w:sz="0" w:space="0" w:color="auto"/>
        <w:left w:val="none" w:sz="0" w:space="0" w:color="auto"/>
        <w:bottom w:val="none" w:sz="0" w:space="0" w:color="auto"/>
        <w:right w:val="none" w:sz="0" w:space="0" w:color="auto"/>
      </w:divBdr>
    </w:div>
    <w:div w:id="1162626183">
      <w:bodyDiv w:val="1"/>
      <w:marLeft w:val="0"/>
      <w:marRight w:val="0"/>
      <w:marTop w:val="0"/>
      <w:marBottom w:val="0"/>
      <w:divBdr>
        <w:top w:val="none" w:sz="0" w:space="0" w:color="auto"/>
        <w:left w:val="none" w:sz="0" w:space="0" w:color="auto"/>
        <w:bottom w:val="none" w:sz="0" w:space="0" w:color="auto"/>
        <w:right w:val="none" w:sz="0" w:space="0" w:color="auto"/>
      </w:divBdr>
    </w:div>
    <w:div w:id="1163619463">
      <w:bodyDiv w:val="1"/>
      <w:marLeft w:val="0"/>
      <w:marRight w:val="0"/>
      <w:marTop w:val="0"/>
      <w:marBottom w:val="0"/>
      <w:divBdr>
        <w:top w:val="none" w:sz="0" w:space="0" w:color="auto"/>
        <w:left w:val="none" w:sz="0" w:space="0" w:color="auto"/>
        <w:bottom w:val="none" w:sz="0" w:space="0" w:color="auto"/>
        <w:right w:val="none" w:sz="0" w:space="0" w:color="auto"/>
      </w:divBdr>
    </w:div>
    <w:div w:id="1178543126">
      <w:bodyDiv w:val="1"/>
      <w:marLeft w:val="0"/>
      <w:marRight w:val="0"/>
      <w:marTop w:val="0"/>
      <w:marBottom w:val="0"/>
      <w:divBdr>
        <w:top w:val="none" w:sz="0" w:space="0" w:color="auto"/>
        <w:left w:val="none" w:sz="0" w:space="0" w:color="auto"/>
        <w:bottom w:val="none" w:sz="0" w:space="0" w:color="auto"/>
        <w:right w:val="none" w:sz="0" w:space="0" w:color="auto"/>
      </w:divBdr>
    </w:div>
    <w:div w:id="1180048548">
      <w:bodyDiv w:val="1"/>
      <w:marLeft w:val="0"/>
      <w:marRight w:val="0"/>
      <w:marTop w:val="0"/>
      <w:marBottom w:val="0"/>
      <w:divBdr>
        <w:top w:val="none" w:sz="0" w:space="0" w:color="auto"/>
        <w:left w:val="none" w:sz="0" w:space="0" w:color="auto"/>
        <w:bottom w:val="none" w:sz="0" w:space="0" w:color="auto"/>
        <w:right w:val="none" w:sz="0" w:space="0" w:color="auto"/>
      </w:divBdr>
    </w:div>
    <w:div w:id="1195536077">
      <w:bodyDiv w:val="1"/>
      <w:marLeft w:val="0"/>
      <w:marRight w:val="0"/>
      <w:marTop w:val="0"/>
      <w:marBottom w:val="0"/>
      <w:divBdr>
        <w:top w:val="none" w:sz="0" w:space="0" w:color="auto"/>
        <w:left w:val="none" w:sz="0" w:space="0" w:color="auto"/>
        <w:bottom w:val="none" w:sz="0" w:space="0" w:color="auto"/>
        <w:right w:val="none" w:sz="0" w:space="0" w:color="auto"/>
      </w:divBdr>
    </w:div>
    <w:div w:id="1196307999">
      <w:bodyDiv w:val="1"/>
      <w:marLeft w:val="0"/>
      <w:marRight w:val="0"/>
      <w:marTop w:val="0"/>
      <w:marBottom w:val="0"/>
      <w:divBdr>
        <w:top w:val="none" w:sz="0" w:space="0" w:color="auto"/>
        <w:left w:val="none" w:sz="0" w:space="0" w:color="auto"/>
        <w:bottom w:val="none" w:sz="0" w:space="0" w:color="auto"/>
        <w:right w:val="none" w:sz="0" w:space="0" w:color="auto"/>
      </w:divBdr>
    </w:div>
    <w:div w:id="1205673434">
      <w:bodyDiv w:val="1"/>
      <w:marLeft w:val="0"/>
      <w:marRight w:val="0"/>
      <w:marTop w:val="0"/>
      <w:marBottom w:val="0"/>
      <w:divBdr>
        <w:top w:val="none" w:sz="0" w:space="0" w:color="auto"/>
        <w:left w:val="none" w:sz="0" w:space="0" w:color="auto"/>
        <w:bottom w:val="none" w:sz="0" w:space="0" w:color="auto"/>
        <w:right w:val="none" w:sz="0" w:space="0" w:color="auto"/>
      </w:divBdr>
    </w:div>
    <w:div w:id="1210847438">
      <w:bodyDiv w:val="1"/>
      <w:marLeft w:val="0"/>
      <w:marRight w:val="0"/>
      <w:marTop w:val="0"/>
      <w:marBottom w:val="0"/>
      <w:divBdr>
        <w:top w:val="none" w:sz="0" w:space="0" w:color="auto"/>
        <w:left w:val="none" w:sz="0" w:space="0" w:color="auto"/>
        <w:bottom w:val="none" w:sz="0" w:space="0" w:color="auto"/>
        <w:right w:val="none" w:sz="0" w:space="0" w:color="auto"/>
      </w:divBdr>
      <w:divsChild>
        <w:div w:id="676806647">
          <w:marLeft w:val="0"/>
          <w:marRight w:val="0"/>
          <w:marTop w:val="0"/>
          <w:marBottom w:val="0"/>
          <w:divBdr>
            <w:top w:val="none" w:sz="0" w:space="0" w:color="auto"/>
            <w:left w:val="none" w:sz="0" w:space="0" w:color="auto"/>
            <w:bottom w:val="none" w:sz="0" w:space="0" w:color="auto"/>
            <w:right w:val="none" w:sz="0" w:space="0" w:color="auto"/>
          </w:divBdr>
          <w:divsChild>
            <w:div w:id="152883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40454">
      <w:bodyDiv w:val="1"/>
      <w:marLeft w:val="0"/>
      <w:marRight w:val="0"/>
      <w:marTop w:val="0"/>
      <w:marBottom w:val="0"/>
      <w:divBdr>
        <w:top w:val="none" w:sz="0" w:space="0" w:color="auto"/>
        <w:left w:val="none" w:sz="0" w:space="0" w:color="auto"/>
        <w:bottom w:val="none" w:sz="0" w:space="0" w:color="auto"/>
        <w:right w:val="none" w:sz="0" w:space="0" w:color="auto"/>
      </w:divBdr>
    </w:div>
    <w:div w:id="1232084772">
      <w:bodyDiv w:val="1"/>
      <w:marLeft w:val="0"/>
      <w:marRight w:val="0"/>
      <w:marTop w:val="0"/>
      <w:marBottom w:val="0"/>
      <w:divBdr>
        <w:top w:val="none" w:sz="0" w:space="0" w:color="auto"/>
        <w:left w:val="none" w:sz="0" w:space="0" w:color="auto"/>
        <w:bottom w:val="none" w:sz="0" w:space="0" w:color="auto"/>
        <w:right w:val="none" w:sz="0" w:space="0" w:color="auto"/>
      </w:divBdr>
    </w:div>
    <w:div w:id="1240555595">
      <w:bodyDiv w:val="1"/>
      <w:marLeft w:val="0"/>
      <w:marRight w:val="0"/>
      <w:marTop w:val="0"/>
      <w:marBottom w:val="0"/>
      <w:divBdr>
        <w:top w:val="none" w:sz="0" w:space="0" w:color="auto"/>
        <w:left w:val="none" w:sz="0" w:space="0" w:color="auto"/>
        <w:bottom w:val="none" w:sz="0" w:space="0" w:color="auto"/>
        <w:right w:val="none" w:sz="0" w:space="0" w:color="auto"/>
      </w:divBdr>
      <w:divsChild>
        <w:div w:id="91315536">
          <w:marLeft w:val="0"/>
          <w:marRight w:val="0"/>
          <w:marTop w:val="0"/>
          <w:marBottom w:val="0"/>
          <w:divBdr>
            <w:top w:val="none" w:sz="0" w:space="0" w:color="auto"/>
            <w:left w:val="none" w:sz="0" w:space="0" w:color="auto"/>
            <w:bottom w:val="none" w:sz="0" w:space="0" w:color="auto"/>
            <w:right w:val="none" w:sz="0" w:space="0" w:color="auto"/>
          </w:divBdr>
          <w:divsChild>
            <w:div w:id="52987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99774">
      <w:bodyDiv w:val="1"/>
      <w:marLeft w:val="0"/>
      <w:marRight w:val="0"/>
      <w:marTop w:val="0"/>
      <w:marBottom w:val="0"/>
      <w:divBdr>
        <w:top w:val="none" w:sz="0" w:space="0" w:color="auto"/>
        <w:left w:val="none" w:sz="0" w:space="0" w:color="auto"/>
        <w:bottom w:val="none" w:sz="0" w:space="0" w:color="auto"/>
        <w:right w:val="none" w:sz="0" w:space="0" w:color="auto"/>
      </w:divBdr>
    </w:div>
    <w:div w:id="1245722096">
      <w:bodyDiv w:val="1"/>
      <w:marLeft w:val="0"/>
      <w:marRight w:val="0"/>
      <w:marTop w:val="0"/>
      <w:marBottom w:val="0"/>
      <w:divBdr>
        <w:top w:val="none" w:sz="0" w:space="0" w:color="auto"/>
        <w:left w:val="none" w:sz="0" w:space="0" w:color="auto"/>
        <w:bottom w:val="none" w:sz="0" w:space="0" w:color="auto"/>
        <w:right w:val="none" w:sz="0" w:space="0" w:color="auto"/>
      </w:divBdr>
    </w:div>
    <w:div w:id="1256669757">
      <w:bodyDiv w:val="1"/>
      <w:marLeft w:val="0"/>
      <w:marRight w:val="0"/>
      <w:marTop w:val="0"/>
      <w:marBottom w:val="0"/>
      <w:divBdr>
        <w:top w:val="none" w:sz="0" w:space="0" w:color="auto"/>
        <w:left w:val="none" w:sz="0" w:space="0" w:color="auto"/>
        <w:bottom w:val="none" w:sz="0" w:space="0" w:color="auto"/>
        <w:right w:val="none" w:sz="0" w:space="0" w:color="auto"/>
      </w:divBdr>
    </w:div>
    <w:div w:id="1261258585">
      <w:bodyDiv w:val="1"/>
      <w:marLeft w:val="0"/>
      <w:marRight w:val="0"/>
      <w:marTop w:val="0"/>
      <w:marBottom w:val="0"/>
      <w:divBdr>
        <w:top w:val="none" w:sz="0" w:space="0" w:color="auto"/>
        <w:left w:val="none" w:sz="0" w:space="0" w:color="auto"/>
        <w:bottom w:val="none" w:sz="0" w:space="0" w:color="auto"/>
        <w:right w:val="none" w:sz="0" w:space="0" w:color="auto"/>
      </w:divBdr>
      <w:divsChild>
        <w:div w:id="552928019">
          <w:marLeft w:val="0"/>
          <w:marRight w:val="0"/>
          <w:marTop w:val="0"/>
          <w:marBottom w:val="0"/>
          <w:divBdr>
            <w:top w:val="none" w:sz="0" w:space="0" w:color="auto"/>
            <w:left w:val="none" w:sz="0" w:space="0" w:color="auto"/>
            <w:bottom w:val="none" w:sz="0" w:space="0" w:color="auto"/>
            <w:right w:val="none" w:sz="0" w:space="0" w:color="auto"/>
          </w:divBdr>
          <w:divsChild>
            <w:div w:id="298845445">
              <w:marLeft w:val="0"/>
              <w:marRight w:val="0"/>
              <w:marTop w:val="0"/>
              <w:marBottom w:val="0"/>
              <w:divBdr>
                <w:top w:val="none" w:sz="0" w:space="0" w:color="auto"/>
                <w:left w:val="none" w:sz="0" w:space="0" w:color="auto"/>
                <w:bottom w:val="none" w:sz="0" w:space="0" w:color="auto"/>
                <w:right w:val="none" w:sz="0" w:space="0" w:color="auto"/>
              </w:divBdr>
              <w:divsChild>
                <w:div w:id="15758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02792">
          <w:marLeft w:val="0"/>
          <w:marRight w:val="0"/>
          <w:marTop w:val="0"/>
          <w:marBottom w:val="0"/>
          <w:divBdr>
            <w:top w:val="none" w:sz="0" w:space="0" w:color="auto"/>
            <w:left w:val="none" w:sz="0" w:space="0" w:color="auto"/>
            <w:bottom w:val="none" w:sz="0" w:space="0" w:color="auto"/>
            <w:right w:val="none" w:sz="0" w:space="0" w:color="auto"/>
          </w:divBdr>
        </w:div>
      </w:divsChild>
    </w:div>
    <w:div w:id="1284918778">
      <w:bodyDiv w:val="1"/>
      <w:marLeft w:val="0"/>
      <w:marRight w:val="0"/>
      <w:marTop w:val="0"/>
      <w:marBottom w:val="0"/>
      <w:divBdr>
        <w:top w:val="none" w:sz="0" w:space="0" w:color="auto"/>
        <w:left w:val="none" w:sz="0" w:space="0" w:color="auto"/>
        <w:bottom w:val="none" w:sz="0" w:space="0" w:color="auto"/>
        <w:right w:val="none" w:sz="0" w:space="0" w:color="auto"/>
      </w:divBdr>
    </w:div>
    <w:div w:id="1354459988">
      <w:bodyDiv w:val="1"/>
      <w:marLeft w:val="0"/>
      <w:marRight w:val="0"/>
      <w:marTop w:val="0"/>
      <w:marBottom w:val="0"/>
      <w:divBdr>
        <w:top w:val="none" w:sz="0" w:space="0" w:color="auto"/>
        <w:left w:val="none" w:sz="0" w:space="0" w:color="auto"/>
        <w:bottom w:val="none" w:sz="0" w:space="0" w:color="auto"/>
        <w:right w:val="none" w:sz="0" w:space="0" w:color="auto"/>
      </w:divBdr>
    </w:div>
    <w:div w:id="1419599729">
      <w:bodyDiv w:val="1"/>
      <w:marLeft w:val="0"/>
      <w:marRight w:val="0"/>
      <w:marTop w:val="0"/>
      <w:marBottom w:val="0"/>
      <w:divBdr>
        <w:top w:val="none" w:sz="0" w:space="0" w:color="auto"/>
        <w:left w:val="none" w:sz="0" w:space="0" w:color="auto"/>
        <w:bottom w:val="none" w:sz="0" w:space="0" w:color="auto"/>
        <w:right w:val="none" w:sz="0" w:space="0" w:color="auto"/>
      </w:divBdr>
    </w:div>
    <w:div w:id="1422411002">
      <w:bodyDiv w:val="1"/>
      <w:marLeft w:val="0"/>
      <w:marRight w:val="0"/>
      <w:marTop w:val="0"/>
      <w:marBottom w:val="0"/>
      <w:divBdr>
        <w:top w:val="none" w:sz="0" w:space="0" w:color="auto"/>
        <w:left w:val="none" w:sz="0" w:space="0" w:color="auto"/>
        <w:bottom w:val="none" w:sz="0" w:space="0" w:color="auto"/>
        <w:right w:val="none" w:sz="0" w:space="0" w:color="auto"/>
      </w:divBdr>
    </w:div>
    <w:div w:id="1444380468">
      <w:bodyDiv w:val="1"/>
      <w:marLeft w:val="0"/>
      <w:marRight w:val="0"/>
      <w:marTop w:val="0"/>
      <w:marBottom w:val="0"/>
      <w:divBdr>
        <w:top w:val="none" w:sz="0" w:space="0" w:color="auto"/>
        <w:left w:val="none" w:sz="0" w:space="0" w:color="auto"/>
        <w:bottom w:val="none" w:sz="0" w:space="0" w:color="auto"/>
        <w:right w:val="none" w:sz="0" w:space="0" w:color="auto"/>
      </w:divBdr>
    </w:div>
    <w:div w:id="1454785576">
      <w:bodyDiv w:val="1"/>
      <w:marLeft w:val="0"/>
      <w:marRight w:val="0"/>
      <w:marTop w:val="0"/>
      <w:marBottom w:val="0"/>
      <w:divBdr>
        <w:top w:val="none" w:sz="0" w:space="0" w:color="auto"/>
        <w:left w:val="none" w:sz="0" w:space="0" w:color="auto"/>
        <w:bottom w:val="none" w:sz="0" w:space="0" w:color="auto"/>
        <w:right w:val="none" w:sz="0" w:space="0" w:color="auto"/>
      </w:divBdr>
    </w:div>
    <w:div w:id="1464080967">
      <w:bodyDiv w:val="1"/>
      <w:marLeft w:val="0"/>
      <w:marRight w:val="0"/>
      <w:marTop w:val="0"/>
      <w:marBottom w:val="0"/>
      <w:divBdr>
        <w:top w:val="none" w:sz="0" w:space="0" w:color="auto"/>
        <w:left w:val="none" w:sz="0" w:space="0" w:color="auto"/>
        <w:bottom w:val="none" w:sz="0" w:space="0" w:color="auto"/>
        <w:right w:val="none" w:sz="0" w:space="0" w:color="auto"/>
      </w:divBdr>
    </w:div>
    <w:div w:id="1467236786">
      <w:bodyDiv w:val="1"/>
      <w:marLeft w:val="0"/>
      <w:marRight w:val="0"/>
      <w:marTop w:val="0"/>
      <w:marBottom w:val="0"/>
      <w:divBdr>
        <w:top w:val="none" w:sz="0" w:space="0" w:color="auto"/>
        <w:left w:val="none" w:sz="0" w:space="0" w:color="auto"/>
        <w:bottom w:val="none" w:sz="0" w:space="0" w:color="auto"/>
        <w:right w:val="none" w:sz="0" w:space="0" w:color="auto"/>
      </w:divBdr>
    </w:div>
    <w:div w:id="1471242395">
      <w:bodyDiv w:val="1"/>
      <w:marLeft w:val="0"/>
      <w:marRight w:val="0"/>
      <w:marTop w:val="0"/>
      <w:marBottom w:val="0"/>
      <w:divBdr>
        <w:top w:val="none" w:sz="0" w:space="0" w:color="auto"/>
        <w:left w:val="none" w:sz="0" w:space="0" w:color="auto"/>
        <w:bottom w:val="none" w:sz="0" w:space="0" w:color="auto"/>
        <w:right w:val="none" w:sz="0" w:space="0" w:color="auto"/>
      </w:divBdr>
    </w:div>
    <w:div w:id="1483546356">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298464">
      <w:bodyDiv w:val="1"/>
      <w:marLeft w:val="0"/>
      <w:marRight w:val="0"/>
      <w:marTop w:val="0"/>
      <w:marBottom w:val="0"/>
      <w:divBdr>
        <w:top w:val="none" w:sz="0" w:space="0" w:color="auto"/>
        <w:left w:val="none" w:sz="0" w:space="0" w:color="auto"/>
        <w:bottom w:val="none" w:sz="0" w:space="0" w:color="auto"/>
        <w:right w:val="none" w:sz="0" w:space="0" w:color="auto"/>
      </w:divBdr>
    </w:div>
    <w:div w:id="1541935688">
      <w:bodyDiv w:val="1"/>
      <w:marLeft w:val="0"/>
      <w:marRight w:val="0"/>
      <w:marTop w:val="0"/>
      <w:marBottom w:val="0"/>
      <w:divBdr>
        <w:top w:val="none" w:sz="0" w:space="0" w:color="auto"/>
        <w:left w:val="none" w:sz="0" w:space="0" w:color="auto"/>
        <w:bottom w:val="none" w:sz="0" w:space="0" w:color="auto"/>
        <w:right w:val="none" w:sz="0" w:space="0" w:color="auto"/>
      </w:divBdr>
    </w:div>
    <w:div w:id="1590038662">
      <w:bodyDiv w:val="1"/>
      <w:marLeft w:val="0"/>
      <w:marRight w:val="0"/>
      <w:marTop w:val="0"/>
      <w:marBottom w:val="0"/>
      <w:divBdr>
        <w:top w:val="none" w:sz="0" w:space="0" w:color="auto"/>
        <w:left w:val="none" w:sz="0" w:space="0" w:color="auto"/>
        <w:bottom w:val="none" w:sz="0" w:space="0" w:color="auto"/>
        <w:right w:val="none" w:sz="0" w:space="0" w:color="auto"/>
      </w:divBdr>
    </w:div>
    <w:div w:id="1610048702">
      <w:bodyDiv w:val="1"/>
      <w:marLeft w:val="0"/>
      <w:marRight w:val="0"/>
      <w:marTop w:val="0"/>
      <w:marBottom w:val="0"/>
      <w:divBdr>
        <w:top w:val="none" w:sz="0" w:space="0" w:color="auto"/>
        <w:left w:val="none" w:sz="0" w:space="0" w:color="auto"/>
        <w:bottom w:val="none" w:sz="0" w:space="0" w:color="auto"/>
        <w:right w:val="none" w:sz="0" w:space="0" w:color="auto"/>
      </w:divBdr>
    </w:div>
    <w:div w:id="1620447968">
      <w:bodyDiv w:val="1"/>
      <w:marLeft w:val="0"/>
      <w:marRight w:val="0"/>
      <w:marTop w:val="0"/>
      <w:marBottom w:val="0"/>
      <w:divBdr>
        <w:top w:val="none" w:sz="0" w:space="0" w:color="auto"/>
        <w:left w:val="none" w:sz="0" w:space="0" w:color="auto"/>
        <w:bottom w:val="none" w:sz="0" w:space="0" w:color="auto"/>
        <w:right w:val="none" w:sz="0" w:space="0" w:color="auto"/>
      </w:divBdr>
    </w:div>
    <w:div w:id="1631665079">
      <w:bodyDiv w:val="1"/>
      <w:marLeft w:val="0"/>
      <w:marRight w:val="0"/>
      <w:marTop w:val="0"/>
      <w:marBottom w:val="0"/>
      <w:divBdr>
        <w:top w:val="none" w:sz="0" w:space="0" w:color="auto"/>
        <w:left w:val="none" w:sz="0" w:space="0" w:color="auto"/>
        <w:bottom w:val="none" w:sz="0" w:space="0" w:color="auto"/>
        <w:right w:val="none" w:sz="0" w:space="0" w:color="auto"/>
      </w:divBdr>
    </w:div>
    <w:div w:id="1643390978">
      <w:bodyDiv w:val="1"/>
      <w:marLeft w:val="0"/>
      <w:marRight w:val="0"/>
      <w:marTop w:val="0"/>
      <w:marBottom w:val="0"/>
      <w:divBdr>
        <w:top w:val="none" w:sz="0" w:space="0" w:color="auto"/>
        <w:left w:val="none" w:sz="0" w:space="0" w:color="auto"/>
        <w:bottom w:val="none" w:sz="0" w:space="0" w:color="auto"/>
        <w:right w:val="none" w:sz="0" w:space="0" w:color="auto"/>
      </w:divBdr>
    </w:div>
    <w:div w:id="1659265779">
      <w:bodyDiv w:val="1"/>
      <w:marLeft w:val="0"/>
      <w:marRight w:val="0"/>
      <w:marTop w:val="0"/>
      <w:marBottom w:val="0"/>
      <w:divBdr>
        <w:top w:val="none" w:sz="0" w:space="0" w:color="auto"/>
        <w:left w:val="none" w:sz="0" w:space="0" w:color="auto"/>
        <w:bottom w:val="none" w:sz="0" w:space="0" w:color="auto"/>
        <w:right w:val="none" w:sz="0" w:space="0" w:color="auto"/>
      </w:divBdr>
    </w:div>
    <w:div w:id="1698848608">
      <w:bodyDiv w:val="1"/>
      <w:marLeft w:val="0"/>
      <w:marRight w:val="0"/>
      <w:marTop w:val="0"/>
      <w:marBottom w:val="0"/>
      <w:divBdr>
        <w:top w:val="none" w:sz="0" w:space="0" w:color="auto"/>
        <w:left w:val="none" w:sz="0" w:space="0" w:color="auto"/>
        <w:bottom w:val="none" w:sz="0" w:space="0" w:color="auto"/>
        <w:right w:val="none" w:sz="0" w:space="0" w:color="auto"/>
      </w:divBdr>
    </w:div>
    <w:div w:id="1711341869">
      <w:bodyDiv w:val="1"/>
      <w:marLeft w:val="0"/>
      <w:marRight w:val="0"/>
      <w:marTop w:val="0"/>
      <w:marBottom w:val="0"/>
      <w:divBdr>
        <w:top w:val="none" w:sz="0" w:space="0" w:color="auto"/>
        <w:left w:val="none" w:sz="0" w:space="0" w:color="auto"/>
        <w:bottom w:val="none" w:sz="0" w:space="0" w:color="auto"/>
        <w:right w:val="none" w:sz="0" w:space="0" w:color="auto"/>
      </w:divBdr>
    </w:div>
    <w:div w:id="1717124815">
      <w:bodyDiv w:val="1"/>
      <w:marLeft w:val="0"/>
      <w:marRight w:val="0"/>
      <w:marTop w:val="0"/>
      <w:marBottom w:val="0"/>
      <w:divBdr>
        <w:top w:val="none" w:sz="0" w:space="0" w:color="auto"/>
        <w:left w:val="none" w:sz="0" w:space="0" w:color="auto"/>
        <w:bottom w:val="none" w:sz="0" w:space="0" w:color="auto"/>
        <w:right w:val="none" w:sz="0" w:space="0" w:color="auto"/>
      </w:divBdr>
    </w:div>
    <w:div w:id="1721126519">
      <w:bodyDiv w:val="1"/>
      <w:marLeft w:val="0"/>
      <w:marRight w:val="0"/>
      <w:marTop w:val="0"/>
      <w:marBottom w:val="0"/>
      <w:divBdr>
        <w:top w:val="none" w:sz="0" w:space="0" w:color="auto"/>
        <w:left w:val="none" w:sz="0" w:space="0" w:color="auto"/>
        <w:bottom w:val="none" w:sz="0" w:space="0" w:color="auto"/>
        <w:right w:val="none" w:sz="0" w:space="0" w:color="auto"/>
      </w:divBdr>
    </w:div>
    <w:div w:id="1722288125">
      <w:bodyDiv w:val="1"/>
      <w:marLeft w:val="0"/>
      <w:marRight w:val="0"/>
      <w:marTop w:val="0"/>
      <w:marBottom w:val="0"/>
      <w:divBdr>
        <w:top w:val="none" w:sz="0" w:space="0" w:color="auto"/>
        <w:left w:val="none" w:sz="0" w:space="0" w:color="auto"/>
        <w:bottom w:val="none" w:sz="0" w:space="0" w:color="auto"/>
        <w:right w:val="none" w:sz="0" w:space="0" w:color="auto"/>
      </w:divBdr>
    </w:div>
    <w:div w:id="1727677222">
      <w:bodyDiv w:val="1"/>
      <w:marLeft w:val="0"/>
      <w:marRight w:val="0"/>
      <w:marTop w:val="0"/>
      <w:marBottom w:val="0"/>
      <w:divBdr>
        <w:top w:val="none" w:sz="0" w:space="0" w:color="auto"/>
        <w:left w:val="none" w:sz="0" w:space="0" w:color="auto"/>
        <w:bottom w:val="none" w:sz="0" w:space="0" w:color="auto"/>
        <w:right w:val="none" w:sz="0" w:space="0" w:color="auto"/>
      </w:divBdr>
      <w:divsChild>
        <w:div w:id="793257038">
          <w:marLeft w:val="0"/>
          <w:marRight w:val="0"/>
          <w:marTop w:val="0"/>
          <w:marBottom w:val="0"/>
          <w:divBdr>
            <w:top w:val="none" w:sz="0" w:space="0" w:color="auto"/>
            <w:left w:val="none" w:sz="0" w:space="0" w:color="auto"/>
            <w:bottom w:val="none" w:sz="0" w:space="0" w:color="auto"/>
            <w:right w:val="none" w:sz="0" w:space="0" w:color="auto"/>
          </w:divBdr>
          <w:divsChild>
            <w:div w:id="4690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9195">
      <w:bodyDiv w:val="1"/>
      <w:marLeft w:val="0"/>
      <w:marRight w:val="0"/>
      <w:marTop w:val="0"/>
      <w:marBottom w:val="0"/>
      <w:divBdr>
        <w:top w:val="none" w:sz="0" w:space="0" w:color="auto"/>
        <w:left w:val="none" w:sz="0" w:space="0" w:color="auto"/>
        <w:bottom w:val="none" w:sz="0" w:space="0" w:color="auto"/>
        <w:right w:val="none" w:sz="0" w:space="0" w:color="auto"/>
      </w:divBdr>
    </w:div>
    <w:div w:id="1745566806">
      <w:bodyDiv w:val="1"/>
      <w:marLeft w:val="0"/>
      <w:marRight w:val="0"/>
      <w:marTop w:val="0"/>
      <w:marBottom w:val="0"/>
      <w:divBdr>
        <w:top w:val="none" w:sz="0" w:space="0" w:color="auto"/>
        <w:left w:val="none" w:sz="0" w:space="0" w:color="auto"/>
        <w:bottom w:val="none" w:sz="0" w:space="0" w:color="auto"/>
        <w:right w:val="none" w:sz="0" w:space="0" w:color="auto"/>
      </w:divBdr>
    </w:div>
    <w:div w:id="1758087662">
      <w:bodyDiv w:val="1"/>
      <w:marLeft w:val="0"/>
      <w:marRight w:val="0"/>
      <w:marTop w:val="0"/>
      <w:marBottom w:val="0"/>
      <w:divBdr>
        <w:top w:val="none" w:sz="0" w:space="0" w:color="auto"/>
        <w:left w:val="none" w:sz="0" w:space="0" w:color="auto"/>
        <w:bottom w:val="none" w:sz="0" w:space="0" w:color="auto"/>
        <w:right w:val="none" w:sz="0" w:space="0" w:color="auto"/>
      </w:divBdr>
    </w:div>
    <w:div w:id="1763258799">
      <w:bodyDiv w:val="1"/>
      <w:marLeft w:val="0"/>
      <w:marRight w:val="0"/>
      <w:marTop w:val="0"/>
      <w:marBottom w:val="0"/>
      <w:divBdr>
        <w:top w:val="none" w:sz="0" w:space="0" w:color="auto"/>
        <w:left w:val="none" w:sz="0" w:space="0" w:color="auto"/>
        <w:bottom w:val="none" w:sz="0" w:space="0" w:color="auto"/>
        <w:right w:val="none" w:sz="0" w:space="0" w:color="auto"/>
      </w:divBdr>
    </w:div>
    <w:div w:id="1775126477">
      <w:bodyDiv w:val="1"/>
      <w:marLeft w:val="0"/>
      <w:marRight w:val="0"/>
      <w:marTop w:val="0"/>
      <w:marBottom w:val="0"/>
      <w:divBdr>
        <w:top w:val="none" w:sz="0" w:space="0" w:color="auto"/>
        <w:left w:val="none" w:sz="0" w:space="0" w:color="auto"/>
        <w:bottom w:val="none" w:sz="0" w:space="0" w:color="auto"/>
        <w:right w:val="none" w:sz="0" w:space="0" w:color="auto"/>
      </w:divBdr>
    </w:div>
    <w:div w:id="1779521668">
      <w:bodyDiv w:val="1"/>
      <w:marLeft w:val="0"/>
      <w:marRight w:val="0"/>
      <w:marTop w:val="0"/>
      <w:marBottom w:val="0"/>
      <w:divBdr>
        <w:top w:val="none" w:sz="0" w:space="0" w:color="auto"/>
        <w:left w:val="none" w:sz="0" w:space="0" w:color="auto"/>
        <w:bottom w:val="none" w:sz="0" w:space="0" w:color="auto"/>
        <w:right w:val="none" w:sz="0" w:space="0" w:color="auto"/>
      </w:divBdr>
      <w:divsChild>
        <w:div w:id="1460997736">
          <w:marLeft w:val="0"/>
          <w:marRight w:val="0"/>
          <w:marTop w:val="0"/>
          <w:marBottom w:val="0"/>
          <w:divBdr>
            <w:top w:val="none" w:sz="0" w:space="0" w:color="auto"/>
            <w:left w:val="none" w:sz="0" w:space="0" w:color="auto"/>
            <w:bottom w:val="none" w:sz="0" w:space="0" w:color="auto"/>
            <w:right w:val="none" w:sz="0" w:space="0" w:color="auto"/>
          </w:divBdr>
          <w:divsChild>
            <w:div w:id="7613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5577">
      <w:bodyDiv w:val="1"/>
      <w:marLeft w:val="0"/>
      <w:marRight w:val="0"/>
      <w:marTop w:val="0"/>
      <w:marBottom w:val="0"/>
      <w:divBdr>
        <w:top w:val="none" w:sz="0" w:space="0" w:color="auto"/>
        <w:left w:val="none" w:sz="0" w:space="0" w:color="auto"/>
        <w:bottom w:val="none" w:sz="0" w:space="0" w:color="auto"/>
        <w:right w:val="none" w:sz="0" w:space="0" w:color="auto"/>
      </w:divBdr>
    </w:div>
    <w:div w:id="1801536859">
      <w:bodyDiv w:val="1"/>
      <w:marLeft w:val="0"/>
      <w:marRight w:val="0"/>
      <w:marTop w:val="0"/>
      <w:marBottom w:val="0"/>
      <w:divBdr>
        <w:top w:val="none" w:sz="0" w:space="0" w:color="auto"/>
        <w:left w:val="none" w:sz="0" w:space="0" w:color="auto"/>
        <w:bottom w:val="none" w:sz="0" w:space="0" w:color="auto"/>
        <w:right w:val="none" w:sz="0" w:space="0" w:color="auto"/>
      </w:divBdr>
    </w:div>
    <w:div w:id="1803766337">
      <w:bodyDiv w:val="1"/>
      <w:marLeft w:val="0"/>
      <w:marRight w:val="0"/>
      <w:marTop w:val="0"/>
      <w:marBottom w:val="0"/>
      <w:divBdr>
        <w:top w:val="none" w:sz="0" w:space="0" w:color="auto"/>
        <w:left w:val="none" w:sz="0" w:space="0" w:color="auto"/>
        <w:bottom w:val="none" w:sz="0" w:space="0" w:color="auto"/>
        <w:right w:val="none" w:sz="0" w:space="0" w:color="auto"/>
      </w:divBdr>
    </w:div>
    <w:div w:id="1808472432">
      <w:bodyDiv w:val="1"/>
      <w:marLeft w:val="0"/>
      <w:marRight w:val="0"/>
      <w:marTop w:val="0"/>
      <w:marBottom w:val="0"/>
      <w:divBdr>
        <w:top w:val="none" w:sz="0" w:space="0" w:color="auto"/>
        <w:left w:val="none" w:sz="0" w:space="0" w:color="auto"/>
        <w:bottom w:val="none" w:sz="0" w:space="0" w:color="auto"/>
        <w:right w:val="none" w:sz="0" w:space="0" w:color="auto"/>
      </w:divBdr>
    </w:div>
    <w:div w:id="1810319566">
      <w:bodyDiv w:val="1"/>
      <w:marLeft w:val="0"/>
      <w:marRight w:val="0"/>
      <w:marTop w:val="0"/>
      <w:marBottom w:val="0"/>
      <w:divBdr>
        <w:top w:val="none" w:sz="0" w:space="0" w:color="auto"/>
        <w:left w:val="none" w:sz="0" w:space="0" w:color="auto"/>
        <w:bottom w:val="none" w:sz="0" w:space="0" w:color="auto"/>
        <w:right w:val="none" w:sz="0" w:space="0" w:color="auto"/>
      </w:divBdr>
    </w:div>
    <w:div w:id="1834448035">
      <w:bodyDiv w:val="1"/>
      <w:marLeft w:val="0"/>
      <w:marRight w:val="0"/>
      <w:marTop w:val="0"/>
      <w:marBottom w:val="0"/>
      <w:divBdr>
        <w:top w:val="none" w:sz="0" w:space="0" w:color="auto"/>
        <w:left w:val="none" w:sz="0" w:space="0" w:color="auto"/>
        <w:bottom w:val="none" w:sz="0" w:space="0" w:color="auto"/>
        <w:right w:val="none" w:sz="0" w:space="0" w:color="auto"/>
      </w:divBdr>
    </w:div>
    <w:div w:id="1868104138">
      <w:bodyDiv w:val="1"/>
      <w:marLeft w:val="0"/>
      <w:marRight w:val="0"/>
      <w:marTop w:val="0"/>
      <w:marBottom w:val="0"/>
      <w:divBdr>
        <w:top w:val="none" w:sz="0" w:space="0" w:color="auto"/>
        <w:left w:val="none" w:sz="0" w:space="0" w:color="auto"/>
        <w:bottom w:val="none" w:sz="0" w:space="0" w:color="auto"/>
        <w:right w:val="none" w:sz="0" w:space="0" w:color="auto"/>
      </w:divBdr>
    </w:div>
    <w:div w:id="1880782284">
      <w:bodyDiv w:val="1"/>
      <w:marLeft w:val="0"/>
      <w:marRight w:val="0"/>
      <w:marTop w:val="0"/>
      <w:marBottom w:val="0"/>
      <w:divBdr>
        <w:top w:val="none" w:sz="0" w:space="0" w:color="auto"/>
        <w:left w:val="none" w:sz="0" w:space="0" w:color="auto"/>
        <w:bottom w:val="none" w:sz="0" w:space="0" w:color="auto"/>
        <w:right w:val="none" w:sz="0" w:space="0" w:color="auto"/>
      </w:divBdr>
    </w:div>
    <w:div w:id="1891113536">
      <w:bodyDiv w:val="1"/>
      <w:marLeft w:val="0"/>
      <w:marRight w:val="0"/>
      <w:marTop w:val="0"/>
      <w:marBottom w:val="0"/>
      <w:divBdr>
        <w:top w:val="none" w:sz="0" w:space="0" w:color="auto"/>
        <w:left w:val="none" w:sz="0" w:space="0" w:color="auto"/>
        <w:bottom w:val="none" w:sz="0" w:space="0" w:color="auto"/>
        <w:right w:val="none" w:sz="0" w:space="0" w:color="auto"/>
      </w:divBdr>
      <w:divsChild>
        <w:div w:id="1537431367">
          <w:marLeft w:val="0"/>
          <w:marRight w:val="0"/>
          <w:marTop w:val="0"/>
          <w:marBottom w:val="0"/>
          <w:divBdr>
            <w:top w:val="none" w:sz="0" w:space="0" w:color="auto"/>
            <w:left w:val="none" w:sz="0" w:space="0" w:color="auto"/>
            <w:bottom w:val="none" w:sz="0" w:space="0" w:color="auto"/>
            <w:right w:val="none" w:sz="0" w:space="0" w:color="auto"/>
          </w:divBdr>
          <w:divsChild>
            <w:div w:id="136270022">
              <w:marLeft w:val="0"/>
              <w:marRight w:val="0"/>
              <w:marTop w:val="0"/>
              <w:marBottom w:val="0"/>
              <w:divBdr>
                <w:top w:val="none" w:sz="0" w:space="0" w:color="auto"/>
                <w:left w:val="none" w:sz="0" w:space="0" w:color="auto"/>
                <w:bottom w:val="none" w:sz="0" w:space="0" w:color="auto"/>
                <w:right w:val="none" w:sz="0" w:space="0" w:color="auto"/>
              </w:divBdr>
            </w:div>
          </w:divsChild>
        </w:div>
        <w:div w:id="2035105710">
          <w:marLeft w:val="0"/>
          <w:marRight w:val="0"/>
          <w:marTop w:val="0"/>
          <w:marBottom w:val="0"/>
          <w:divBdr>
            <w:top w:val="none" w:sz="0" w:space="0" w:color="auto"/>
            <w:left w:val="none" w:sz="0" w:space="0" w:color="auto"/>
            <w:bottom w:val="none" w:sz="0" w:space="0" w:color="auto"/>
            <w:right w:val="none" w:sz="0" w:space="0" w:color="auto"/>
          </w:divBdr>
          <w:divsChild>
            <w:div w:id="2010786939">
              <w:marLeft w:val="0"/>
              <w:marRight w:val="0"/>
              <w:marTop w:val="0"/>
              <w:marBottom w:val="0"/>
              <w:divBdr>
                <w:top w:val="none" w:sz="0" w:space="0" w:color="auto"/>
                <w:left w:val="none" w:sz="0" w:space="0" w:color="auto"/>
                <w:bottom w:val="none" w:sz="0" w:space="0" w:color="auto"/>
                <w:right w:val="none" w:sz="0" w:space="0" w:color="auto"/>
              </w:divBdr>
              <w:divsChild>
                <w:div w:id="1167327899">
                  <w:marLeft w:val="0"/>
                  <w:marRight w:val="0"/>
                  <w:marTop w:val="0"/>
                  <w:marBottom w:val="0"/>
                  <w:divBdr>
                    <w:top w:val="none" w:sz="0" w:space="0" w:color="auto"/>
                    <w:left w:val="none" w:sz="0" w:space="0" w:color="auto"/>
                    <w:bottom w:val="none" w:sz="0" w:space="0" w:color="auto"/>
                    <w:right w:val="none" w:sz="0" w:space="0" w:color="auto"/>
                  </w:divBdr>
                  <w:divsChild>
                    <w:div w:id="1828982166">
                      <w:marLeft w:val="0"/>
                      <w:marRight w:val="0"/>
                      <w:marTop w:val="0"/>
                      <w:marBottom w:val="0"/>
                      <w:divBdr>
                        <w:top w:val="none" w:sz="0" w:space="0" w:color="auto"/>
                        <w:left w:val="none" w:sz="0" w:space="0" w:color="auto"/>
                        <w:bottom w:val="none" w:sz="0" w:space="0" w:color="auto"/>
                        <w:right w:val="none" w:sz="0" w:space="0" w:color="auto"/>
                      </w:divBdr>
                    </w:div>
                  </w:divsChild>
                </w:div>
                <w:div w:id="204278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059153">
      <w:bodyDiv w:val="1"/>
      <w:marLeft w:val="0"/>
      <w:marRight w:val="0"/>
      <w:marTop w:val="0"/>
      <w:marBottom w:val="0"/>
      <w:divBdr>
        <w:top w:val="none" w:sz="0" w:space="0" w:color="auto"/>
        <w:left w:val="none" w:sz="0" w:space="0" w:color="auto"/>
        <w:bottom w:val="none" w:sz="0" w:space="0" w:color="auto"/>
        <w:right w:val="none" w:sz="0" w:space="0" w:color="auto"/>
      </w:divBdr>
    </w:div>
    <w:div w:id="1907953630">
      <w:bodyDiv w:val="1"/>
      <w:marLeft w:val="0"/>
      <w:marRight w:val="0"/>
      <w:marTop w:val="0"/>
      <w:marBottom w:val="0"/>
      <w:divBdr>
        <w:top w:val="none" w:sz="0" w:space="0" w:color="auto"/>
        <w:left w:val="none" w:sz="0" w:space="0" w:color="auto"/>
        <w:bottom w:val="none" w:sz="0" w:space="0" w:color="auto"/>
        <w:right w:val="none" w:sz="0" w:space="0" w:color="auto"/>
      </w:divBdr>
      <w:divsChild>
        <w:div w:id="915013906">
          <w:marLeft w:val="0"/>
          <w:marRight w:val="0"/>
          <w:marTop w:val="0"/>
          <w:marBottom w:val="0"/>
          <w:divBdr>
            <w:top w:val="none" w:sz="0" w:space="0" w:color="auto"/>
            <w:left w:val="none" w:sz="0" w:space="0" w:color="auto"/>
            <w:bottom w:val="none" w:sz="0" w:space="0" w:color="auto"/>
            <w:right w:val="none" w:sz="0" w:space="0" w:color="auto"/>
          </w:divBdr>
          <w:divsChild>
            <w:div w:id="153939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07900">
      <w:bodyDiv w:val="1"/>
      <w:marLeft w:val="0"/>
      <w:marRight w:val="0"/>
      <w:marTop w:val="0"/>
      <w:marBottom w:val="0"/>
      <w:divBdr>
        <w:top w:val="none" w:sz="0" w:space="0" w:color="auto"/>
        <w:left w:val="none" w:sz="0" w:space="0" w:color="auto"/>
        <w:bottom w:val="none" w:sz="0" w:space="0" w:color="auto"/>
        <w:right w:val="none" w:sz="0" w:space="0" w:color="auto"/>
      </w:divBdr>
    </w:div>
    <w:div w:id="1943687493">
      <w:bodyDiv w:val="1"/>
      <w:marLeft w:val="0"/>
      <w:marRight w:val="0"/>
      <w:marTop w:val="0"/>
      <w:marBottom w:val="0"/>
      <w:divBdr>
        <w:top w:val="none" w:sz="0" w:space="0" w:color="auto"/>
        <w:left w:val="none" w:sz="0" w:space="0" w:color="auto"/>
        <w:bottom w:val="none" w:sz="0" w:space="0" w:color="auto"/>
        <w:right w:val="none" w:sz="0" w:space="0" w:color="auto"/>
      </w:divBdr>
    </w:div>
    <w:div w:id="1967739900">
      <w:bodyDiv w:val="1"/>
      <w:marLeft w:val="0"/>
      <w:marRight w:val="0"/>
      <w:marTop w:val="0"/>
      <w:marBottom w:val="0"/>
      <w:divBdr>
        <w:top w:val="none" w:sz="0" w:space="0" w:color="auto"/>
        <w:left w:val="none" w:sz="0" w:space="0" w:color="auto"/>
        <w:bottom w:val="none" w:sz="0" w:space="0" w:color="auto"/>
        <w:right w:val="none" w:sz="0" w:space="0" w:color="auto"/>
      </w:divBdr>
      <w:divsChild>
        <w:div w:id="66000438">
          <w:marLeft w:val="0"/>
          <w:marRight w:val="0"/>
          <w:marTop w:val="0"/>
          <w:marBottom w:val="0"/>
          <w:divBdr>
            <w:top w:val="none" w:sz="0" w:space="0" w:color="auto"/>
            <w:left w:val="none" w:sz="0" w:space="0" w:color="auto"/>
            <w:bottom w:val="none" w:sz="0" w:space="0" w:color="auto"/>
            <w:right w:val="none" w:sz="0" w:space="0" w:color="auto"/>
          </w:divBdr>
          <w:divsChild>
            <w:div w:id="4230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69575">
      <w:bodyDiv w:val="1"/>
      <w:marLeft w:val="0"/>
      <w:marRight w:val="0"/>
      <w:marTop w:val="0"/>
      <w:marBottom w:val="0"/>
      <w:divBdr>
        <w:top w:val="none" w:sz="0" w:space="0" w:color="auto"/>
        <w:left w:val="none" w:sz="0" w:space="0" w:color="auto"/>
        <w:bottom w:val="none" w:sz="0" w:space="0" w:color="auto"/>
        <w:right w:val="none" w:sz="0" w:space="0" w:color="auto"/>
      </w:divBdr>
    </w:div>
    <w:div w:id="1983729187">
      <w:bodyDiv w:val="1"/>
      <w:marLeft w:val="0"/>
      <w:marRight w:val="0"/>
      <w:marTop w:val="0"/>
      <w:marBottom w:val="0"/>
      <w:divBdr>
        <w:top w:val="none" w:sz="0" w:space="0" w:color="auto"/>
        <w:left w:val="none" w:sz="0" w:space="0" w:color="auto"/>
        <w:bottom w:val="none" w:sz="0" w:space="0" w:color="auto"/>
        <w:right w:val="none" w:sz="0" w:space="0" w:color="auto"/>
      </w:divBdr>
      <w:divsChild>
        <w:div w:id="1159614113">
          <w:marLeft w:val="0"/>
          <w:marRight w:val="0"/>
          <w:marTop w:val="0"/>
          <w:marBottom w:val="0"/>
          <w:divBdr>
            <w:top w:val="none" w:sz="0" w:space="0" w:color="auto"/>
            <w:left w:val="none" w:sz="0" w:space="0" w:color="auto"/>
            <w:bottom w:val="single" w:sz="6" w:space="9" w:color="ECECEC"/>
            <w:right w:val="none" w:sz="0" w:space="0" w:color="auto"/>
          </w:divBdr>
        </w:div>
      </w:divsChild>
    </w:div>
    <w:div w:id="1996302568">
      <w:bodyDiv w:val="1"/>
      <w:marLeft w:val="0"/>
      <w:marRight w:val="0"/>
      <w:marTop w:val="0"/>
      <w:marBottom w:val="0"/>
      <w:divBdr>
        <w:top w:val="none" w:sz="0" w:space="0" w:color="auto"/>
        <w:left w:val="none" w:sz="0" w:space="0" w:color="auto"/>
        <w:bottom w:val="none" w:sz="0" w:space="0" w:color="auto"/>
        <w:right w:val="none" w:sz="0" w:space="0" w:color="auto"/>
      </w:divBdr>
    </w:div>
    <w:div w:id="2020350066">
      <w:bodyDiv w:val="1"/>
      <w:marLeft w:val="0"/>
      <w:marRight w:val="0"/>
      <w:marTop w:val="0"/>
      <w:marBottom w:val="0"/>
      <w:divBdr>
        <w:top w:val="none" w:sz="0" w:space="0" w:color="auto"/>
        <w:left w:val="none" w:sz="0" w:space="0" w:color="auto"/>
        <w:bottom w:val="none" w:sz="0" w:space="0" w:color="auto"/>
        <w:right w:val="none" w:sz="0" w:space="0" w:color="auto"/>
      </w:divBdr>
    </w:div>
    <w:div w:id="2035811436">
      <w:bodyDiv w:val="1"/>
      <w:marLeft w:val="0"/>
      <w:marRight w:val="0"/>
      <w:marTop w:val="0"/>
      <w:marBottom w:val="0"/>
      <w:divBdr>
        <w:top w:val="none" w:sz="0" w:space="0" w:color="auto"/>
        <w:left w:val="none" w:sz="0" w:space="0" w:color="auto"/>
        <w:bottom w:val="none" w:sz="0" w:space="0" w:color="auto"/>
        <w:right w:val="none" w:sz="0" w:space="0" w:color="auto"/>
      </w:divBdr>
    </w:div>
    <w:div w:id="2078432355">
      <w:bodyDiv w:val="1"/>
      <w:marLeft w:val="0"/>
      <w:marRight w:val="0"/>
      <w:marTop w:val="0"/>
      <w:marBottom w:val="0"/>
      <w:divBdr>
        <w:top w:val="none" w:sz="0" w:space="0" w:color="auto"/>
        <w:left w:val="none" w:sz="0" w:space="0" w:color="auto"/>
        <w:bottom w:val="none" w:sz="0" w:space="0" w:color="auto"/>
        <w:right w:val="none" w:sz="0" w:space="0" w:color="auto"/>
      </w:divBdr>
    </w:div>
    <w:div w:id="2079817687">
      <w:bodyDiv w:val="1"/>
      <w:marLeft w:val="0"/>
      <w:marRight w:val="0"/>
      <w:marTop w:val="0"/>
      <w:marBottom w:val="0"/>
      <w:divBdr>
        <w:top w:val="none" w:sz="0" w:space="0" w:color="auto"/>
        <w:left w:val="none" w:sz="0" w:space="0" w:color="auto"/>
        <w:bottom w:val="none" w:sz="0" w:space="0" w:color="auto"/>
        <w:right w:val="none" w:sz="0" w:space="0" w:color="auto"/>
      </w:divBdr>
    </w:div>
    <w:div w:id="2084444082">
      <w:bodyDiv w:val="1"/>
      <w:marLeft w:val="0"/>
      <w:marRight w:val="0"/>
      <w:marTop w:val="0"/>
      <w:marBottom w:val="0"/>
      <w:divBdr>
        <w:top w:val="none" w:sz="0" w:space="0" w:color="auto"/>
        <w:left w:val="none" w:sz="0" w:space="0" w:color="auto"/>
        <w:bottom w:val="none" w:sz="0" w:space="0" w:color="auto"/>
        <w:right w:val="none" w:sz="0" w:space="0" w:color="auto"/>
      </w:divBdr>
    </w:div>
    <w:div w:id="2095543561">
      <w:bodyDiv w:val="1"/>
      <w:marLeft w:val="0"/>
      <w:marRight w:val="0"/>
      <w:marTop w:val="0"/>
      <w:marBottom w:val="0"/>
      <w:divBdr>
        <w:top w:val="none" w:sz="0" w:space="0" w:color="auto"/>
        <w:left w:val="none" w:sz="0" w:space="0" w:color="auto"/>
        <w:bottom w:val="none" w:sz="0" w:space="0" w:color="auto"/>
        <w:right w:val="none" w:sz="0" w:space="0" w:color="auto"/>
      </w:divBdr>
    </w:div>
    <w:div w:id="2105374839">
      <w:bodyDiv w:val="1"/>
      <w:marLeft w:val="0"/>
      <w:marRight w:val="0"/>
      <w:marTop w:val="0"/>
      <w:marBottom w:val="0"/>
      <w:divBdr>
        <w:top w:val="none" w:sz="0" w:space="0" w:color="auto"/>
        <w:left w:val="none" w:sz="0" w:space="0" w:color="auto"/>
        <w:bottom w:val="none" w:sz="0" w:space="0" w:color="auto"/>
        <w:right w:val="none" w:sz="0" w:space="0" w:color="auto"/>
      </w:divBdr>
    </w:div>
    <w:div w:id="2114664307">
      <w:bodyDiv w:val="1"/>
      <w:marLeft w:val="0"/>
      <w:marRight w:val="0"/>
      <w:marTop w:val="0"/>
      <w:marBottom w:val="0"/>
      <w:divBdr>
        <w:top w:val="none" w:sz="0" w:space="0" w:color="auto"/>
        <w:left w:val="none" w:sz="0" w:space="0" w:color="auto"/>
        <w:bottom w:val="none" w:sz="0" w:space="0" w:color="auto"/>
        <w:right w:val="none" w:sz="0" w:space="0" w:color="auto"/>
      </w:divBdr>
      <w:divsChild>
        <w:div w:id="1796636670">
          <w:marLeft w:val="0"/>
          <w:marRight w:val="0"/>
          <w:marTop w:val="0"/>
          <w:marBottom w:val="0"/>
          <w:divBdr>
            <w:top w:val="none" w:sz="0" w:space="0" w:color="auto"/>
            <w:left w:val="none" w:sz="0" w:space="0" w:color="auto"/>
            <w:bottom w:val="none" w:sz="0" w:space="0" w:color="auto"/>
            <w:right w:val="none" w:sz="0" w:space="0" w:color="auto"/>
          </w:divBdr>
          <w:divsChild>
            <w:div w:id="32362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06830">
      <w:bodyDiv w:val="1"/>
      <w:marLeft w:val="0"/>
      <w:marRight w:val="0"/>
      <w:marTop w:val="0"/>
      <w:marBottom w:val="0"/>
      <w:divBdr>
        <w:top w:val="none" w:sz="0" w:space="0" w:color="auto"/>
        <w:left w:val="none" w:sz="0" w:space="0" w:color="auto"/>
        <w:bottom w:val="none" w:sz="0" w:space="0" w:color="auto"/>
        <w:right w:val="none" w:sz="0" w:space="0" w:color="auto"/>
      </w:divBdr>
    </w:div>
    <w:div w:id="2118985241">
      <w:bodyDiv w:val="1"/>
      <w:marLeft w:val="0"/>
      <w:marRight w:val="0"/>
      <w:marTop w:val="0"/>
      <w:marBottom w:val="0"/>
      <w:divBdr>
        <w:top w:val="none" w:sz="0" w:space="0" w:color="auto"/>
        <w:left w:val="none" w:sz="0" w:space="0" w:color="auto"/>
        <w:bottom w:val="none" w:sz="0" w:space="0" w:color="auto"/>
        <w:right w:val="none" w:sz="0" w:space="0" w:color="auto"/>
      </w:divBdr>
      <w:divsChild>
        <w:div w:id="480313348">
          <w:marLeft w:val="0"/>
          <w:marRight w:val="0"/>
          <w:marTop w:val="0"/>
          <w:marBottom w:val="0"/>
          <w:divBdr>
            <w:top w:val="none" w:sz="0" w:space="0" w:color="auto"/>
            <w:left w:val="none" w:sz="0" w:space="0" w:color="auto"/>
            <w:bottom w:val="none" w:sz="0" w:space="0" w:color="auto"/>
            <w:right w:val="none" w:sz="0" w:space="0" w:color="auto"/>
          </w:divBdr>
          <w:divsChild>
            <w:div w:id="49186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0249">
      <w:bodyDiv w:val="1"/>
      <w:marLeft w:val="0"/>
      <w:marRight w:val="0"/>
      <w:marTop w:val="0"/>
      <w:marBottom w:val="0"/>
      <w:divBdr>
        <w:top w:val="none" w:sz="0" w:space="0" w:color="auto"/>
        <w:left w:val="none" w:sz="0" w:space="0" w:color="auto"/>
        <w:bottom w:val="none" w:sz="0" w:space="0" w:color="auto"/>
        <w:right w:val="none" w:sz="0" w:space="0" w:color="auto"/>
      </w:divBdr>
      <w:divsChild>
        <w:div w:id="289288048">
          <w:marLeft w:val="0"/>
          <w:marRight w:val="0"/>
          <w:marTop w:val="0"/>
          <w:marBottom w:val="0"/>
          <w:divBdr>
            <w:top w:val="none" w:sz="0" w:space="0" w:color="auto"/>
            <w:left w:val="none" w:sz="0" w:space="0" w:color="auto"/>
            <w:bottom w:val="none" w:sz="0" w:space="0" w:color="auto"/>
            <w:right w:val="none" w:sz="0" w:space="0" w:color="auto"/>
          </w:divBdr>
          <w:divsChild>
            <w:div w:id="15160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TRINH%20BAY%20BAO%20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4C9682-11D2-4FA7-B40E-DBEEBCDA4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95</TotalTime>
  <Pages>15</Pages>
  <Words>1767</Words>
  <Characters>10078</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Phát Phát Đinh</cp:lastModifiedBy>
  <cp:revision>1461</cp:revision>
  <cp:lastPrinted>2020-06-24T12:57:00Z</cp:lastPrinted>
  <dcterms:created xsi:type="dcterms:W3CDTF">2019-11-10T05:07:00Z</dcterms:created>
  <dcterms:modified xsi:type="dcterms:W3CDTF">2024-05-11T06:08:00Z</dcterms:modified>
</cp:coreProperties>
</file>